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8072F2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8072F2" w:rsidP="008072F2">
      <w:pPr>
        <w:pStyle w:val="Title"/>
        <w:jc w:val="left"/>
      </w:pPr>
      <w:r>
        <w:t xml:space="preserve">           </w:t>
      </w:r>
      <w:r w:rsidR="00125580">
        <w:t xml:space="preserve">     </w:t>
      </w:r>
      <w:r>
        <w:t xml:space="preserve"> </w:t>
      </w:r>
      <w:r w:rsidR="00125580">
        <w:t xml:space="preserve">Digi </w:t>
      </w:r>
      <w:r>
        <w:t>Sales App</w:t>
      </w:r>
    </w:p>
    <w:p w:rsidR="00C6554A" w:rsidRPr="00D5413C" w:rsidRDefault="008072F2" w:rsidP="00C6554A">
      <w:pPr>
        <w:pStyle w:val="Subtitle"/>
      </w:pPr>
      <w:r>
        <w:t>application overview</w:t>
      </w:r>
    </w:p>
    <w:p w:rsidR="00C6554A" w:rsidRDefault="00003F6A" w:rsidP="00C6554A">
      <w:pPr>
        <w:pStyle w:val="ContactInfo"/>
      </w:pPr>
      <w:r>
        <w:t>Mayur Mehta |</w:t>
      </w:r>
      <w:r w:rsidR="00C6554A" w:rsidRPr="00D5413C">
        <w:t xml:space="preserve"> </w:t>
      </w:r>
      <w:r w:rsidR="00641E6F">
        <w:t>03</w:t>
      </w:r>
      <w:r>
        <w:t>-0</w:t>
      </w:r>
      <w:r w:rsidR="00641E6F">
        <w:t>4</w:t>
      </w:r>
      <w:r>
        <w:t>-2017</w:t>
      </w:r>
      <w:r w:rsidR="00C6554A">
        <w:br w:type="page"/>
      </w:r>
    </w:p>
    <w:p w:rsidR="00C6554A" w:rsidRDefault="00003F6A" w:rsidP="00003F6A">
      <w:pPr>
        <w:pStyle w:val="Heading1"/>
        <w:rPr>
          <w:sz w:val="72"/>
          <w:szCs w:val="72"/>
        </w:rPr>
      </w:pPr>
      <w:r w:rsidRPr="00003F6A">
        <w:rPr>
          <w:sz w:val="72"/>
          <w:szCs w:val="72"/>
        </w:rPr>
        <w:lastRenderedPageBreak/>
        <w:t>Table of Contents</w:t>
      </w:r>
    </w:p>
    <w:p w:rsidR="001C7C8D" w:rsidRPr="001C7C8D" w:rsidRDefault="001C7C8D" w:rsidP="001C7C8D"/>
    <w:p w:rsidR="00003F6A" w:rsidRDefault="001C7C8D" w:rsidP="00003F6A">
      <w:pPr>
        <w:pStyle w:val="ListParagraph"/>
        <w:numPr>
          <w:ilvl w:val="0"/>
          <w:numId w:val="16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003F6A" w:rsidRPr="00003F6A">
        <w:rPr>
          <w:sz w:val="48"/>
          <w:szCs w:val="48"/>
        </w:rPr>
        <w:t>Introduction</w:t>
      </w:r>
    </w:p>
    <w:p w:rsidR="001C7C8D" w:rsidRPr="001C7C8D" w:rsidRDefault="001C7C8D" w:rsidP="001C7C8D">
      <w:pPr>
        <w:pStyle w:val="ListParagraph"/>
        <w:rPr>
          <w:sz w:val="16"/>
          <w:szCs w:val="16"/>
        </w:rPr>
      </w:pPr>
    </w:p>
    <w:p w:rsidR="001C7C8D" w:rsidRPr="001C7C8D" w:rsidRDefault="001C7C8D" w:rsidP="001C7C8D">
      <w:pPr>
        <w:pStyle w:val="ListParagraph"/>
        <w:numPr>
          <w:ilvl w:val="0"/>
          <w:numId w:val="16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003F6A" w:rsidRPr="00003F6A">
        <w:rPr>
          <w:sz w:val="48"/>
          <w:szCs w:val="48"/>
        </w:rPr>
        <w:t>Application Flow</w:t>
      </w:r>
    </w:p>
    <w:p w:rsidR="001C7C8D" w:rsidRPr="001C7C8D" w:rsidRDefault="001C7C8D" w:rsidP="001C7C8D">
      <w:pPr>
        <w:rPr>
          <w:sz w:val="8"/>
          <w:szCs w:val="8"/>
        </w:rPr>
      </w:pPr>
    </w:p>
    <w:p w:rsidR="00003F6A" w:rsidRPr="001C7C8D" w:rsidRDefault="001C7C8D" w:rsidP="001C7C8D">
      <w:pPr>
        <w:pStyle w:val="ListParagraph"/>
        <w:numPr>
          <w:ilvl w:val="1"/>
          <w:numId w:val="16"/>
        </w:numPr>
        <w:rPr>
          <w:sz w:val="36"/>
          <w:szCs w:val="36"/>
          <w:u w:val="single"/>
        </w:rPr>
      </w:pPr>
      <w:r w:rsidRPr="001C7C8D">
        <w:rPr>
          <w:sz w:val="36"/>
          <w:szCs w:val="36"/>
        </w:rPr>
        <w:t xml:space="preserve">  </w:t>
      </w:r>
      <w:r w:rsidR="00003F6A" w:rsidRPr="001C7C8D">
        <w:rPr>
          <w:sz w:val="36"/>
          <w:szCs w:val="36"/>
          <w:u w:val="single"/>
        </w:rPr>
        <w:t xml:space="preserve">Flow </w:t>
      </w:r>
      <w:r w:rsidR="00AE6C2C">
        <w:rPr>
          <w:sz w:val="36"/>
          <w:szCs w:val="36"/>
          <w:u w:val="single"/>
        </w:rPr>
        <w:t>Diagram</w:t>
      </w:r>
    </w:p>
    <w:p w:rsidR="00003F6A" w:rsidRPr="001C7C8D" w:rsidRDefault="001C7C8D" w:rsidP="001C7C8D">
      <w:pPr>
        <w:ind w:left="1080"/>
        <w:rPr>
          <w:sz w:val="36"/>
          <w:szCs w:val="36"/>
        </w:rPr>
      </w:pPr>
      <w:r>
        <w:rPr>
          <w:sz w:val="36"/>
          <w:szCs w:val="36"/>
        </w:rPr>
        <w:t>2.2</w:t>
      </w:r>
      <w:r w:rsidRPr="001C7C8D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</w:t>
      </w:r>
      <w:r w:rsidR="00003F6A" w:rsidRPr="001C7C8D">
        <w:rPr>
          <w:sz w:val="36"/>
          <w:szCs w:val="36"/>
          <w:u w:val="single"/>
        </w:rPr>
        <w:t>Application Module</w:t>
      </w:r>
    </w:p>
    <w:p w:rsidR="00003F6A" w:rsidRPr="001C7C8D" w:rsidRDefault="001C7C8D" w:rsidP="001C7C8D">
      <w:pPr>
        <w:ind w:left="1800"/>
        <w:rPr>
          <w:sz w:val="32"/>
          <w:szCs w:val="32"/>
        </w:rPr>
      </w:pPr>
      <w:r>
        <w:rPr>
          <w:sz w:val="32"/>
          <w:szCs w:val="32"/>
        </w:rPr>
        <w:t>2.2.1.</w:t>
      </w:r>
      <w:r w:rsidRPr="001C7C8D">
        <w:rPr>
          <w:sz w:val="32"/>
          <w:szCs w:val="32"/>
        </w:rPr>
        <w:t xml:space="preserve"> </w:t>
      </w:r>
      <w:r w:rsidRPr="003C788D">
        <w:rPr>
          <w:sz w:val="32"/>
          <w:szCs w:val="32"/>
        </w:rPr>
        <w:t>Login</w:t>
      </w:r>
    </w:p>
    <w:p w:rsidR="00003F6A" w:rsidRPr="001C7C8D" w:rsidRDefault="001C7C8D" w:rsidP="001C7C8D">
      <w:pPr>
        <w:ind w:left="1800"/>
        <w:rPr>
          <w:sz w:val="32"/>
          <w:szCs w:val="32"/>
        </w:rPr>
      </w:pPr>
      <w:r>
        <w:rPr>
          <w:sz w:val="32"/>
          <w:szCs w:val="32"/>
        </w:rPr>
        <w:t>2.2.2.</w:t>
      </w:r>
      <w:r w:rsidRPr="001C7C8D">
        <w:rPr>
          <w:sz w:val="32"/>
          <w:szCs w:val="32"/>
        </w:rPr>
        <w:t xml:space="preserve"> Dash</w:t>
      </w:r>
      <w:r w:rsidR="00003F6A" w:rsidRPr="001C7C8D">
        <w:rPr>
          <w:sz w:val="32"/>
          <w:szCs w:val="32"/>
        </w:rPr>
        <w:t xml:space="preserve"> Board</w:t>
      </w:r>
    </w:p>
    <w:p w:rsidR="00003F6A" w:rsidRPr="001C7C8D" w:rsidRDefault="001C7C8D" w:rsidP="001C7C8D">
      <w:pPr>
        <w:ind w:left="1800"/>
        <w:rPr>
          <w:sz w:val="32"/>
          <w:szCs w:val="32"/>
        </w:rPr>
      </w:pPr>
      <w:r>
        <w:rPr>
          <w:sz w:val="32"/>
          <w:szCs w:val="32"/>
        </w:rPr>
        <w:t>2.2.3.</w:t>
      </w:r>
      <w:r w:rsidRPr="001C7C8D">
        <w:rPr>
          <w:sz w:val="32"/>
          <w:szCs w:val="32"/>
        </w:rPr>
        <w:t xml:space="preserve"> </w:t>
      </w:r>
      <w:r w:rsidR="00003F6A" w:rsidRPr="001C7C8D">
        <w:rPr>
          <w:sz w:val="32"/>
          <w:szCs w:val="32"/>
        </w:rPr>
        <w:t>Create Lead</w:t>
      </w:r>
    </w:p>
    <w:p w:rsidR="00003F6A" w:rsidRPr="001C7C8D" w:rsidRDefault="001C7C8D" w:rsidP="001C7C8D">
      <w:pPr>
        <w:ind w:left="1800"/>
        <w:rPr>
          <w:sz w:val="32"/>
          <w:szCs w:val="32"/>
        </w:rPr>
      </w:pPr>
      <w:r>
        <w:rPr>
          <w:sz w:val="32"/>
          <w:szCs w:val="32"/>
        </w:rPr>
        <w:t>2.2.4.</w:t>
      </w:r>
      <w:r w:rsidRPr="001C7C8D">
        <w:rPr>
          <w:sz w:val="32"/>
          <w:szCs w:val="32"/>
        </w:rPr>
        <w:t xml:space="preserve"> </w:t>
      </w:r>
      <w:r w:rsidR="00003F6A" w:rsidRPr="001C7C8D">
        <w:rPr>
          <w:sz w:val="32"/>
          <w:szCs w:val="32"/>
        </w:rPr>
        <w:t>My Lead</w:t>
      </w:r>
    </w:p>
    <w:p w:rsidR="00003F6A" w:rsidRPr="003C788D" w:rsidRDefault="003C788D" w:rsidP="003C788D">
      <w:pPr>
        <w:ind w:left="1800"/>
        <w:rPr>
          <w:sz w:val="32"/>
          <w:szCs w:val="32"/>
        </w:rPr>
      </w:pPr>
      <w:r>
        <w:rPr>
          <w:sz w:val="32"/>
          <w:szCs w:val="32"/>
        </w:rPr>
        <w:t>2.2.5.</w:t>
      </w:r>
      <w:r w:rsidRPr="003C788D">
        <w:rPr>
          <w:sz w:val="32"/>
          <w:szCs w:val="32"/>
        </w:rPr>
        <w:t xml:space="preserve"> About</w:t>
      </w:r>
      <w:r w:rsidR="00003F6A" w:rsidRPr="003C788D">
        <w:rPr>
          <w:sz w:val="32"/>
          <w:szCs w:val="32"/>
        </w:rPr>
        <w:t xml:space="preserve"> Us</w:t>
      </w:r>
    </w:p>
    <w:p w:rsidR="00003F6A" w:rsidRPr="003C788D" w:rsidRDefault="003C788D" w:rsidP="003C788D">
      <w:pPr>
        <w:ind w:left="1800"/>
        <w:rPr>
          <w:sz w:val="32"/>
          <w:szCs w:val="32"/>
        </w:rPr>
      </w:pPr>
      <w:r>
        <w:rPr>
          <w:sz w:val="32"/>
          <w:szCs w:val="32"/>
        </w:rPr>
        <w:t>2.2.6.</w:t>
      </w:r>
      <w:r w:rsidRPr="003C788D">
        <w:rPr>
          <w:sz w:val="32"/>
          <w:szCs w:val="32"/>
        </w:rPr>
        <w:t xml:space="preserve"> Logout</w:t>
      </w:r>
    </w:p>
    <w:p w:rsidR="00003F6A" w:rsidRDefault="00003F6A" w:rsidP="00003F6A">
      <w:pPr>
        <w:pStyle w:val="ListParagraph"/>
      </w:pPr>
    </w:p>
    <w:p w:rsidR="00C6554A" w:rsidRPr="00514122" w:rsidRDefault="00C6554A" w:rsidP="00003F6A">
      <w:pPr>
        <w:pStyle w:val="ListBullet"/>
        <w:numPr>
          <w:ilvl w:val="0"/>
          <w:numId w:val="0"/>
        </w:numPr>
        <w:ind w:left="720"/>
      </w:pPr>
    </w:p>
    <w:p w:rsidR="002C74C0" w:rsidRDefault="00864FE7"/>
    <w:p w:rsidR="00641E6F" w:rsidRDefault="00641E6F"/>
    <w:p w:rsidR="00641E6F" w:rsidRDefault="00641E6F"/>
    <w:p w:rsidR="00641E6F" w:rsidRDefault="00641E6F"/>
    <w:p w:rsidR="00641E6F" w:rsidRDefault="00641E6F"/>
    <w:p w:rsidR="00641E6F" w:rsidRDefault="00641E6F"/>
    <w:p w:rsidR="00641E6F" w:rsidRDefault="00641E6F" w:rsidP="00641E6F">
      <w:pPr>
        <w:pStyle w:val="ListParagraph"/>
        <w:numPr>
          <w:ilvl w:val="0"/>
          <w:numId w:val="20"/>
        </w:numPr>
        <w:rPr>
          <w:sz w:val="72"/>
          <w:szCs w:val="72"/>
          <w:u w:val="single"/>
        </w:rPr>
      </w:pPr>
      <w:r w:rsidRPr="00641E6F">
        <w:rPr>
          <w:sz w:val="72"/>
          <w:szCs w:val="72"/>
          <w:u w:val="single"/>
        </w:rPr>
        <w:lastRenderedPageBreak/>
        <w:t>Introduction</w:t>
      </w:r>
    </w:p>
    <w:p w:rsidR="00641E6F" w:rsidRDefault="00641E6F" w:rsidP="00641E6F">
      <w:pPr>
        <w:rPr>
          <w:sz w:val="28"/>
          <w:szCs w:val="28"/>
          <w:u w:val="single"/>
        </w:rPr>
      </w:pPr>
    </w:p>
    <w:p w:rsidR="00641E6F" w:rsidRDefault="00641E6F" w:rsidP="00641E6F">
      <w:pPr>
        <w:pStyle w:val="ListParagraph"/>
        <w:numPr>
          <w:ilvl w:val="0"/>
          <w:numId w:val="2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Why it is required?</w:t>
      </w:r>
    </w:p>
    <w:p w:rsidR="009973F5" w:rsidRDefault="009973F5" w:rsidP="009973F5">
      <w:pPr>
        <w:pStyle w:val="ListParagraph"/>
        <w:rPr>
          <w:sz w:val="28"/>
          <w:szCs w:val="28"/>
          <w:u w:val="single"/>
        </w:rPr>
      </w:pPr>
    </w:p>
    <w:p w:rsidR="009973F5" w:rsidRPr="006B70FC" w:rsidRDefault="006B70FC" w:rsidP="00641E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Whenever any new customer wants to open new bank account,    </w:t>
      </w:r>
      <w:r w:rsidR="009973F5">
        <w:rPr>
          <w:sz w:val="28"/>
          <w:szCs w:val="28"/>
        </w:rPr>
        <w:t>Credit-card, Debit-Card etc. with bank,</w:t>
      </w:r>
      <w:r w:rsidR="00E96717">
        <w:rPr>
          <w:sz w:val="28"/>
          <w:szCs w:val="28"/>
        </w:rPr>
        <w:t xml:space="preserve"> then</w:t>
      </w:r>
      <w:r w:rsidR="009973F5">
        <w:rPr>
          <w:sz w:val="28"/>
          <w:szCs w:val="28"/>
        </w:rPr>
        <w:t xml:space="preserve"> they have t</w:t>
      </w:r>
      <w:r w:rsidR="00E96717">
        <w:rPr>
          <w:sz w:val="28"/>
          <w:szCs w:val="28"/>
        </w:rPr>
        <w:t xml:space="preserve">o do all this </w:t>
      </w:r>
      <w:r w:rsidR="009973F5">
        <w:rPr>
          <w:sz w:val="28"/>
          <w:szCs w:val="28"/>
        </w:rPr>
        <w:t>things through DSA (Digital Sales Agent).</w:t>
      </w:r>
      <w:r w:rsidR="00E96717">
        <w:rPr>
          <w:sz w:val="28"/>
          <w:szCs w:val="28"/>
        </w:rPr>
        <w:t xml:space="preserve">DSA will </w:t>
      </w:r>
      <w:r w:rsidR="009973F5">
        <w:rPr>
          <w:sz w:val="28"/>
          <w:szCs w:val="28"/>
        </w:rPr>
        <w:t>collect information from customer and will submit to bank.</w:t>
      </w:r>
    </w:p>
    <w:p w:rsidR="006B70FC" w:rsidRDefault="006B70FC" w:rsidP="006B70FC">
      <w:pPr>
        <w:pStyle w:val="ListParagraph"/>
        <w:ind w:left="1440"/>
        <w:rPr>
          <w:sz w:val="28"/>
          <w:szCs w:val="28"/>
          <w:u w:val="single"/>
        </w:rPr>
      </w:pPr>
    </w:p>
    <w:p w:rsidR="006B70FC" w:rsidRDefault="009973F5" w:rsidP="006B70FC">
      <w:pPr>
        <w:pStyle w:val="ListParagraph"/>
        <w:numPr>
          <w:ilvl w:val="1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Customer</w:t>
      </w:r>
    </w:p>
    <w:p w:rsidR="006B70FC" w:rsidRDefault="009973F5" w:rsidP="006B70FC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87630</wp:posOffset>
                </wp:positionV>
                <wp:extent cx="0" cy="4095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C3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7pt;margin-top:6.9pt;width:0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Z60gEAAP8DAAAOAAAAZHJzL2Uyb0RvYy54bWysU9uO0zAQfUfiHyy/06QrtkDVdIW6wAuC&#10;apf9AK8zbiz5pvHQJH+P7aRZBGglEC+T2J5z5szxeHczWMPOgFF71/D1quYMnPStdqeGP3z7+Oot&#10;Z5GEa4XxDho+QuQ3+5cvdn3YwpXvvGkBWSJxcduHhndEYVtVUXZgRVz5AC4dKo9WUFriqWpR9Ind&#10;muqqrjdV77EN6CXEmHZvp0O+L/xKgaSvSkUgZhqetFGJWOJjjtV+J7YnFKHTcpYh/kGFFdqlogvV&#10;rSDBvqP+jcpqiT56RSvpbeWV0hJKD6mbdf1LN/edCFB6SebEsNgU/x+t/HI+ItNtwzecOWHTFd0T&#10;Cn3qiL1H9D07eOeSjR7ZJrvVh7hNoIM74ryK4Yi59UGhzd/UFBuKw+PiMAzE5LQp0+7r+t31m+tM&#10;Vz3hAkb6BN6y/NPwOMtY6q+LweL8OdIEvAByUeNyJKHNB9cyGkNqhFALdzIw18kpVZY/CS5/NBqY&#10;4Hegkg1J4lSmDCAcDLKzSKMjpARH64UpZWeY0sYswLroexY452colOH8G/CCKJW9owVstfP4p+o0&#10;XCSrKf/iwNR3tuDRt2O5ymJNmrJyJ/OLyGP887rAn97t/gcAAAD//wMAUEsDBBQABgAIAAAAIQAh&#10;jyrf2wAAAAkBAAAPAAAAZHJzL2Rvd25yZXYueG1sTI9Bb8IwDIXvk/gPkZF2G+koGqg0RcA2ieMG&#10;u+wWGtNWa5wqCZD9+5ldtpuf/fT8vnKVbC8u6EPnSMHjJAOBVDvTUaPg4/D6sAARoiaje0eo4BsD&#10;rKrRXakL4670jpd9bASHUCi0gjbGoZAy1C1aHSZuQOLbyXmrI0vfSOP1lcNtL6dZ9iSt7og/tHrA&#10;bYv11/5sFWzednb9/OkT5vnLLKSDm1K9U+p+nNZLEBFT/DPDrT5Xh4o7Hd2ZTBA96/mMWSIPOSPc&#10;DL+Lo4L5IgdZlfI/QfUDAAD//wMAUEsBAi0AFAAGAAgAAAAhALaDOJL+AAAA4QEAABMAAAAAAAAA&#10;AAAAAAAAAAAAAFtDb250ZW50X1R5cGVzXS54bWxQSwECLQAUAAYACAAAACEAOP0h/9YAAACUAQAA&#10;CwAAAAAAAAAAAAAAAAAvAQAAX3JlbHMvLnJlbHNQSwECLQAUAAYACAAAACEATVnWetIBAAD/AwAA&#10;DgAAAAAAAAAAAAAAAAAuAgAAZHJzL2Uyb0RvYy54bWxQSwECLQAUAAYACAAAACEAIY8q39sAAAAJ&#10;AQAADwAAAAAAAAAAAAAAAAAsBAAAZHJzL2Rvd25yZXYueG1sUEsFBgAAAAAEAAQA8wAAADQFAAAA&#10;AA==&#10;" strokecolor="#0097ae [3044]">
                <v:stroke endarrow="block"/>
              </v:shape>
            </w:pict>
          </mc:Fallback>
        </mc:AlternateContent>
      </w:r>
    </w:p>
    <w:p w:rsidR="006B70FC" w:rsidRDefault="006B70FC" w:rsidP="006B70FC">
      <w:pPr>
        <w:pStyle w:val="ListParagraph"/>
        <w:ind w:left="1440"/>
        <w:rPr>
          <w:sz w:val="28"/>
          <w:szCs w:val="28"/>
          <w:u w:val="single"/>
        </w:rPr>
      </w:pPr>
    </w:p>
    <w:p w:rsidR="006B70FC" w:rsidRDefault="009973F5" w:rsidP="006B70FC">
      <w:pPr>
        <w:pStyle w:val="ListParagraph"/>
        <w:numPr>
          <w:ilvl w:val="1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Digital Sales Agent</w:t>
      </w:r>
    </w:p>
    <w:p w:rsidR="009973F5" w:rsidRDefault="009973F5" w:rsidP="009973F5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171450</wp:posOffset>
                </wp:positionV>
                <wp:extent cx="0" cy="6286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FEAE3" id="Straight Arrow Connector 5" o:spid="_x0000_s1026" type="#_x0000_t32" style="position:absolute;margin-left:88.5pt;margin-top:13.5pt;width:0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Q/0gEAAP8DAAAOAAAAZHJzL2Uyb0RvYy54bWysU9uO0zAQfUfiHyy/07SVWq2qpivUBV4Q&#10;VCz7AV5n3FjyTeOhaf+esdNmESAkEC+T2J4zc87xeHt/9k6cALONoZWL2VwKCDp2Nhxb+fT1/Zs7&#10;KTKp0CkXA7TyAlne716/2g5pA8vYR9cBCi4S8mZIreyJ0qZpsu7BqzyLCQIfmoheES/x2HSoBq7u&#10;XbOcz9fNELFLGDXkzLsP46Hc1frGgKbPxmQg4VrJ3KhGrPG5xGa3VZsjqtRbfaWh/oGFVzZw06nU&#10;gyIlvqH9pZS3GmOOhmY6+iYaYzVUDaxmMf9JzWOvElQtbE5Ok035/5XVn04HFLZr5UqKoDxf0SOh&#10;sseexFvEOIh9DIFtjChWxa0h5Q2D9uGA11VOByzSzwZ9+bIoca4OXyaH4UxCj5uad9fLu/Wqmt+8&#10;4BJm+gDRi/LTynylMfVfVIPV6WMm7szAG6A0daFEUta9C52gS2IhhFaFo4NCm9NLSlPoj4TrH10c&#10;jPAvYNgGpji2qQMIe4fipHh0lNYQaDFV4uwCM9a5CTiv/P4IvOYXKNTh/BvwhKidY6AJ7G2I+Lvu&#10;dL5RNmP+zYFRd7HgOXaXepXVGp6y6tX1RZQx/nFd4S/vdvcdAAD//wMAUEsDBBQABgAIAAAAIQDQ&#10;wXu92gAAAAoBAAAPAAAAZHJzL2Rvd25yZXYueG1sTE9NT8MwDL0j8R8iI+3GUrppQ6XpNBiTdoSN&#10;C7esMW1F41RJtoV/j8uFnexnP72PcpVsL87oQ+dIwcM0A4FUO9NRo+DjsL1/BBGiJqN7R6jgBwOs&#10;qtubUhfGXegdz/vYCBahUGgFbYxDIWWoW7Q6TN2AxL8v562ODH0jjdcXFre9zLNsIa3uiB1aPeBL&#10;i/X3/mQVPL/t7Hrz6RPOZq/zkA4up3qn1OQurZ9AREzxnwxjfI4OFWc6uhOZIHrGyyV3iQrycY6E&#10;v8ORl3yRgaxKeV2h+gUAAP//AwBQSwECLQAUAAYACAAAACEAtoM4kv4AAADhAQAAEwAAAAAAAAAA&#10;AAAAAAAAAAAAW0NvbnRlbnRfVHlwZXNdLnhtbFBLAQItABQABgAIAAAAIQA4/SH/1gAAAJQBAAAL&#10;AAAAAAAAAAAAAAAAAC8BAABfcmVscy8ucmVsc1BLAQItABQABgAIAAAAIQBPIgQ/0gEAAP8DAAAO&#10;AAAAAAAAAAAAAAAAAC4CAABkcnMvZTJvRG9jLnhtbFBLAQItABQABgAIAAAAIQDQwXu92gAAAAoB&#10;AAAPAAAAAAAAAAAAAAAAACwEAABkcnMvZG93bnJldi54bWxQSwUGAAAAAAQABADzAAAAMwUAAAAA&#10;" strokecolor="#0097ae [3044]">
                <v:stroke endarrow="block"/>
              </v:shape>
            </w:pict>
          </mc:Fallback>
        </mc:AlternateContent>
      </w:r>
    </w:p>
    <w:p w:rsidR="009973F5" w:rsidRPr="006B70FC" w:rsidRDefault="009973F5" w:rsidP="009973F5">
      <w:pPr>
        <w:pStyle w:val="ListParagraph"/>
        <w:ind w:left="1440"/>
        <w:rPr>
          <w:sz w:val="28"/>
          <w:szCs w:val="28"/>
          <w:u w:val="single"/>
        </w:rPr>
      </w:pPr>
    </w:p>
    <w:p w:rsidR="006B70FC" w:rsidRDefault="006B70FC" w:rsidP="009973F5">
      <w:pPr>
        <w:pStyle w:val="ListParagraph"/>
        <w:ind w:left="1440"/>
        <w:rPr>
          <w:sz w:val="28"/>
          <w:szCs w:val="28"/>
          <w:u w:val="single"/>
        </w:rPr>
      </w:pPr>
    </w:p>
    <w:p w:rsidR="006B70FC" w:rsidRPr="009973F5" w:rsidRDefault="009973F5" w:rsidP="009973F5">
      <w:pPr>
        <w:pStyle w:val="ListParagraph"/>
        <w:numPr>
          <w:ilvl w:val="0"/>
          <w:numId w:val="2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Bank</w:t>
      </w:r>
    </w:p>
    <w:p w:rsidR="006B70FC" w:rsidRPr="00641E6F" w:rsidRDefault="006B70FC" w:rsidP="009973F5">
      <w:pPr>
        <w:pStyle w:val="ListParagraph"/>
        <w:ind w:left="1440"/>
        <w:rPr>
          <w:sz w:val="28"/>
          <w:szCs w:val="28"/>
          <w:u w:val="single"/>
        </w:rPr>
      </w:pPr>
    </w:p>
    <w:p w:rsidR="00641E6F" w:rsidRPr="00641E6F" w:rsidRDefault="00641E6F" w:rsidP="00641E6F">
      <w:pPr>
        <w:pStyle w:val="ListParagraph"/>
        <w:ind w:left="360"/>
        <w:rPr>
          <w:u w:val="single"/>
        </w:rPr>
      </w:pPr>
    </w:p>
    <w:p w:rsidR="00641E6F" w:rsidRDefault="009973F5" w:rsidP="00641E6F">
      <w:pPr>
        <w:pStyle w:val="ListParagraph"/>
        <w:ind w:left="360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 xml:space="preserve">      </w:t>
      </w:r>
    </w:p>
    <w:p w:rsidR="000B65F1" w:rsidRDefault="000B65F1" w:rsidP="00641E6F">
      <w:pPr>
        <w:pStyle w:val="ListParagraph"/>
        <w:ind w:left="360"/>
        <w:rPr>
          <w:sz w:val="72"/>
          <w:szCs w:val="72"/>
          <w:u w:val="single"/>
        </w:rPr>
      </w:pPr>
    </w:p>
    <w:p w:rsidR="00E964F1" w:rsidRPr="000B65F1" w:rsidRDefault="000B65F1" w:rsidP="00641E6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Now world is moving toward digitalization and paperless         work. For this FGB Digi </w:t>
      </w:r>
      <w:r w:rsidR="00125580">
        <w:rPr>
          <w:sz w:val="28"/>
          <w:szCs w:val="28"/>
        </w:rPr>
        <w:t>Sales</w:t>
      </w:r>
      <w:r>
        <w:rPr>
          <w:sz w:val="28"/>
          <w:szCs w:val="28"/>
        </w:rPr>
        <w:t xml:space="preserve"> App will come into picture.</w:t>
      </w:r>
      <w:r w:rsidR="006E6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application is </w:t>
      </w:r>
      <w:r w:rsidR="00E964F1">
        <w:rPr>
          <w:sz w:val="28"/>
          <w:szCs w:val="28"/>
        </w:rPr>
        <w:t xml:space="preserve">mainly </w:t>
      </w:r>
      <w:r>
        <w:rPr>
          <w:sz w:val="28"/>
          <w:szCs w:val="28"/>
        </w:rPr>
        <w:t>targeted for DSA.</w:t>
      </w:r>
      <w:r w:rsidR="00E964F1">
        <w:rPr>
          <w:sz w:val="28"/>
          <w:szCs w:val="28"/>
        </w:rPr>
        <w:t xml:space="preserve"> It is </w:t>
      </w:r>
      <w:r w:rsidR="006E688E">
        <w:rPr>
          <w:sz w:val="28"/>
          <w:szCs w:val="28"/>
        </w:rPr>
        <w:t>mobile application</w:t>
      </w:r>
      <w:r w:rsidR="00E964F1">
        <w:rPr>
          <w:sz w:val="28"/>
          <w:szCs w:val="28"/>
        </w:rPr>
        <w:t xml:space="preserve"> which will make easy task for DSA to </w:t>
      </w:r>
      <w:r w:rsidR="006E688E">
        <w:rPr>
          <w:sz w:val="28"/>
          <w:szCs w:val="28"/>
        </w:rPr>
        <w:t>collect information</w:t>
      </w:r>
      <w:r w:rsidR="009B0EAC">
        <w:rPr>
          <w:sz w:val="28"/>
          <w:szCs w:val="28"/>
        </w:rPr>
        <w:t xml:space="preserve"> from customer</w:t>
      </w:r>
      <w:r w:rsidR="00E964F1">
        <w:rPr>
          <w:sz w:val="28"/>
          <w:szCs w:val="28"/>
        </w:rPr>
        <w:t xml:space="preserve"> and</w:t>
      </w:r>
      <w:r w:rsidR="00927F2D">
        <w:rPr>
          <w:sz w:val="28"/>
          <w:szCs w:val="28"/>
        </w:rPr>
        <w:t xml:space="preserve"> to</w:t>
      </w:r>
      <w:r w:rsidR="00E964F1">
        <w:rPr>
          <w:sz w:val="28"/>
          <w:szCs w:val="28"/>
        </w:rPr>
        <w:t xml:space="preserve"> submit to bank. Moreover </w:t>
      </w:r>
      <w:r w:rsidR="009B0EAC">
        <w:rPr>
          <w:sz w:val="28"/>
          <w:szCs w:val="28"/>
        </w:rPr>
        <w:t>it will</w:t>
      </w:r>
      <w:r w:rsidR="00E964F1">
        <w:rPr>
          <w:sz w:val="28"/>
          <w:szCs w:val="28"/>
        </w:rPr>
        <w:t xml:space="preserve"> also help to save incomplete data of customer and also</w:t>
      </w:r>
      <w:r w:rsidR="004D066C">
        <w:rPr>
          <w:sz w:val="28"/>
          <w:szCs w:val="28"/>
        </w:rPr>
        <w:t xml:space="preserve"> help to</w:t>
      </w:r>
      <w:r w:rsidR="009B0EAC">
        <w:rPr>
          <w:sz w:val="28"/>
          <w:szCs w:val="28"/>
        </w:rPr>
        <w:t xml:space="preserve"> get information of out stationed</w:t>
      </w:r>
      <w:r w:rsidR="00E964F1">
        <w:rPr>
          <w:sz w:val="28"/>
          <w:szCs w:val="28"/>
        </w:rPr>
        <w:t xml:space="preserve"> customer</w:t>
      </w:r>
      <w:r w:rsidR="009B0EAC">
        <w:rPr>
          <w:sz w:val="28"/>
          <w:szCs w:val="28"/>
        </w:rPr>
        <w:t xml:space="preserve"> i</w:t>
      </w:r>
      <w:r w:rsidR="00E964F1">
        <w:rPr>
          <w:sz w:val="28"/>
          <w:szCs w:val="28"/>
        </w:rPr>
        <w:t>n</w:t>
      </w:r>
      <w:r w:rsidR="009B0EAC">
        <w:rPr>
          <w:sz w:val="28"/>
          <w:szCs w:val="28"/>
        </w:rPr>
        <w:t xml:space="preserve">formation from other out stationed </w:t>
      </w:r>
      <w:r w:rsidR="00E964F1">
        <w:rPr>
          <w:sz w:val="28"/>
          <w:szCs w:val="28"/>
        </w:rPr>
        <w:t>DSA.</w:t>
      </w:r>
    </w:p>
    <w:p w:rsidR="004D066C" w:rsidRDefault="004D066C" w:rsidP="004D066C">
      <w:pPr>
        <w:pStyle w:val="ListParagraph"/>
        <w:numPr>
          <w:ilvl w:val="1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Customer</w:t>
      </w:r>
    </w:p>
    <w:p w:rsidR="004D066C" w:rsidRDefault="004D066C" w:rsidP="004D066C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32BB4" wp14:editId="3F107BE5">
                <wp:simplePos x="0" y="0"/>
                <wp:positionH relativeFrom="column">
                  <wp:posOffset>1104900</wp:posOffset>
                </wp:positionH>
                <wp:positionV relativeFrom="paragraph">
                  <wp:posOffset>87630</wp:posOffset>
                </wp:positionV>
                <wp:extent cx="0" cy="4095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0C7C" id="Straight Arrow Connector 7" o:spid="_x0000_s1026" type="#_x0000_t32" style="position:absolute;margin-left:87pt;margin-top:6.9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vL0gEAAP8DAAAOAAAAZHJzL2Uyb0RvYy54bWysU9uO0zAQfUfiHyy/06QrlkLUdIW6wAuC&#10;apf9AK8zTiz5pvHQtH+P7aRZBGglEC+T2J5z5szxeHtzsoYdAaP2ruXrVc0ZOOk77fqWP3z7+Oot&#10;Z5GE64TxDlp+hshvdi9fbMfQwJUfvOkAWSJxsRlDywei0FRVlANYEVc+gEuHyqMVlJbYVx2KMbFb&#10;U13V9Ztq9NgF9BJiTLu30yHfFX6lQNJXpSIQMy1P2qhELPExx2q3FU2PIgxazjLEP6iwQrtUdKG6&#10;FSTYd9S/UVkt0UevaCW9rbxSWkLpIXWzrn/p5n4QAUovyZwYFpvi/6OVX44HZLpr+YYzJ2y6ontC&#10;ofuB2HtEP7K9dy7Z6JFtsltjiE0C7d0B51UMB8ytnxTa/E1NsVNx+Lw4DCdictqUafd1/e56c53p&#10;qidcwEifwFuWf1oeZxlL/XUxWBw/R5qAF0AualyOJLT54DpG55AaIdTC9QbmOjmlyvInweWPzgYm&#10;+B2oZEOSOJUpAwh7g+wo0ugIKcHRemFK2RmmtDELsC76ngXO+RkKZTj/BrwgSmXvaAFb7Tz+qTqd&#10;LpLVlH9xYOo7W/Dou3O5ymJNmrJyJ/OLyGP887rAn97t7gcAAAD//wMAUEsDBBQABgAIAAAAIQAh&#10;jyrf2wAAAAkBAAAPAAAAZHJzL2Rvd25yZXYueG1sTI9Bb8IwDIXvk/gPkZF2G+koGqg0RcA2ieMG&#10;u+wWGtNWa5wqCZD9+5ldtpuf/fT8vnKVbC8u6EPnSMHjJAOBVDvTUaPg4/D6sAARoiaje0eo4BsD&#10;rKrRXakL4670jpd9bASHUCi0gjbGoZAy1C1aHSZuQOLbyXmrI0vfSOP1lcNtL6dZ9iSt7og/tHrA&#10;bYv11/5sFWzednb9/OkT5vnLLKSDm1K9U+p+nNZLEBFT/DPDrT5Xh4o7Hd2ZTBA96/mMWSIPOSPc&#10;DL+Lo4L5IgdZlfI/QfUDAAD//wMAUEsBAi0AFAAGAAgAAAAhALaDOJL+AAAA4QEAABMAAAAAAAAA&#10;AAAAAAAAAAAAAFtDb250ZW50X1R5cGVzXS54bWxQSwECLQAUAAYACAAAACEAOP0h/9YAAACUAQAA&#10;CwAAAAAAAAAAAAAAAAAvAQAAX3JlbHMvLnJlbHNQSwECLQAUAAYACAAAACEAVFiby9IBAAD/AwAA&#10;DgAAAAAAAAAAAAAAAAAuAgAAZHJzL2Uyb0RvYy54bWxQSwECLQAUAAYACAAAACEAIY8q39sAAAAJ&#10;AQAADwAAAAAAAAAAAAAAAAAsBAAAZHJzL2Rvd25yZXYueG1sUEsFBgAAAAAEAAQA8wAAADQFAAAA&#10;AA==&#10;" strokecolor="#0097ae [3044]">
                <v:stroke endarrow="block"/>
              </v:shape>
            </w:pict>
          </mc:Fallback>
        </mc:AlternateContent>
      </w:r>
    </w:p>
    <w:p w:rsidR="004D066C" w:rsidRDefault="004D066C" w:rsidP="004D066C">
      <w:pPr>
        <w:pStyle w:val="ListParagraph"/>
        <w:ind w:left="1440"/>
        <w:rPr>
          <w:sz w:val="28"/>
          <w:szCs w:val="28"/>
          <w:u w:val="single"/>
        </w:rPr>
      </w:pPr>
    </w:p>
    <w:p w:rsidR="004D066C" w:rsidRDefault="004D066C" w:rsidP="004D066C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695324</wp:posOffset>
                </wp:positionH>
                <wp:positionV relativeFrom="paragraph">
                  <wp:posOffset>200660</wp:posOffset>
                </wp:positionV>
                <wp:extent cx="1095375" cy="638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B046" id="Rectangle 10" o:spid="_x0000_s1026" style="position:absolute;margin-left:54.75pt;margin-top:15.8pt;width:86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A0egIAAEYFAAAOAAAAZHJzL2Uyb0RvYy54bWysVE1v2zAMvQ/YfxB0X22nTT+COkWQosOA&#10;oi3aDj0rshQbkEWNUuJkv36U7LhFW+wwLAdFEslH8vlRl1e71rCtQt+ALXlxlHOmrISqseuS/3y+&#10;+XbOmQ/CVsKAVSXfK8+v5l+/XHZupiZQg6kUMgKxfta5ktchuFmWeVmrVvgjcMqSUQO2ItAR11mF&#10;oiP01mSTPD/NOsDKIUjlPd1e90Y+T/haKxnutfYqMFNyqi2kFdO6ims2vxSzNQpXN3IoQ/xDFa1o&#10;LCUdoa5FEGyDzQeotpEIHnQ4ktBmoHUjVeqBuinyd9081cKp1AuR491Ik/9/sPJu+4CsqejbET1W&#10;tPSNHok1YddGMbojgjrnZ+T35B5wOHnaxm53Gtv4T32wXSJ1P5KqdoFJuizyi+nx2ZQzSbbT4/OC&#10;9gSTvUY79OG7gpbFTcmR0icuxfbWh9714BKTWbhpjIn3sbC+lLQLe6Oig7GPSlNPlHySgJKa1NIg&#10;2wrSgZBS2VD0plpUqr+e5vQbShsjUqEJMCJrSjxiDwBRqR+x+7IH/xiqkhjH4PxvhfXBY0TKDDaM&#10;wW1jAT8DMNTVkLn3P5DUUxNZWkG1py+O0I+Cd/KmIdpvhQ8PAkn7JAOa53BPizbQlRyGHWc14O/P&#10;7qM/SZKsnHU0SyX3vzYCFWfmhyWxXhQnJ3H40uFkejahA761rN5a7KZdAn2mgl4OJ9M2+gdz2GqE&#10;9oXGfhGzkklYSblLLgMeDsvQzzg9HFItFsmNBs6JcGufnIzgkdUoq+fdi0A3aC+Qau/gMHdi9k6C&#10;vW+MtLDYBNBN0ucrrwPfNKxJOMPDEl+Dt+fk9fr8zf8AAAD//wMAUEsDBBQABgAIAAAAIQDXhJfN&#10;4AAAAAoBAAAPAAAAZHJzL2Rvd25yZXYueG1sTI/NTsMwEITvSLyDtUjcqJNUVCXEqUolTvxIaQCJ&#10;m2svSSBeR7HbBp6+ywmOoxnNfFOsJteLA46h86QgnSUgkIy3HTUKXur7qyWIEDVZ3XtCBd8YYFWe&#10;nxU6t/5IFR62sRFcQiHXCtoYh1zKYFp0Osz8gMTehx+djizHRtpRH7nc9TJLkoV0uiNeaPWAmxbN&#10;13bvFODr22f18/5gnh/N2le0ifVd/aTU5cW0vgURcYp/YfjFZ3QomWnn92SD6FknN9ccVTBPFyA4&#10;kC0zPrdjZ56lIMtC/r9QngAAAP//AwBQSwECLQAUAAYACAAAACEAtoM4kv4AAADhAQAAEwAAAAAA&#10;AAAAAAAAAAAAAAAAW0NvbnRlbnRfVHlwZXNdLnhtbFBLAQItABQABgAIAAAAIQA4/SH/1gAAAJQB&#10;AAALAAAAAAAAAAAAAAAAAC8BAABfcmVscy8ucmVsc1BLAQItABQABgAIAAAAIQB/7wA0egIAAEYF&#10;AAAOAAAAAAAAAAAAAAAAAC4CAABkcnMvZTJvRG9jLnhtbFBLAQItABQABgAIAAAAIQDXhJfN4AAA&#10;AAoBAAAPAAAAAAAAAAAAAAAAANQEAABkcnMvZG93bnJldi54bWxQSwUGAAAAAAQABADzAAAA4QUA&#10;AAAA&#10;" filled="f" strokecolor="#004f5b [1604]" strokeweight="2pt"/>
            </w:pict>
          </mc:Fallback>
        </mc:AlternateContent>
      </w:r>
      <w:r>
        <w:rPr>
          <w:sz w:val="28"/>
          <w:szCs w:val="28"/>
          <w:u w:val="single"/>
        </w:rPr>
        <w:t xml:space="preserve">    </w:t>
      </w:r>
    </w:p>
    <w:p w:rsidR="004D066C" w:rsidRDefault="004D066C" w:rsidP="004D06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Digi </w:t>
      </w:r>
      <w:r w:rsidR="00125580">
        <w:rPr>
          <w:sz w:val="28"/>
          <w:szCs w:val="28"/>
        </w:rPr>
        <w:t>Sales</w:t>
      </w:r>
    </w:p>
    <w:p w:rsidR="004D066C" w:rsidRPr="004D066C" w:rsidRDefault="00A768AC" w:rsidP="004D066C">
      <w:pPr>
        <w:pStyle w:val="ListParagraph"/>
        <w:ind w:left="14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="004D066C">
        <w:rPr>
          <w:sz w:val="28"/>
          <w:szCs w:val="28"/>
        </w:rPr>
        <w:t>App</w:t>
      </w:r>
      <w:r w:rsidR="004D066C" w:rsidRPr="004D066C">
        <w:rPr>
          <w:sz w:val="28"/>
          <w:szCs w:val="28"/>
        </w:rPr>
        <w:t xml:space="preserve">        </w:t>
      </w:r>
      <w:r w:rsidR="004D066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Used by </w:t>
      </w:r>
      <w:r w:rsidR="004D066C" w:rsidRPr="004D066C">
        <w:rPr>
          <w:sz w:val="28"/>
          <w:szCs w:val="28"/>
          <w:u w:val="single"/>
        </w:rPr>
        <w:t>Digital Sales Agent</w:t>
      </w:r>
    </w:p>
    <w:p w:rsidR="004D066C" w:rsidRDefault="004D066C" w:rsidP="004D066C">
      <w:pPr>
        <w:pStyle w:val="ListParagraph"/>
        <w:ind w:left="1440"/>
        <w:rPr>
          <w:sz w:val="28"/>
          <w:szCs w:val="28"/>
          <w:u w:val="single"/>
        </w:rPr>
      </w:pPr>
    </w:p>
    <w:p w:rsidR="004D066C" w:rsidRDefault="004D066C" w:rsidP="004D066C">
      <w:pPr>
        <w:pStyle w:val="ListParagraph"/>
        <w:ind w:left="14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DE26B" wp14:editId="70942817">
                <wp:simplePos x="0" y="0"/>
                <wp:positionH relativeFrom="column">
                  <wp:posOffset>1123950</wp:posOffset>
                </wp:positionH>
                <wp:positionV relativeFrom="paragraph">
                  <wp:posOffset>171450</wp:posOffset>
                </wp:positionV>
                <wp:extent cx="0" cy="6286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714AC" id="Straight Arrow Connector 8" o:spid="_x0000_s1026" type="#_x0000_t32" style="position:absolute;margin-left:88.5pt;margin-top:13.5pt;width:0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s0gEAAP8DAAAOAAAAZHJzL2Uyb0RvYy54bWysU9uO0zAQfUfiHyy/07SVqK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ZrJV9UUJ6v6IlQ&#10;2WNP4h4xDmIfQ2AbI4p1cWtIecOgfTjgdZXTAYv0s0FfvixKnKvDl8lhOJPQ46bm3dVyvXpbzW9e&#10;cAkzvYfoRflpZb7SmPovqsHq9CETd2bgDVCaulAiKeseQyfoklgIoVXh6KDQ5vSS0hT6I+H6RxcH&#10;I/wzGLaBKY5t6gDC3qE4KR4dpTUEWkyVOLvAjHVuAs4rvz8Cr/kFCnU4/wY8IWrnGGgCexsi/q47&#10;nW+UzZh/c2DUXSx4jt2lXmW1hqesenV9EWWMf1xX+Mu73X0HAAD//wMAUEsDBBQABgAIAAAAIQDQ&#10;wXu92gAAAAoBAAAPAAAAZHJzL2Rvd25yZXYueG1sTE9NT8MwDL0j8R8iI+3GUrppQ6XpNBiTdoSN&#10;C7esMW1F41RJtoV/j8uFnexnP72PcpVsL87oQ+dIwcM0A4FUO9NRo+DjsL1/BBGiJqN7R6jgBwOs&#10;qtubUhfGXegdz/vYCBahUGgFbYxDIWWoW7Q6TN2AxL8v562ODH0jjdcXFre9zLNsIa3uiB1aPeBL&#10;i/X3/mQVPL/t7Hrz6RPOZq/zkA4up3qn1OQurZ9AREzxnwxjfI4OFWc6uhOZIHrGyyV3iQrycY6E&#10;v8ORl3yRgaxKeV2h+gUAAP//AwBQSwECLQAUAAYACAAAACEAtoM4kv4AAADhAQAAEwAAAAAAAAAA&#10;AAAAAAAAAAAAW0NvbnRlbnRfVHlwZXNdLnhtbFBLAQItABQABgAIAAAAIQA4/SH/1gAAAJQBAAAL&#10;AAAAAAAAAAAAAAAAAC8BAABfcmVscy8ucmVsc1BLAQItABQABgAIAAAAIQD+NtGs0gEAAP8DAAAO&#10;AAAAAAAAAAAAAAAAAC4CAABkcnMvZTJvRG9jLnhtbFBLAQItABQABgAIAAAAIQDQwXu92gAAAAoB&#10;AAAPAAAAAAAAAAAAAAAAACwEAABkcnMvZG93bnJldi54bWxQSwUGAAAAAAQABADzAAAAMwUAAAAA&#10;" strokecolor="#0097ae [3044]">
                <v:stroke endarrow="block"/>
              </v:shape>
            </w:pict>
          </mc:Fallback>
        </mc:AlternateContent>
      </w:r>
    </w:p>
    <w:p w:rsidR="004D066C" w:rsidRPr="006B70FC" w:rsidRDefault="004D066C" w:rsidP="004D066C">
      <w:pPr>
        <w:pStyle w:val="ListParagraph"/>
        <w:ind w:left="1440"/>
        <w:rPr>
          <w:sz w:val="28"/>
          <w:szCs w:val="28"/>
          <w:u w:val="single"/>
        </w:rPr>
      </w:pPr>
    </w:p>
    <w:p w:rsidR="004D066C" w:rsidRDefault="004D066C" w:rsidP="004D066C">
      <w:pPr>
        <w:pStyle w:val="ListParagraph"/>
        <w:ind w:left="1440"/>
        <w:rPr>
          <w:sz w:val="28"/>
          <w:szCs w:val="28"/>
          <w:u w:val="single"/>
        </w:rPr>
      </w:pPr>
    </w:p>
    <w:p w:rsidR="004D066C" w:rsidRPr="009973F5" w:rsidRDefault="004D066C" w:rsidP="004D066C">
      <w:pPr>
        <w:pStyle w:val="ListParagraph"/>
        <w:numPr>
          <w:ilvl w:val="0"/>
          <w:numId w:val="2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Bank</w:t>
      </w:r>
    </w:p>
    <w:p w:rsidR="00641E6F" w:rsidRDefault="00641E6F"/>
    <w:p w:rsidR="00B31F42" w:rsidRDefault="00B31F42"/>
    <w:p w:rsidR="00B31F42" w:rsidRDefault="00B31F42"/>
    <w:p w:rsidR="00B31F42" w:rsidRDefault="00B31F42"/>
    <w:p w:rsidR="00B31F42" w:rsidRDefault="00B31F42"/>
    <w:p w:rsidR="00B31F42" w:rsidRDefault="00B31F42"/>
    <w:p w:rsidR="00B31F42" w:rsidRDefault="00B31F42"/>
    <w:p w:rsidR="00B31F42" w:rsidRDefault="00B31F42" w:rsidP="00B31F42">
      <w:pPr>
        <w:pStyle w:val="ListParagraph"/>
        <w:numPr>
          <w:ilvl w:val="0"/>
          <w:numId w:val="20"/>
        </w:num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Application Flow</w:t>
      </w:r>
    </w:p>
    <w:p w:rsidR="00B31F42" w:rsidRPr="00B31F42" w:rsidRDefault="00337393" w:rsidP="00B31F42">
      <w:pPr>
        <w:ind w:left="360"/>
        <w:rPr>
          <w:sz w:val="44"/>
          <w:szCs w:val="44"/>
        </w:rPr>
      </w:pPr>
      <w:r>
        <w:rPr>
          <w:sz w:val="44"/>
          <w:szCs w:val="44"/>
        </w:rPr>
        <w:t>2</w:t>
      </w:r>
      <w:r w:rsidR="00B31F42">
        <w:rPr>
          <w:sz w:val="44"/>
          <w:szCs w:val="44"/>
        </w:rPr>
        <w:t>.1 Application</w:t>
      </w:r>
      <w:r w:rsidR="00B31F42" w:rsidRPr="00B31F42">
        <w:rPr>
          <w:sz w:val="44"/>
          <w:szCs w:val="44"/>
        </w:rPr>
        <w:t xml:space="preserve"> Flow </w:t>
      </w:r>
      <w:r w:rsidR="00AE6C2C">
        <w:rPr>
          <w:sz w:val="44"/>
          <w:szCs w:val="44"/>
        </w:rPr>
        <w:t>Diagram</w:t>
      </w:r>
    </w:p>
    <w:p w:rsidR="00B31F42" w:rsidRDefault="00B31F42" w:rsidP="00B31F42">
      <w:pPr>
        <w:ind w:left="360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354965</wp:posOffset>
                </wp:positionV>
                <wp:extent cx="1171575" cy="4857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C4D7A" id="Rounded Rectangle 11" o:spid="_x0000_s1026" style="position:absolute;margin-left:20.25pt;margin-top:27.95pt;width:92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8ZgQIAAFMFAAAOAAAAZHJzL2Uyb0RvYy54bWysVMFu2zAMvQ/YPwi6r46DZOmCOkXQosOA&#10;oi3aDj2rshQbkESNUuJkXz9KdtyiLXYY5oNMieQj+UTq7HxvDdspDC24ipcnE86Uk1C3blPxn49X&#10;X045C1G4WhhwquIHFfj56vOns84v1RQaMLVCRiAuLDtf8SZGvyyKIBtlRTgBrxwpNaAVkba4KWoU&#10;HaFbU0wnk69FB1h7BKlCoNPLXslXGV9rJeOt1kFFZipOucW8Yl6f01qszsRyg8I3rRzSEP+QhRWt&#10;o6Aj1KWIgm2xfQdlW4kQQMcTCbYArVupcg1UTTl5U81DI7zKtRA5wY80hf8HK292d8jamu6u5MwJ&#10;S3d0D1tXq5rdE3vCbYxipCOiOh+WZP/g73DYBRJT1XuNNv2pHrbP5B5GctU+MkmHZbko54s5Z5J0&#10;s9P5gmSCKV68PYb4XYFlSag4pjRSDplYsbsOsbc/2qWIDq5aY9J5yq7PJ0vxYFQyMO5eaSqQMphm&#10;oNxa6sIg2wlqCiGlcrHsVY2oVX88n9A35Dd65GwzYELWFHjEHgBS277H7tMe7JOryp05Ok/+lljv&#10;PHrkyODi6GxbB/gRgKGqhsi9/ZGknprE0jPUB7p+hH4ugpdXLXF/LUK8E0iDQCNDwx1vadEGuorD&#10;IHHWAP7+6DzZU3+SlrOOBqvi4ddWoOLM/HDUud/K2SxNYt7M5ospbfC15vm1xm3tBdA1UXNSdllM&#10;9tEcRY1gn+gNWKeopBJOUuyKy4jHzUXsB55eEanW62xG0+dFvHYPXibwxGpqq8f9k0A/NGCk1r2B&#10;4xCK5ZsW7G2Tp4P1NoJuc3++8DrwTZObG2d4ZdLT8HqfrV7ewtUfAAAA//8DAFBLAwQUAAYACAAA&#10;ACEAxGqkKt0AAAAJAQAADwAAAGRycy9kb3ducmV2LnhtbEyPQU7DMBBF90jcwRokNog6TWNEQ5wK&#10;kJBgRwMHcONpEjUeB9ttw+0ZVrAc/ac/71eb2Y3ihCEOnjQsFxkIpNbbgToNnx8vt/cgYjJkzegJ&#10;NXxjhE19eVGZ0vozbfHUpE5wCcXSaOhTmkopY9ujM3HhJyTO9j44k/gMnbTBnLncjTLPsjvpzED8&#10;oTcTPvfYHpqj0xCWr/vVFxVhnb8reXhz2xvbPGl9fTU/PoBIOKc/GH71WR1qdtr5I9koRg1FppjU&#10;oNQaBOd5rnjbjsFVXoCsK/l/Qf0DAAD//wMAUEsBAi0AFAAGAAgAAAAhALaDOJL+AAAA4QEAABMA&#10;AAAAAAAAAAAAAAAAAAAAAFtDb250ZW50X1R5cGVzXS54bWxQSwECLQAUAAYACAAAACEAOP0h/9YA&#10;AACUAQAACwAAAAAAAAAAAAAAAAAvAQAAX3JlbHMvLnJlbHNQSwECLQAUAAYACAAAACEAT+QvGYEC&#10;AABTBQAADgAAAAAAAAAAAAAAAAAuAgAAZHJzL2Uyb0RvYy54bWxQSwECLQAUAAYACAAAACEAxGqk&#10;Kt0AAAAJAQAADwAAAAAAAAAAAAAAAADbBAAAZHJzL2Rvd25yZXYueG1sUEsFBgAAAAAEAAQA8wAA&#10;AOUFAAAAAA==&#10;" filled="f" strokecolor="#004f5b [1604]" strokeweight="2pt"/>
            </w:pict>
          </mc:Fallback>
        </mc:AlternateContent>
      </w:r>
    </w:p>
    <w:p w:rsidR="00B31F42" w:rsidRPr="001F7ABD" w:rsidRDefault="001F7ABD" w:rsidP="00B31F42">
      <w:pPr>
        <w:ind w:left="360"/>
        <w:rPr>
          <w:sz w:val="24"/>
          <w:szCs w:val="24"/>
        </w:rPr>
      </w:pPr>
      <w:r>
        <w:rPr>
          <w:sz w:val="44"/>
          <w:szCs w:val="44"/>
        </w:rPr>
        <w:t xml:space="preserve">   </w:t>
      </w:r>
      <w:r w:rsidRPr="001F7ABD">
        <w:rPr>
          <w:sz w:val="24"/>
          <w:szCs w:val="24"/>
        </w:rPr>
        <w:t>App Launch</w:t>
      </w:r>
    </w:p>
    <w:p w:rsidR="00B31F42" w:rsidRDefault="00D60203" w:rsidP="00B31F42">
      <w:pPr>
        <w:ind w:left="360"/>
        <w:rPr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590364" wp14:editId="38E40A3D">
                <wp:simplePos x="0" y="0"/>
                <wp:positionH relativeFrom="column">
                  <wp:posOffset>3856990</wp:posOffset>
                </wp:positionH>
                <wp:positionV relativeFrom="paragraph">
                  <wp:posOffset>607060</wp:posOffset>
                </wp:positionV>
                <wp:extent cx="600075" cy="152400"/>
                <wp:effectExtent l="0" t="0" r="9525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0203" w:rsidRPr="00D60203" w:rsidRDefault="00D60203" w:rsidP="00D60203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60203">
                              <w:rPr>
                                <w:sz w:val="20"/>
                                <w:szCs w:val="20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90364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03.7pt;margin-top:47.8pt;width:47.25pt;height:1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W3NQIAAHEEAAAOAAAAZHJzL2Uyb0RvYy54bWysVE1v2zAMvQ/YfxB0X+0UazcEcYosRYcB&#10;QVsgHXpWZLkWIIuapMTOfv2e5Ljtup2GXWSKpPjxHunF1dAZdlA+aLIVn52VnCkrqdb2qeLfH24+&#10;fOYsRGFrYciqih9V4FfL9+8WvZurc2rJ1MozBLFh3ruKtzG6eVEE2apOhDNyysLYkO9ExNU/FbUX&#10;PaJ3pjgvy8uiJ187T1KFAO31aOTLHL9plIx3TRNUZKbiqC3m0+dzl85iuRDzJy9cq+WpDPEPVXRC&#10;WyR9DnUtomB7r/8I1WnpKVATzyR1BTWNlir3gG5m5Ztutq1wKvcCcIJ7hin8v7Dy9nDvma7BXQmq&#10;rOhA0oMaIvtCA0s6INS7MIfj1sE1DjDAe9IHKFPjQ+O79EVLDHZgfXzGN4WTUF6WZfnpgjMJ0+zi&#10;/GOZ8S9eHjsf4ldFHUtCxT3oy6iKwyZEFALXySXlCmR0faONSZdkWBvPDgJU962OKpWIF795GZt8&#10;LaVXo3nUqDwrpyyp37GvJMVhN5xA2FF9BAaexjkKTt5opN2IEO+Fx+CgbSxDvMPRGOorTieJs5b8&#10;z7/pkz/4hJWzHoNY8fBjL7zizHyzYDpN7ST4SdhNgt13a0LDM6yZk1nEAx/NJDaeukfsyCplgUlY&#10;iVwVj5O4juM6YMekWq2yE2bTibixWydT6Aneh+FReHciJ4LVW5pGVMzfcDT6jmCv9pEanQlMgI4o&#10;gpt0wVxnlk47mBbn9T17vfwplr8AAAD//wMAUEsDBBQABgAIAAAAIQDrk0m33wAAAAoBAAAPAAAA&#10;ZHJzL2Rvd25yZXYueG1sTI+xTsMwEEB3JP7BOiQWRO1UkDZpnApa2MrQUnV2Y5NExOfIdpr07zkm&#10;GE/39O5dsZ5sxy7Gh9ahhGQmgBmsnG6xlnD8fH9cAgtRoVadQyPhagKsy9ubQuXajbg3l0OsGUkw&#10;5EpCE2Ofcx6qxlgVZq43SLsv562KNPqaa69GktuOz4VIuVUt0oVG9WbTmOr7MFgJ6dYP4x43D9vj&#10;20599PX89Ho9SXl/N72sgEUzxT8YfvMpHUpqOrsBdWAdOcTiiVAJ2XMKjICFSDJgZyKTLAVeFvz/&#10;C+UPAAAA//8DAFBLAQItABQABgAIAAAAIQC2gziS/gAAAOEBAAATAAAAAAAAAAAAAAAAAAAAAABb&#10;Q29udGVudF9UeXBlc10ueG1sUEsBAi0AFAAGAAgAAAAhADj9If/WAAAAlAEAAAsAAAAAAAAAAAAA&#10;AAAALwEAAF9yZWxzLy5yZWxzUEsBAi0AFAAGAAgAAAAhACI+5bc1AgAAcQQAAA4AAAAAAAAAAAAA&#10;AAAALgIAAGRycy9lMm9Eb2MueG1sUEsBAi0AFAAGAAgAAAAhAOuTSbffAAAACgEAAA8AAAAAAAAA&#10;AAAAAAAAjwQAAGRycy9kb3ducmV2LnhtbFBLBQYAAAAABAAEAPMAAACbBQAAAAA=&#10;" stroked="f">
                <v:textbox inset="0,0,0,0">
                  <w:txbxContent>
                    <w:p w:rsidR="00D60203" w:rsidRPr="00D60203" w:rsidRDefault="00D60203" w:rsidP="00D60203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D60203">
                        <w:rPr>
                          <w:sz w:val="20"/>
                          <w:szCs w:val="20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  <w:r w:rsidR="00142922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6985</wp:posOffset>
                </wp:positionV>
                <wp:extent cx="0" cy="4000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A557F" id="Straight Arrow Connector 57" o:spid="_x0000_s1026" type="#_x0000_t32" style="position:absolute;margin-left:63pt;margin-top:.55pt;width:0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br1AEAAAEEAAAOAAAAZHJzL2Uyb0RvYy54bWysU9uO0zAQfUfiHyy/06QrFlDVdIW6wAuC&#10;ioUP8DrjxpJvGg9N+/eMnTaLFoTEal8msT1n5pzj8frm6J04AGYbQyeXi1YKCDr2Nuw7+eP7x1fv&#10;pMikQq9cDNDJE2R5s3n5Yj2mFVzFIboeUHCRkFdj6uRAlFZNk/UAXuVFTBD40ET0iniJ+6ZHNXJ1&#10;75qrtn3TjBH7hFFDzrx7Ox3KTa1vDGj6akwGEq6TzI1qxBrvS2w2a7Xao0qD1Wca6gksvLKBm86l&#10;bhUp8RPtH6W81RhzNLTQ0TfRGKuhamA1y/aRmrtBJaha2JycZpvy85XVXw47FLbv5PVbKYLyfEd3&#10;hMruBxLvEeMotjEE9jGi4BT2a0x5xbBt2OF5ldMOi/ijQV++LEscq8en2WM4ktDTpubd123bXlf7&#10;mwdcwkyfIHpRfjqZzzxmAstqsTp8zsSdGXgBlKYulEjKug+hF3RKrITQqrB3UGhzeklpCv2JcP2j&#10;k4MJ/g0MG8EUpzZ1BGHrUBwUD4/SGgIt50qcXWDGOjcD28rvn8BzfoFCHc//Ac+I2jkGmsHehoh/&#10;607HC2Uz5V8cmHQXC+5jf6pXWa3hOatend9EGeTf1xX+8HI3vwAAAP//AwBQSwMEFAAGAAgAAAAh&#10;AEUgwNHaAAAACAEAAA8AAABkcnMvZG93bnJldi54bWxMj81uwjAQhO+V+g7WVuqtOAkoqtI4iP5J&#10;HFvopTcTL0lEvI5sA+7bd+ml3PbTjGZn6mWyozihD4MjBfksA4HUOjNQp+Br+/7wCCJETUaPjlDB&#10;DwZYNrc3ta6MO9MnnjaxExxCodIK+hinSsrQ9mh1mLkJibW981ZHRt9J4/WZw+0oiywrpdUD8Yde&#10;T/jSY3vYHK2C54+1Xb1++4Tz+dsipK0rqF0rdX+XVk8gIqb4b4ZLfa4ODXfauSOZIEbmouQtkY8c&#10;xEX/452CcpGDbGp5PaD5BQAA//8DAFBLAQItABQABgAIAAAAIQC2gziS/gAAAOEBAAATAAAAAAAA&#10;AAAAAAAAAAAAAABbQ29udGVudF9UeXBlc10ueG1sUEsBAi0AFAAGAAgAAAAhADj9If/WAAAAlAEA&#10;AAsAAAAAAAAAAAAAAAAALwEAAF9yZWxzLy5yZWxzUEsBAi0AFAAGAAgAAAAhAK67luvUAQAAAQQA&#10;AA4AAAAAAAAAAAAAAAAALgIAAGRycy9lMm9Eb2MueG1sUEsBAi0AFAAGAAgAAAAhAEUgwNHaAAAA&#10;CAEAAA8AAAAAAAAAAAAAAAAALgQAAGRycy9kb3ducmV2LnhtbFBLBQYAAAAABAAEAPMAAAA1BQAA&#10;AAA=&#10;" strokecolor="#0097ae [3044]">
                <v:stroke endarrow="block"/>
              </v:shape>
            </w:pict>
          </mc:Fallback>
        </mc:AlternateContent>
      </w:r>
      <w:r w:rsidR="003B0DEE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416560</wp:posOffset>
                </wp:positionV>
                <wp:extent cx="1228725" cy="771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ED1C" id="Rectangle 12" o:spid="_x0000_s1026" style="position:absolute;margin-left:20.2pt;margin-top:32.8pt;width:96.7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RveQIAAEYFAAAOAAAAZHJzL2Uyb0RvYy54bWysVMFu2zAMvQ/YPwi6r46NZOmCOkWQosOA&#10;oi2aDj2rshQbkEWNUuJkXz9KdtyiLXYY5oNMieQj+UTq4vLQGrZX6BuwJc/PJpwpK6Fq7LbkPx+v&#10;v5xz5oOwlTBgVcmPyvPL5edPF51bqAJqMJVCRiDWLzpX8joEt8gyL2vVCn8GTllSasBWBNriNqtQ&#10;dITemqyYTL5mHWDlEKTynk6veiVfJnytlQx3WnsVmCk55RbSiml9jmu2vBCLLQpXN3JIQ/xDFq1o&#10;LAUdoa5EEGyHzTuotpEIHnQ4k9BmoHUjVaqBqsknb6rZ1MKpVAuR491Ik/9/sPJ2f4+sqejuCs6s&#10;aOmOHog1YbdGMTojgjrnF2S3cfc47DyJsdqDxjb+qQ52SKQeR1LVITBJh3lRnM+LGWeSdPN5PiOZ&#10;YLIXb4c+fFfQsiiUHCl84lLsb3zoTU8mMZiF68aYeB4T61NJUjgaFQ2MfVCaaqLgRQJK3aTWBtle&#10;UB8IKZUNea+qRaX649mEviG10SMlmgAjsqbAI/YAEDv1PXaf9mAfXVVqxtF58rfEeufRI0UGG0bn&#10;trGAHwEYqmqI3NufSOqpiSw9Q3WkG0foR8E7ed0Q7TfCh3uB1Ps0JTTP4Y4WbaArOQwSZzXg74/O&#10;oz21JGk562iWSu5/7QQqzswPS836LZ9O4/ClzXQ2L2iDrzXPrzV2166Brimnl8PJJEb7YE6iRmif&#10;aOxXMSqphJUUu+Qy4GmzDv2M08Mh1WqVzGjgnAg3duNkBI+sxrZ6PDwJdEPvBeraWzjNnVi8acHe&#10;NnpaWO0C6Cb15wuvA980rKlxhoclvgav98nq5flb/gEAAP//AwBQSwMEFAAGAAgAAAAhAGf9Nyzh&#10;AAAACQEAAA8AAABkcnMvZG93bnJldi54bWxMj8tOwzAQRfdI/IM1SOyo0wehhDhVqcSKh5QGkNi5&#10;9pAE4nEUu23g6xlWsBzdo3vP5KvRdeKAQ2g9KZhOEhBIxtuWagXP1d3FEkSImqzuPKGCLwywKk5P&#10;cp1Zf6QSD9tYCy6hkGkFTYx9JmUwDTodJr5H4uzdD05HPoda2kEfudx1cpYkqXS6JV5odI+bBs3n&#10;du8U4MvrR/n9dm+eHszal7SJ1W31qNT52bi+ARFxjH8w/OqzOhTstPN7skF0ChbJgkkF6WUKgvPZ&#10;fH4NYsfg8moKssjl/w+KHwAAAP//AwBQSwECLQAUAAYACAAAACEAtoM4kv4AAADhAQAAEwAAAAAA&#10;AAAAAAAAAAAAAAAAW0NvbnRlbnRfVHlwZXNdLnhtbFBLAQItABQABgAIAAAAIQA4/SH/1gAAAJQB&#10;AAALAAAAAAAAAAAAAAAAAC8BAABfcmVscy8ucmVsc1BLAQItABQABgAIAAAAIQDqvgRveQIAAEYF&#10;AAAOAAAAAAAAAAAAAAAAAC4CAABkcnMvZTJvRG9jLnhtbFBLAQItABQABgAIAAAAIQBn/Tcs4QAA&#10;AAkBAAAPAAAAAAAAAAAAAAAAANMEAABkcnMvZG93bnJldi54bWxQSwUGAAAAAAQABADzAAAA4QUA&#10;AAAA&#10;" filled="f" strokecolor="#004f5b [1604]" strokeweight="2pt"/>
            </w:pict>
          </mc:Fallback>
        </mc:AlternateContent>
      </w:r>
      <w:r w:rsidR="003B0D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B4946" wp14:editId="2E46DC32">
                <wp:simplePos x="0" y="0"/>
                <wp:positionH relativeFrom="column">
                  <wp:posOffset>4619625</wp:posOffset>
                </wp:positionH>
                <wp:positionV relativeFrom="paragraph">
                  <wp:posOffset>530860</wp:posOffset>
                </wp:positionV>
                <wp:extent cx="1114425" cy="5334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C2C" w:rsidRDefault="00AE6C2C" w:rsidP="00AE6C2C">
                            <w:pPr>
                              <w:pStyle w:val="Caption"/>
                              <w:rPr>
                                <w:b/>
                                <w:i w:val="0"/>
                              </w:rPr>
                            </w:pPr>
                            <w:r>
                              <w:rPr>
                                <w:b/>
                                <w:i w:val="0"/>
                              </w:rPr>
                              <w:t xml:space="preserve">     Dash Board      </w:t>
                            </w:r>
                          </w:p>
                          <w:p w:rsidR="00AE6C2C" w:rsidRPr="00AE6C2C" w:rsidRDefault="00AE6C2C" w:rsidP="00AE6C2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</w:t>
                            </w:r>
                            <w:r w:rsidRPr="00AE6C2C">
                              <w:rPr>
                                <w:b/>
                              </w:rPr>
                              <w:t xml:space="preserve"> Screen</w:t>
                            </w:r>
                          </w:p>
                          <w:p w:rsidR="00AE6C2C" w:rsidRPr="00AE6C2C" w:rsidRDefault="00AE6C2C" w:rsidP="00AE6C2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4946" id="Text Box 16" o:spid="_x0000_s1027" type="#_x0000_t202" style="position:absolute;left:0;text-align:left;margin-left:363.75pt;margin-top:41.8pt;width:87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T+NgIAAHcEAAAOAAAAZHJzL2Uyb0RvYy54bWysVN9v2jAQfp+0/8Hy+whQWk0RoWJUTJNQ&#10;WwmmPhvHJpZsn2cbEvbX7+wQ2nV7mvbinO+n7/vuMr/vjCYn4YMCW9HJaEyJsBxqZQ8V/b5bf/pM&#10;SYjM1kyDFRU9i0DvFx8/zFtXiik0oGvhCSaxoWxdRZsYXVkUgTfCsDACJywaJXjDIl79oag9azG7&#10;0cV0PL4rWvC188BFCKh96I10kfNLKXh8kjKISHRF8W0xnz6f+3QWizkrD565RvHLM9g/vMIwZbHo&#10;NdUDi4wcvfojlVHcQwAZRxxMAVIqLnIP2M1k/K6bbcOcyL0gOMFdYQr/Ly1/PD17omrk7o4Sywxy&#10;tBNdJF+gI6hCfFoXSnTbOnSMHerRd9AHVKa2O+lN+mJDBO2I9PmKbsrGU9BkMptNbynhaLu9uZmN&#10;M/zFa7TzIX4VYEgSKuqRvQwqO21CxJeg6+CSigXQql4rrdMlGVbakxNDpttGRZHeiBG/eWmbfC2k&#10;qN7ca0QelUuV1HDfWJJit+96gIam91CfEQsP/TQFx9cKq29YiM/M4/hg+7gS8QkPqaGtKFwkShrw&#10;P/+mT/7IKlopaXEcKxp+HJkXlOhvFvlOszsIfhD2g2CPZgXY9wSXzfEsYoCPehClB/OCm7JMVdDE&#10;LMdaFY2DuIr9UuCmcbFcZiecUMfixm4dT6kHlHfdC/PuwlFEdh9hGFRWvqOq9+0xXx4jSJV5TLj2&#10;KCJF6YLTncm6bGJan7f37PX6v1j8AgAA//8DAFBLAwQUAAYACAAAACEAOhSgxeAAAAAKAQAADwAA&#10;AGRycy9kb3ducmV2LnhtbEyPwU7DMBBE70j8g7VIXBB1SIXTpnEqaOFWDi1Vz25skoh4HdlOk/49&#10;ywmOq32aeVOsJ9uxi/GhdSjhaZYAM1g53WIt4fj5/rgAFqJCrTqHRsLVBFiXtzeFyrUbcW8uh1gz&#10;CsGQKwlNjH3OeagaY1WYud4g/b6ctyrS6WuuvRop3HY8TRLBrWqRGhrVm01jqu/DYCWIrR/GPW4e&#10;tse3nfro6/T0ej1JeX83vayARTPFPxh+9UkdSnI6uwF1YJ2ELM2eCZWwmAtgBCyTOY07EykyAbws&#10;+P8J5Q8AAAD//wMAUEsBAi0AFAAGAAgAAAAhALaDOJL+AAAA4QEAABMAAAAAAAAAAAAAAAAAAAAA&#10;AFtDb250ZW50X1R5cGVzXS54bWxQSwECLQAUAAYACAAAACEAOP0h/9YAAACUAQAACwAAAAAAAAAA&#10;AAAAAAAvAQAAX3JlbHMvLnJlbHNQSwECLQAUAAYACAAAACEA5xok/jYCAAB3BAAADgAAAAAAAAAA&#10;AAAAAAAuAgAAZHJzL2Uyb0RvYy54bWxQSwECLQAUAAYACAAAACEAOhSgxeAAAAAKAQAADwAAAAAA&#10;AAAAAAAAAACQBAAAZHJzL2Rvd25yZXYueG1sUEsFBgAAAAAEAAQA8wAAAJ0FAAAAAA==&#10;" stroked="f">
                <v:textbox inset="0,0,0,0">
                  <w:txbxContent>
                    <w:p w:rsidR="00AE6C2C" w:rsidRDefault="00AE6C2C" w:rsidP="00AE6C2C">
                      <w:pPr>
                        <w:pStyle w:val="Caption"/>
                        <w:rPr>
                          <w:b/>
                          <w:i w:val="0"/>
                        </w:rPr>
                      </w:pPr>
                      <w:r>
                        <w:rPr>
                          <w:b/>
                          <w:i w:val="0"/>
                        </w:rPr>
                        <w:t xml:space="preserve">     Dash Board      </w:t>
                      </w:r>
                    </w:p>
                    <w:p w:rsidR="00AE6C2C" w:rsidRPr="00AE6C2C" w:rsidRDefault="00AE6C2C" w:rsidP="00AE6C2C">
                      <w:pPr>
                        <w:rPr>
                          <w:b/>
                        </w:rPr>
                      </w:pPr>
                      <w:r>
                        <w:t xml:space="preserve">        </w:t>
                      </w:r>
                      <w:r w:rsidRPr="00AE6C2C">
                        <w:rPr>
                          <w:b/>
                        </w:rPr>
                        <w:t xml:space="preserve"> Screen</w:t>
                      </w:r>
                    </w:p>
                    <w:p w:rsidR="00AE6C2C" w:rsidRPr="00AE6C2C" w:rsidRDefault="00AE6C2C" w:rsidP="00AE6C2C"/>
                  </w:txbxContent>
                </v:textbox>
              </v:shape>
            </w:pict>
          </mc:Fallback>
        </mc:AlternateContent>
      </w:r>
      <w:r w:rsidR="003B0DEE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387985</wp:posOffset>
                </wp:positionV>
                <wp:extent cx="1219200" cy="77152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4FE03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357.75pt;margin-top:30.55pt;width:96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YjkQIAAIMFAAAOAAAAZHJzL2Uyb0RvYy54bWysVEtv2zAMvg/YfxB0Xx0HzboadYogRYYB&#10;RRssHXpWZCk2IImapMTJfv0o+ZGgK3YYloNCmuTHN+/uj1qRg3C+AVPS/GpCiTAcqsbsSvrjZfXp&#10;CyU+MFMxBUaU9CQ8vZ9//HDX2kJMoQZVCUcQxPiitSWtQ7BFlnleC838FVhhUCjBaRaQdbuscqxF&#10;dK2y6WTyOWvBVdYBF97j14dOSOcJX0rBw7OUXgSiSoqxhfS69G7jm83vWLFzzNYN78Ng/xCFZo1B&#10;pyPUAwuM7F3zB5RuuAMPMlxx0BlI2XCRcsBs8smbbDY1syLlgsXxdiyT/3+w/OmwdqSpsHczSgzT&#10;2KOVgpbXzIWCrLvKEhRipVrrCzTY2LXrOY9kTPsonY7/mBA5puqexuqKYyAcP+bT/BZbRglH2c1N&#10;Ppsm0OxsbZ0PXwVoEomSSoxjGePoo0gFZodHH9A7mg3q0bEH1VSrRqnExOkRS+XIgWHft7s8Ro8W&#10;F1pZTKYLP1HhpES0Vea7kFgQDHiaHKZRPIMxzoUJeSeqWSU6H7MJ/gYvg/vkMwFGZInRjdg9wKDZ&#10;gQzYXbC9fjQVaZJH48nfAuuMR4vkGUwYjXVjwL0HoDCr3nOnj+FflCaSW6hOOC4Ouj3ylq8abNUj&#10;82HNHC4OdhePQXjGJ3avpNBTlNTgfr33PerjPKOUkhYXsaT+5545QYn6ZnDSb/Pr67i5ibme3UyR&#10;cZeS7aXE7PUSsOc5nh3LExn1gxpI6UC/4s1YRK8oYoaj75Ly4AZmGboDgVeHi8UiqeG2WhYezcby&#10;CB6rGsfv5fjKnO3nNeCkP8GwtKx4M6qdbrQ0sNgHkE2a43Nd+3rjpqfB6a9SPCWXfNI63875bwAA&#10;AP//AwBQSwMEFAAGAAgAAAAhAFRZg47fAAAACgEAAA8AAABkcnMvZG93bnJldi54bWxMj8FOg0AQ&#10;hu8mvsNmTLzZBVKWFlmaxkTjzVgbY29bGIHIziK7Lfj2jqd6nJkv/3x/sZltL844+s6RhngRgUCq&#10;XN1Ro2H/9ni3AuGDodr0jlDDD3rYlNdXhclrN9ErnnehERxCPjca2hCGXEpftWiNX7gBiW+fbrQm&#10;8Dg2sh7NxOG2l0kUKWlNR/yhNQM+tFh97U5Ww/P0lBzUPttW6TfSi3pfNkv1ofXtzby9BxFwDhcY&#10;/vRZHUp2OroT1V70GrI4TRnVoOIYBAPrKOPFkclVokCWhfxfofwFAAD//wMAUEsBAi0AFAAGAAgA&#10;AAAhALaDOJL+AAAA4QEAABMAAAAAAAAAAAAAAAAAAAAAAFtDb250ZW50X1R5cGVzXS54bWxQSwEC&#10;LQAUAAYACAAAACEAOP0h/9YAAACUAQAACwAAAAAAAAAAAAAAAAAvAQAAX3JlbHMvLnJlbHNQSwEC&#10;LQAUAAYACAAAACEACOB2I5ECAACDBQAADgAAAAAAAAAAAAAAAAAuAgAAZHJzL2Uyb0RvYy54bWxQ&#10;SwECLQAUAAYACAAAACEAVFmDjt8AAAAKAQAADwAAAAAAAAAAAAAAAADrBAAAZHJzL2Rvd25yZXYu&#10;eG1sUEsFBgAAAAAEAAQA8wAAAPcFAAAAAA==&#10;" fillcolor="white [3212]" strokecolor="#004f5b [1604]" strokeweight="2pt"/>
            </w:pict>
          </mc:Fallback>
        </mc:AlternateContent>
      </w:r>
      <w:r w:rsidR="001F7ABD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502285</wp:posOffset>
                </wp:positionV>
                <wp:extent cx="2076450" cy="695325"/>
                <wp:effectExtent l="0" t="0" r="19050" b="2857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953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1E4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60.5pt;margin-top:39.55pt;width:163.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qhhAIAAF0FAAAOAAAAZHJzL2Uyb0RvYy54bWysVN9v2yAQfp+0/wHxvtrJkna16lRRqkyT&#10;qjZqO/WZYqiRgGNA4mR//Q7suFVb7WGaHzBwd9/9+o6Ly73RZCd8UGBrOjkpKRGWQ6Psc01/Pqy/&#10;fKMkRGYbpsGKmh5EoJeLz58uOleJKbSgG+EJgthQda6mbYyuKorAW2FYOAEnLAoleMMiHv1z0XjW&#10;IbrRxbQsT4sOfOM8cBEC3l71QrrI+FIKHm+lDCISXVOMLebV5/UprcXiglXPnrlW8SEM9g9RGKYs&#10;Oh2hrlhkZOvVOyijuIcAMp5wMAVIqbjIOWA2k/JNNvctcyLngsUJbixT+H+w/Ga38UQ12LsZJZYZ&#10;7NFaQ8db5mNFrgRXqbUEpViqzoUKLe7dxg+ngNuU9156k/6YEdnn8h7G8op9JBwvp+XZ6WyOXeAo&#10;Oz2ff53OE2jxYu18iN8FGJI2NZUYyCoFcgwjl5jtrkPs7Y76ybOFtdI63aco+7jyLh60SAra3gmJ&#10;qaZIMlAmmVhpT3YM6cE4FzZOelHLGtFfz0v8hjhHixx1BkzIEh2P2ANAIvB77D7sQT+ZiszR0bj8&#10;W2C98WiRPYONo7FRFvxHABqzGjz3+sci9aVJVXqC5oBE8NBPSHB8rbAH1yzEDfM4Etg2HPN4i0tq&#10;S01h2FHSgv/90X3SR6ailJIOR6ym4deWeUGJ/mGRw+eT2SzNZD7M5mdTPPjXkqfXErs1K8A2TfBB&#10;cTxvk37Ux630YB7xNVgmryhilqPvmvLoj4dV7Ecf3xMulsushnPoWLy2944n8FTVRKuH/SPzbiBi&#10;RArfwHEcWfWGgr1usrSw3EaQKvPzpa5DvXGGM3GG9yY9Eq/PWevlVVz8AQAA//8DAFBLAwQUAAYA&#10;CAAAACEA3jIi0+IAAAAKAQAADwAAAGRycy9kb3ducmV2LnhtbEyPwU7CQBCG7ya+w2ZMvMm2RWut&#10;3RJCwgUSQTB6XbpD29CdJd0Fik/veNLjzHz55/uLyWA7ccbet44UxKMIBFLlTEu1go/t/CED4YMm&#10;oztHqOCKHibl7U2hc+Mu9I7nTagFh5DPtYImhGMupa8atNqP3BGJb3vXWx147Gtpen3hcNvJJIpS&#10;aXVL/KHRR5w1WB02J6tgtTy8JVuzXI+/1t/z6efTYra/LpS6vxumryACDuEPhl99VoeSnXbuRMaL&#10;TsE4iblLUPD8EoNgIH3MeLFjMstSkGUh/1cofwAAAP//AwBQSwECLQAUAAYACAAAACEAtoM4kv4A&#10;AADhAQAAEwAAAAAAAAAAAAAAAAAAAAAAW0NvbnRlbnRfVHlwZXNdLnhtbFBLAQItABQABgAIAAAA&#10;IQA4/SH/1gAAAJQBAAALAAAAAAAAAAAAAAAAAC8BAABfcmVscy8ucmVsc1BLAQItABQABgAIAAAA&#10;IQAKyxqhhAIAAF0FAAAOAAAAAAAAAAAAAAAAAC4CAABkcnMvZTJvRG9jLnhtbFBLAQItABQABgAI&#10;AAAAIQDeMiLT4gAAAAoBAAAPAAAAAAAAAAAAAAAAAN4EAABkcnMvZG93bnJldi54bWxQSwUGAAAA&#10;AAQABADzAAAA7QUAAAAA&#10;" filled="f" strokecolor="#004f5b [1604]" strokeweight="2pt">
                <w10:wrap anchorx="margin"/>
              </v:shape>
            </w:pict>
          </mc:Fallback>
        </mc:AlternateContent>
      </w:r>
      <w:r w:rsidR="00B31F42" w:rsidRPr="00B31F42">
        <w:rPr>
          <w:sz w:val="44"/>
          <w:szCs w:val="44"/>
          <w:u w:val="single"/>
        </w:rPr>
        <w:t xml:space="preserve">  </w:t>
      </w:r>
      <w:r w:rsidR="00B31F42" w:rsidRPr="00B31F42">
        <w:rPr>
          <w:sz w:val="72"/>
          <w:szCs w:val="72"/>
          <w:u w:val="single"/>
        </w:rPr>
        <w:t xml:space="preserve">   </w:t>
      </w:r>
    </w:p>
    <w:p w:rsidR="00AE6C2C" w:rsidRDefault="0091584B" w:rsidP="00B31F42">
      <w:pPr>
        <w:ind w:left="36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27F3" id="Straight Arrow Connector 64" o:spid="_x0000_s1026" type="#_x0000_t32" style="position:absolute;margin-left:324pt;margin-top:8.25pt;width:34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4N1QEAAAEEAAAOAAAAZHJzL2Uyb0RvYy54bWysU9uO0zAQfUfiHyy/0zTLsl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+kzfXUgTl+Y4e&#10;CJXdDyTeIsZRbGMI7GNEwSns15jyimHbsMPzKqcdFvFHg758WZY4Vo9Ps8dwJKF58/r1bfuGb0Jf&#10;jponXMJMHyB6UX46mc88ZgJttVgdPmbizgy8AEpTF0okZd270As6JVZCaFXYOyi0Ob2kNIX+RLj+&#10;0cnBBP8Cho1gilObOoKwdSgOiodHaQ2B2rkSZxeYsc7NwGXl90fgOb9AoY7n34BnRO0cA81gb0PE&#10;33Wn44WymfIvDky6iwWPsT/Vq6zW8JxVr85vogzyz+sKf3q5mx8AAAD//wMAUEsDBBQABgAIAAAA&#10;IQAKS4Q+3AAAAAkBAAAPAAAAZHJzL2Rvd25yZXYueG1sTI9Lb8IwEITvlfgP1iL1VhweDSiNg+hL&#10;4thCL72ZeEki4nVkG3D/fbfqoT3uzGj2m3KdbC8u6EPnSMF0koFAqp3pqFHwsX+9W4EIUZPRvSNU&#10;8IUB1tXoptSFcVd6x8suNoJLKBRaQRvjUEgZ6hatDhM3ILF3dN7qyKdvpPH6yuW2l7Msy6XVHfGH&#10;Vg/41GJ92p2tgse3rd08f/qE8/nLIqS9m1G9Vep2nDYPICKm+BeGH3xGh4qZDu5MJoheQb5Y8ZbI&#10;Rn4PggPL6ZKFw68gq1L+X1B9AwAA//8DAFBLAQItABQABgAIAAAAIQC2gziS/gAAAOEBAAATAAAA&#10;AAAAAAAAAAAAAAAAAABbQ29udGVudF9UeXBlc10ueG1sUEsBAi0AFAAGAAgAAAAhADj9If/WAAAA&#10;lAEAAAsAAAAAAAAAAAAAAAAALwEAAF9yZWxzLy5yZWxzUEsBAi0AFAAGAAgAAAAhAEc//g3VAQAA&#10;AQQAAA4AAAAAAAAAAAAAAAAALgIAAGRycy9lMm9Eb2MueG1sUEsBAi0AFAAGAAgAAAAhAApLhD7c&#10;AAAACQEAAA8AAAAAAAAAAAAAAAAALwQAAGRycy9kb3ducmV2LnhtbFBLBQYAAAAABAAEAPMAAAA4&#10;BQAAAAA=&#10;" strokecolor="#0097ae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95250</wp:posOffset>
                </wp:positionV>
                <wp:extent cx="533400" cy="9525"/>
                <wp:effectExtent l="0" t="57150" r="3810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4921" id="Straight Arrow Connector 58" o:spid="_x0000_s1026" type="#_x0000_t32" style="position:absolute;margin-left:117.75pt;margin-top:7.5pt;width:42pt;height: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6x1wEAAAQEAAAOAAAAZHJzL2Uyb0RvYy54bWysU9uO0zAQfUfiHyy/06RdiqBqukJd4AVB&#10;tQsf4HXGiSXfNDZN8/eMnTSLACGBeHFie87MOWfG+9uLNewMGLV3DV+vas7ASd9q1zX865f3L15z&#10;FpNwrTDeQcNHiPz28PzZfgg72PjemxaQURIXd0NoeJ9S2FVVlD1YEVc+gKNL5dGKRFvsqhbFQNmt&#10;qTZ1/aoaPLYBvYQY6fRuuuSHkl8pkOmzUhESMw0nbqmsWNbHvFaHvdh1KEKv5UxD/AMLK7Sjokuq&#10;O5EE+4b6l1RWS/TRq7SS3lZeKS2haCA16/onNQ+9CFC0kDkxLDbF/5dWfjqfkOm24VvqlBOWevSQ&#10;UOiuT+wtoh/Y0TtHPnpkFEJ+DSHuCHZ0J5x3MZwwi78otPlLstileDwuHsMlMUmH25ublzV1QtLV&#10;m+1mmzNWT9CAMX0Ab1n+aXicqSwc1sVlcf4Y0wS8AnJd4/KahDbvXMvSGEhMQi1cZ2Cuk0OqrGDi&#10;XP7SaGCC34MiL4jlVKZMIRwNsrOg+RFSgkvrJRNFZ5jSxizAuvD7I3COz1AoE/o34AVRKnuXFrDV&#10;zuPvqqfLlbKa4q8OTLqzBY++HUs3izU0aqUn87PIs/zjvsCfHu/hOwAAAP//AwBQSwMEFAAGAAgA&#10;AAAhAHUGMzvcAAAACQEAAA8AAABkcnMvZG93bnJldi54bWxMj81OwzAQhO9IvIO1SNyo04RUNI1T&#10;lT+px9Jy4ebGSxIRryPbbc3bs5zguDOfZmfqdbKjOKMPgyMF81kGAql1ZqBOwfvh9e4BRIiajB4d&#10;oYJvDLBurq9qXRl3oTc872MnOIRCpRX0MU6VlKHt0eowcxMSe5/OWx359J00Xl843I4yz7KFtHog&#10;/tDrCZ96bL/2J6vgcbe1m+cPn7AoXu5DOric2q1StzdpswIRMcU/GH7rc3VouNPRncgEMSrIi7Jk&#10;lI2SNzFQzJcsHFlYlCCbWv5f0PwAAAD//wMAUEsBAi0AFAAGAAgAAAAhALaDOJL+AAAA4QEAABMA&#10;AAAAAAAAAAAAAAAAAAAAAFtDb250ZW50X1R5cGVzXS54bWxQSwECLQAUAAYACAAAACEAOP0h/9YA&#10;AACUAQAACwAAAAAAAAAAAAAAAAAvAQAAX3JlbHMvLnJlbHNQSwECLQAUAAYACAAAACEA5USusdcB&#10;AAAEBAAADgAAAAAAAAAAAAAAAAAuAgAAZHJzL2Uyb0RvYy54bWxQSwECLQAUAAYACAAAACEAdQYz&#10;O9wAAAAJAQAADwAAAAAAAAAAAAAAAAAxBAAAZHJzL2Rvd25yZXYueG1sUEsFBgAAAAAEAAQA8wAA&#10;ADoFAAAAAA==&#10;" strokecolor="#0097ae [3044]">
                <v:stroke endarrow="block"/>
              </v:shape>
            </w:pict>
          </mc:Fallback>
        </mc:AlternateContent>
      </w:r>
      <w:r w:rsidR="001429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23511C" wp14:editId="21EB9E07">
                <wp:simplePos x="0" y="0"/>
                <wp:positionH relativeFrom="column">
                  <wp:posOffset>2581275</wp:posOffset>
                </wp:positionH>
                <wp:positionV relativeFrom="paragraph">
                  <wp:posOffset>9525</wp:posOffset>
                </wp:positionV>
                <wp:extent cx="990600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922" w:rsidRPr="00142922" w:rsidRDefault="00142922" w:rsidP="00142922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42922">
                              <w:rPr>
                                <w:sz w:val="16"/>
                                <w:szCs w:val="16"/>
                              </w:rPr>
                              <w:t>OTP and Password Verification of DSA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511C" id="Text Box 52" o:spid="_x0000_s1028" type="#_x0000_t202" style="position:absolute;left:0;text-align:left;margin-left:203.25pt;margin-top:.75pt;width:78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eLNAIAAHYEAAAOAAAAZHJzL2Uyb0RvYy54bWysVMFu2zAMvQ/YPwi6L3YCLFuNOEWWIsOA&#10;oC2QDD0rshQLkERNUmJ3Xz9KjtOu22nYRaFI6tF8j8zitjeanIUPCmxNp5OSEmE5NMoea/p9v/nw&#10;mZIQmW2YBitq+iwCvV2+f7foXCVm0IJuhCcIYkPVuZq2MbqqKAJvhWFhAk5YDErwhkW8+mPReNYh&#10;utHFrCznRQe+cR64CAG9d0OQLjO+lILHBymDiETXFL8t5tPn85DOYrlg1dEz1yp++Qz2D19hmLJY&#10;9Ap1xyIjJ6/+gDKKewgg44SDKUBKxUXuAbuZlm+62bXMidwLkhPclabw/2D5/fnRE9XU9OOMEssM&#10;arQXfSRfoCfoQn46FypM2zlMjD36UefRH9CZ2u6lN+kXGyIYR6afr+wmNI7Om5tyXmKEY2g2n39C&#10;G9GLl8fOh/hVgCHJqKlH8TKn7LwNcUgdU1KtAFo1G6V1uqTAWntyZih016ooLuC/ZWmbci2kVwPg&#10;4BF5Ui5VUr9DX8mK/aHP/Fy5OEDzjFR4GIYpOL5RWH3LQnxkHqcHe8SNiA94SA1dTeFiUdKC//k3&#10;f8pHUTFKSYfTWNPw48S8oER/syh3Gt3R8KNxGA17MmvAvqe4a45nEx/4qEdTejBPuCirVAVDzHKs&#10;VdM4mus47AQuGherVU7CAXUsbu3O8QQ9srzvn5h3F40iinsP45yy6o1UQ+7A+eoUQaqsY+J1YBH1&#10;Txcc7jwJl0VM2/P6nrNe/i6WvwAAAP//AwBQSwMEFAAGAAgAAAAhAPiwuqTcAAAACAEAAA8AAABk&#10;cnMvZG93bnJldi54bWxMj0FPwzAMhe9I/IfISFwQSym0mrqmE2xwg8PGtLPXhLaicaokXbt/jznB&#10;yba+p+f3yvVse3E2PnSOFDwsEhCGaqc7ahQcPt/ulyBCRNLYOzIKLibAurq+KrHQbqKdOe9jI9iE&#10;QoEK2hiHQspQt8ZiWLjBELMv5y1GPn0jtceJzW0v0yTJpcWO+EOLg9m0pv7ej1ZBvvXjtKPN3fbw&#10;+o4fQ5MeXy5HpW5v5ucViGjm+CeG3/gcHSrOdHIj6SB6BU9JnrGUAQ/mWZ7ycmLwmIGsSvm/QPUD&#10;AAD//wMAUEsBAi0AFAAGAAgAAAAhALaDOJL+AAAA4QEAABMAAAAAAAAAAAAAAAAAAAAAAFtDb250&#10;ZW50X1R5cGVzXS54bWxQSwECLQAUAAYACAAAACEAOP0h/9YAAACUAQAACwAAAAAAAAAAAAAAAAAv&#10;AQAAX3JlbHMvLnJlbHNQSwECLQAUAAYACAAAACEASK1XizQCAAB2BAAADgAAAAAAAAAAAAAAAAAu&#10;AgAAZHJzL2Uyb0RvYy54bWxQSwECLQAUAAYACAAAACEA+LC6pNwAAAAIAQAADwAAAAAAAAAAAAAA&#10;AACOBAAAZHJzL2Rvd25yZXYueG1sUEsFBgAAAAAEAAQA8wAAAJcFAAAAAA==&#10;" stroked="f">
                <v:textbox inset="0,0,0,0">
                  <w:txbxContent>
                    <w:p w:rsidR="00142922" w:rsidRPr="00142922" w:rsidRDefault="00142922" w:rsidP="00142922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16"/>
                          <w:szCs w:val="16"/>
                          <w:u w:val="single"/>
                        </w:rPr>
                      </w:pPr>
                      <w:r w:rsidRPr="00142922">
                        <w:rPr>
                          <w:sz w:val="16"/>
                          <w:szCs w:val="16"/>
                        </w:rPr>
                        <w:t>OTP and Password Verification</w:t>
                      </w:r>
                      <w:r w:rsidRPr="00142922">
                        <w:rPr>
                          <w:sz w:val="16"/>
                          <w:szCs w:val="16"/>
                        </w:rPr>
                        <w:t xml:space="preserve"> of DSA</w:t>
                      </w:r>
                    </w:p>
                  </w:txbxContent>
                </v:textbox>
              </v:shape>
            </w:pict>
          </mc:Fallback>
        </mc:AlternateContent>
      </w:r>
      <w:r w:rsidR="001F7ABD">
        <w:rPr>
          <w:sz w:val="72"/>
          <w:szCs w:val="72"/>
        </w:rPr>
        <w:t xml:space="preserve">  </w:t>
      </w:r>
      <w:r w:rsidR="001F7ABD" w:rsidRPr="001F7ABD">
        <w:rPr>
          <w:sz w:val="24"/>
          <w:szCs w:val="24"/>
        </w:rPr>
        <w:t>Login Screen</w:t>
      </w:r>
      <w:r w:rsidR="00AE6C2C">
        <w:rPr>
          <w:sz w:val="24"/>
          <w:szCs w:val="24"/>
        </w:rPr>
        <w:t xml:space="preserve">                           </w:t>
      </w:r>
    </w:p>
    <w:p w:rsidR="001F7ABD" w:rsidRDefault="00D7498B" w:rsidP="00AE6C2C">
      <w:pPr>
        <w:rPr>
          <w:sz w:val="24"/>
          <w:szCs w:val="2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420370</wp:posOffset>
                </wp:positionV>
                <wp:extent cx="0" cy="447675"/>
                <wp:effectExtent l="76200" t="0" r="5715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856E" id="Straight Arrow Connector 97" o:spid="_x0000_s1026" type="#_x0000_t32" style="position:absolute;margin-left:484.5pt;margin-top:33.1pt;width:0;height:35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6/0wEAAAEEAAAOAAAAZHJzL2Uyb0RvYy54bWysU9uO0zAQfUfiHyy/07SrZQtV0xXqAi8I&#10;Vix8gNcZN5Z803ho2r9n7KRZBAgJxMsktuecOXM83t6evBNHwGxjaOVqsZQCgo6dDYdWfv3y7sUr&#10;KTKp0CkXA7TyDFne7p4/2w5pA1exj64DFEwS8mZIreyJ0qZpsu7Bq7yICQIfmoheES/x0HSoBmb3&#10;rrlaLm+aIWKXMGrImXfvxkO5q/zGgKZPxmQg4VrJ2qhGrPGxxGa3VZsDqtRbPclQ/6DCKxu46Ex1&#10;p0iJb2h/ofJWY8zR0EJH30RjrIbaA3ezWv7UzUOvEtRe2JycZpvy/6PVH4/3KGzXytdrKYLyfEcP&#10;hMoeehJvEOMg9jEE9jGi4BT2a0h5w7B9uMdpldM9luZPBn35clviVD0+zx7DiYQeNzXvXl+vb9Yv&#10;C13zhEuY6T1EL8pPK/OkYxawqhar44dMI/ACKEVdKJGUdW9DJ+icuBNCq8LBwVSnpDRF/ii4/tHZ&#10;wQj/DIaNYIljmTqCsHcojoqHR2kNgVYzE2cXmLHOzcBl1fdH4JRfoFDH82/AM6JWjoFmsLch4u+q&#10;0+ki2Yz5FwfGvosFj7E716us1vCc1TuZ3kQZ5B/XFf70cnffAQAA//8DAFBLAwQUAAYACAAAACEA&#10;M2DcZt0AAAAKAQAADwAAAGRycy9kb3ducmV2LnhtbEyPTU/DMAyG70j8h8hI3FhKiwrrmk7jS9px&#10;bFx2yxrTVjROlWRb+PcYcYCj7Uevn7deJjuKE/owOFJwO8tAILXODNQpeN+93jyACFGT0aMjVPCF&#10;AZbN5UWtK+PO9IanbewEh1CotII+xqmSMrQ9Wh1mbkLi24fzVkcefSeN12cOt6PMs6yUVg/EH3o9&#10;4VOP7ef2aBU8btZ29bz3CYvi5S6kncupXSt1fZVWCxARU/yD4Uef1aFhp4M7kgliVDAv59wlKijL&#10;HAQDv4sDk0V5D7Kp5f8KzTcAAAD//wMAUEsBAi0AFAAGAAgAAAAhALaDOJL+AAAA4QEAABMAAAAA&#10;AAAAAAAAAAAAAAAAAFtDb250ZW50X1R5cGVzXS54bWxQSwECLQAUAAYACAAAACEAOP0h/9YAAACU&#10;AQAACwAAAAAAAAAAAAAAAAAvAQAAX3JlbHMvLnJlbHNQSwECLQAUAAYACAAAACEA6j1Ov9MBAAAB&#10;BAAADgAAAAAAAAAAAAAAAAAuAgAAZHJzL2Uyb0RvYy54bWxQSwECLQAUAAYACAAAACEAM2DcZt0A&#10;AAAKAQAADwAAAAAAAAAAAAAAAAAtBAAAZHJzL2Rvd25yZXYueG1sUEsFBgAAAAAEAAQA8wAAADcF&#10;AAAAAA==&#10;" strokecolor="#0097ae [3044]">
                <v:stroke endarrow="block"/>
              </v:shape>
            </w:pict>
          </mc:Fallback>
        </mc:AlternateContent>
      </w:r>
      <w:r w:rsidR="0091584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115570</wp:posOffset>
                </wp:positionV>
                <wp:extent cx="0" cy="666750"/>
                <wp:effectExtent l="76200" t="0" r="952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64CF2" id="Straight Arrow Connector 63" o:spid="_x0000_s1026" type="#_x0000_t32" style="position:absolute;margin-left:399pt;margin-top:9.1pt;width:0;height:5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Iy1AEAAAEEAAAOAAAAZHJzL2Uyb0RvYy54bWysU9uO0zAQfUfiHyy/06SL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H0nVy+lCMrzHd0T&#10;KnsYSLxFjKPYxRDYx4iCU9ivMeU1w3Zhj5dVTnss4k8GffmyLHGqHp9nj+FEQk+bmndXq9XrV9X+&#10;5hGXMNMHiF6Un07mC4+ZwLJarI4fM3FnBl4BpakLJZKy7l3oBZ0TKyG0KhwcFNqcXlKaQn8iXP/o&#10;7GCCfwHDRjDFqU0dQdg5FEfFw6O0hkDLuRJnF5ixzs3AtvL7I/CSX6BQx/NvwDOido6BZrC3IeLv&#10;utPpStlM+VcHJt3FgofYn+tVVmt4zqpXlzdRBvnndYU/vtztDwAAAP//AwBQSwMEFAAGAAgAAAAh&#10;ABfa4rHbAAAACgEAAA8AAABkcnMvZG93bnJldi54bWxMj81OwzAQhO9IvIO1SNyog4MghDhV+ZN6&#10;hJYLNzdekoh4Hdlua96eRRzguDOj2W+aZXaTOGCIoycNl4sCBFLn7Ui9hrft80UFIiZD1kyeUMMX&#10;Rli2pyeNqa0/0iseNqkXXEKxNhqGlOZaytgN6Exc+BmJvQ8fnEl8hl7aYI5c7iapiuJaOjMSfxjM&#10;jA8Ddp+bvdNw/7J2q8f3kLEsn65i3npF3Vrr87O8ugORMKe/MPzgMzq0zLTze7JRTBpubivektio&#10;FAgO/Ao7FlSpQLaN/D+h/QYAAP//AwBQSwECLQAUAAYACAAAACEAtoM4kv4AAADhAQAAEwAAAAAA&#10;AAAAAAAAAAAAAAAAW0NvbnRlbnRfVHlwZXNdLnhtbFBLAQItABQABgAIAAAAIQA4/SH/1gAAAJQB&#10;AAALAAAAAAAAAAAAAAAAAC8BAABfcmVscy8ucmVsc1BLAQItABQABgAIAAAAIQANUuIy1AEAAAEE&#10;AAAOAAAAAAAAAAAAAAAAAC4CAABkcnMvZTJvRG9jLnhtbFBLAQItABQABgAIAAAAIQAX2uKx2wAA&#10;AAoBAAAPAAAAAAAAAAAAAAAAAC4EAABkcnMvZG93bnJldi54bWxQSwUGAAAAAAQABADzAAAANgUA&#10;AAAA&#10;" strokecolor="#0097ae [3044]">
                <v:stroke endarrow="block"/>
              </v:shape>
            </w:pict>
          </mc:Fallback>
        </mc:AlternateContent>
      </w:r>
      <w:r w:rsidR="00AE6C2C">
        <w:rPr>
          <w:sz w:val="18"/>
          <w:szCs w:val="18"/>
        </w:rPr>
        <w:t xml:space="preserve">                                                                                                        </w:t>
      </w:r>
    </w:p>
    <w:p w:rsidR="00AE6C2C" w:rsidRDefault="00D7498B" w:rsidP="00B31F4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5076824</wp:posOffset>
                </wp:positionH>
                <wp:positionV relativeFrom="paragraph">
                  <wp:posOffset>79375</wp:posOffset>
                </wp:positionV>
                <wp:extent cx="1076325" cy="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BD9F4" id="Straight Connector 9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6.25pt" to="484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GyuAEAAMUDAAAOAAAAZHJzL2Uyb0RvYy54bWysU8GOEzEMvSPxD1HudKZFFBh1uoeu4IKg&#10;YuEDshmnEymJIyd02r/HSdtZBEgIxMUTx36234tnc3fyThyBksXQy+WilQKCxsGGQy+/fnn34o0U&#10;KaswKIcBenmGJO+2z59tptjBCkd0A5DgIiF1U+zlmHPsmibpEbxKC4wQOGiQvMrs0qEZSE1c3btm&#10;1bbrZkIaIqGGlPj2/hKU21rfGND5kzEJsnC95NlytVTtY7HNdqO6A6k4Wn0dQ/3DFF7ZwE3nUvcq&#10;K/GN7C+lvNWECU1eaPQNGmM1VA7MZtn+xOZhVBEqFxYnxVmm9P/K6o/HPQk79PLtWoqgPL/RQyZl&#10;D2MWOwyBFUQSHGSlppg6BuzCnq5einsqtE+GfPkyIXGq6p5ndeGUhebLZft6/XL1Sgp9izVPwEgp&#10;vwf0ohx66WwoxFWnjh9S5macekthpwxyaV1P+eygJLvwGQyTKc0quq4R7ByJo+IFUFpDyMtChevV&#10;7AIz1rkZ2P4ZeM0vUKgr9jfgGVE7Y8gz2NuA9Lvu+XQb2VzybwpceBcJHnE410ep0vCuVIbXvS7L&#10;+KNf4U9/3/Y7AAAA//8DAFBLAwQUAAYACAAAACEAoss5J98AAAAJAQAADwAAAGRycy9kb3ducmV2&#10;LnhtbEyPQUvDQBCF74L/YRnBi7Qbi2mbmE1RofRgRWz8AdvsmASzsyG7SVN/vSMe9DTMvMeb72Wb&#10;ybZixN43jhTcziMQSKUzDVUK3ovtbA3CB01Gt45QwRk9bPLLi0ynxp3oDcdDqASHkE+1gjqELpXS&#10;lzVa7eeuQ2Ltw/VWB177SppenzjctnIRRUtpdUP8odYdPtVYfh4Gq2C3fcTn+DxUdybeFTdjsX/5&#10;el0rdX01PdyDCDiFPzP84DM65Mx0dAMZL1oFqySJ2crCgicbkmXC5Y6/B5ln8n+D/BsAAP//AwBQ&#10;SwECLQAUAAYACAAAACEAtoM4kv4AAADhAQAAEwAAAAAAAAAAAAAAAAAAAAAAW0NvbnRlbnRfVHlw&#10;ZXNdLnhtbFBLAQItABQABgAIAAAAIQA4/SH/1gAAAJQBAAALAAAAAAAAAAAAAAAAAC8BAABfcmVs&#10;cy8ucmVsc1BLAQItABQABgAIAAAAIQBOYxGyuAEAAMUDAAAOAAAAAAAAAAAAAAAAAC4CAABkcnMv&#10;ZTJvRG9jLnhtbFBLAQItABQABgAIAAAAIQCiyzkn3wAAAAkBAAAPAAAAAAAAAAAAAAAAABIEAABk&#10;cnMvZG93bnJldi54bWxQSwUGAAAAAAQABADzAAAAHgUAAAAA&#10;" strokecolor="#0097ae [3044]"/>
            </w:pict>
          </mc:Fallback>
        </mc:AlternateContent>
      </w:r>
      <w:r w:rsidR="009158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98425</wp:posOffset>
                </wp:positionV>
                <wp:extent cx="9525" cy="400050"/>
                <wp:effectExtent l="38100" t="0" r="666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8C1AB" id="Straight Arrow Connector 77" o:spid="_x0000_s1026" type="#_x0000_t32" style="position:absolute;margin-left:238.5pt;margin-top:7.75pt;width:.75pt;height:3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IG2QEAAAQEAAAOAAAAZHJzL2Uyb0RvYy54bWysU9uO0zAQfUfiHyy/06QVZSFqukJd4AVB&#10;tQsf4HXsxJJvGg9N8/eMnTaLACGBeJnE9pyZc47Hu9uzs+ykIJngW75e1ZwpL0NnfN/yr1/ev3jN&#10;WULhO2GDVy2fVOK3++fPdmNs1CYMwXYKGBXxqRljywfE2FRVkoNyIq1CVJ4OdQAnkJbQVx2Ikao7&#10;W23q+lU1BugiBKlSot27+ZDvS32tlcTPWieFzLacuGGJUOJjjtV+J5oeRByMvNAQ/8DCCeOp6VLq&#10;TqBg38D8UsoZCSEFjSsZXBW0NlIVDaRmXf+k5mEQURUtZE6Ki03p/5WVn05HYKZr+c0NZ144uqMH&#10;BGH6AdlbgDCyQ/CefAzAKIX8GmNqCHbwR7isUjxCFn/W4PKXZLFz8XhaPFZnZJI232w3W84kHbys&#10;63pbbqB6gkZI+EEFx/JPy9OFysJhXVwWp48JqTkBr4Dc1/ocURj7zncMp0hiEIzwvVWZOaXnlCor&#10;mDmXP5ysmuH3SpMXxHJuU6ZQHSywk6D5EVIqj+ulEmVnmDbWLsC68Psj8JKfoapM6N+AF0TpHDwu&#10;YGd8gN91x/OVsp7zrw7MurMFj6Gbym0Wa2jUileXZ5Fn+cd1gT893v13AAAA//8DAFBLAwQUAAYA&#10;CAAAACEAS5rFyt0AAAAJAQAADwAAAGRycy9kb3ducmV2LnhtbEyPzW7CMBCE75X6DtZW6q04hdCg&#10;EAfRP4kjhV56M/GSRI3XkW3Affsup/a0u5rR7DfVKtlBnNGH3pGCx0kGAqlxpqdWwef+/WEBIkRN&#10;Rg+OUMEPBljVtzeVLo270Aeed7EVHEKh1Aq6GMdSytB0aHWYuBGJtaPzVkc+fSuN1xcOt4OcZtmT&#10;tLon/tDpEV86bL53J6vgebux69cvn3A2e8tD2rspNRul7u/SegkiYop/ZrjiMzrUzHRwJzJBDAry&#10;ouAukYX5HAQb8mLBy0HBdcq6kv8b1L8AAAD//wMAUEsBAi0AFAAGAAgAAAAhALaDOJL+AAAA4QEA&#10;ABMAAAAAAAAAAAAAAAAAAAAAAFtDb250ZW50X1R5cGVzXS54bWxQSwECLQAUAAYACAAAACEAOP0h&#10;/9YAAACUAQAACwAAAAAAAAAAAAAAAAAvAQAAX3JlbHMvLnJlbHNQSwECLQAUAAYACAAAACEAcKoS&#10;BtkBAAAEBAAADgAAAAAAAAAAAAAAAAAuAgAAZHJzL2Uyb0RvYy54bWxQSwECLQAUAAYACAAAACEA&#10;S5rFyt0AAAAJAQAADwAAAAAAAAAAAAAAAAAzBAAAZHJzL2Rvd25yZXYueG1sUEsFBgAAAAAEAAQA&#10;8wAAAD0FAAAAAA==&#10;" strokecolor="#0097ae [3044]">
                <v:stroke endarrow="block"/>
              </v:shape>
            </w:pict>
          </mc:Fallback>
        </mc:AlternateContent>
      </w:r>
      <w:r w:rsidR="009158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107950</wp:posOffset>
                </wp:positionV>
                <wp:extent cx="9525" cy="438150"/>
                <wp:effectExtent l="38100" t="0" r="666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E82C" id="Straight Arrow Connector 75" o:spid="_x0000_s1026" type="#_x0000_t32" style="position:absolute;margin-left:57pt;margin-top:8.5pt;width:.75pt;height:3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4ev2QEAAAQEAAAOAAAAZHJzL2Uyb0RvYy54bWysU9uO0zAQfUfiHyy/07SFwlI1XaEu8IKg&#10;YuEDvM64seSbxkPT/j1jp80iQEggXiaxPWfmnOPx5vbknTgCZhtDKxezuRQQdOxsOLTy65d3z26k&#10;yKRCp1wM0MozZHm7ffpkM6Q1LGMfXQcouEjI6yG1sidK66bJugev8iwmCHxoInpFvMRD06EauLp3&#10;zXI+f9kMEbuEUUPOvHs3HsptrW8MaPpkTAYSrpXMjWrEGh9KbLYbtT6gSr3VFxrqH1h4ZQM3nUrd&#10;KVLiG9pfSnmrMeZoaKajb6IxVkPVwGoW85/U3PcqQdXC5uQ02ZT/X1n98bhHYbtWvlpJEZTnO7on&#10;VPbQk3iDGAexiyGwjxEFp7BfQ8prhu3CHi+rnPZYxJ8M+vJlWeJUPT5PHsOJhObN16slN9J88OL5&#10;zWJVb6B5hCbM9B6iF+WnlflCZeKwqC6r44dM3JyBV0Dp60KJpKx7GzpB58RiCK0KBweFOaeXlKYo&#10;GDnXPzo7GOGfwbAXzHJsU6cQdg7FUfH8KK0h0GKqxNkFZqxzE3Be+f0ReMkvUKgT+jfgCVE7x0AT&#10;2NsQ8Xfd6XSlbMb8qwOj7mLBQ+zO9TarNTxq1avLsyiz/OO6wh8f7/Y7AAAA//8DAFBLAwQUAAYA&#10;CAAAACEA+yi/c90AAAAJAQAADwAAAGRycy9kb3ducmV2LnhtbEyPzU7DMBCE70h9B2srcaNO+kcV&#10;4lRtAalHaLlwc+MliYjXke225u3ZnuC0O9rR7DflOtleXNCHzpGCfJKBQKqd6ahR8HF8fViBCFGT&#10;0b0jVPCDAdbV6K7UhXFXesfLITaCQygUWkEb41BIGeoWrQ4TNyDx7ct5qyNL30jj9ZXDbS+nWbaU&#10;VnfEH1o94K7F+vtwtgq2b3u7ef70CWezl3lIRzeleq/U/ThtnkBETPHPDDd8RoeKmU7uTCaInnU+&#10;5y6Rl0eeN0O+WIA4KVgtM5BVKf83qH4BAAD//wMAUEsBAi0AFAAGAAgAAAAhALaDOJL+AAAA4QEA&#10;ABMAAAAAAAAAAAAAAAAAAAAAAFtDb250ZW50X1R5cGVzXS54bWxQSwECLQAUAAYACAAAACEAOP0h&#10;/9YAAACUAQAACwAAAAAAAAAAAAAAAAAvAQAAX3JlbHMvLnJlbHNQSwECLQAUAAYACAAAACEAv++H&#10;r9kBAAAEBAAADgAAAAAAAAAAAAAAAAAuAgAAZHJzL2Uyb0RvYy54bWxQSwECLQAUAAYACAAAACEA&#10;+yi/c90AAAAJAQAADwAAAAAAAAAAAAAAAAAzBAAAZHJzL2Rvd25yZXYueG1sUEsFBgAAAAAEAAQA&#10;8wAAAD0FAAAAAA==&#10;" strokecolor="#0097ae [3044]">
                <v:stroke endarrow="block"/>
              </v:shape>
            </w:pict>
          </mc:Fallback>
        </mc:AlternateContent>
      </w:r>
      <w:r w:rsidR="009158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79375</wp:posOffset>
                </wp:positionV>
                <wp:extent cx="4352925" cy="190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B1544" id="Straight Connector 6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6.25pt" to="39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3AyQEAANMDAAAOAAAAZHJzL2Uyb0RvYy54bWysU02P0zAQvSPtf7B8p0kLrdio6R662uWA&#10;oGLhB3idcWPJXxqbJv33jJ02rAAhgbhYGc+8N/OeJ9u70Rp2Aozau5YvFzVn4KTvtDu2/OuXh9fv&#10;OItJuE4Y76DlZ4j8bnfzajuEBla+96YDZETiYjOElvcphaaqouzBirjwARwllUcrEoV4rDoUA7Fb&#10;U63qelMNHruAXkKMdHs/Jfmu8CsFMn1SKkJipuU0WyonlvM5n9VuK5ojitBreRlD/MMUVmhHTWeq&#10;e5EE+4b6FyqrJfroVVpIbyuvlJZQNJCaZf2TmqdeBChayJwYZpvi/6OVH08HZLpr+WbDmROW3ugp&#10;odDHPrG9d44c9MgoSU4NITYE2LsDXqIYDphljwotU0aH97QExQiSxsbi83n2GcbEJF2+fbNe3a7W&#10;nEnKLW/rdXmHaqLJdAFjegRvWf5oudEu2yAacfoQE7Wm0msJBXmsaZDylc4GcrFxn0GRNGo4jVSW&#10;CvYG2UnQOggpwaVlFkZ8pTrDlDZmBtal7R+Bl/oMhbJwfwOeEaWzd2kGW+08/q57Gq8jq6n+6sCk&#10;O1vw7LtzeaJiDW1OUXjZ8ryaL+MC//Ev7r4DAAD//wMAUEsDBBQABgAIAAAAIQCdVVKG2gAAAAkB&#10;AAAPAAAAZHJzL2Rvd25yZXYueG1sTE9NT8MwDL0j8R8iI3FjaSsKozSdEGNnxACJY9aYtpA4VZJt&#10;7b/HO7GT/eyn91GvJmfFAUMcPCnIFxkIpNabgToFH++bmyWImDQZbT2hghkjrJrLi1pXxh/pDQ/b&#10;1AkWoVhpBX1KYyVlbHt0Oi78iMS/bx+cTgxDJ03QRxZ3VhZZdiedHogdej3ic4/t73bvFETbvfzM&#10;n7NfFybM6038wtf8Vqnrq+npEUTCKf2T4RSfo0PDmXZ+TyYKyzgvSqbycppMuH9YcrkdH8oSZFPL&#10;8wbNHwAAAP//AwBQSwECLQAUAAYACAAAACEAtoM4kv4AAADhAQAAEwAAAAAAAAAAAAAAAAAAAAAA&#10;W0NvbnRlbnRfVHlwZXNdLnhtbFBLAQItABQABgAIAAAAIQA4/SH/1gAAAJQBAAALAAAAAAAAAAAA&#10;AAAAAC8BAABfcmVscy8ucmVsc1BLAQItABQABgAIAAAAIQBtkl3AyQEAANMDAAAOAAAAAAAAAAAA&#10;AAAAAC4CAABkcnMvZTJvRG9jLnhtbFBLAQItABQABgAIAAAAIQCdVVKG2gAAAAkBAAAPAAAAAAAA&#10;AAAAAAAAACMEAABkcnMvZG93bnJldi54bWxQSwUGAAAAAAQABADzAAAAKgUAAAAA&#10;" strokecolor="#0097ae [3044]"/>
            </w:pict>
          </mc:Fallback>
        </mc:AlternateContent>
      </w:r>
      <w:r w:rsidR="00AE6C2C">
        <w:rPr>
          <w:sz w:val="24"/>
          <w:szCs w:val="24"/>
        </w:rPr>
        <w:t xml:space="preserve">                                                         </w:t>
      </w:r>
    </w:p>
    <w:p w:rsidR="00AE6C2C" w:rsidRPr="001F7ABD" w:rsidRDefault="00D7498B" w:rsidP="00B31F42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59E847" wp14:editId="6130B692">
                <wp:simplePos x="0" y="0"/>
                <wp:positionH relativeFrom="page">
                  <wp:posOffset>7019925</wp:posOffset>
                </wp:positionH>
                <wp:positionV relativeFrom="paragraph">
                  <wp:posOffset>338455</wp:posOffset>
                </wp:positionV>
                <wp:extent cx="542925" cy="285750"/>
                <wp:effectExtent l="0" t="0" r="9525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498B" w:rsidRPr="00CF29DD" w:rsidRDefault="00D7498B" w:rsidP="00D7498B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E847" id="Text Box 98" o:spid="_x0000_s1029" type="#_x0000_t202" style="position:absolute;left:0;text-align:left;margin-left:552.75pt;margin-top:26.65pt;width:42.75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aVOQIAAHYEAAAOAAAAZHJzL2Uyb0RvYy54bWysVN9v0zAQfkfif7D8ztIWClvVdCqdhpCm&#10;bVKH9uw6TmPJ8RnbbTL+ej47zQaDJ8SLc74734/vu8vysm8NOyofNNmST88mnCkrqdJ2X/JvD9fv&#10;zjkLUdhKGLKq5E8q8MvV2zfLzi3UjBoylfIMQWxYdK7kTYxuURRBNqoV4YycsjDW5FsRcfX7ovKi&#10;Q/TWFLPJ5GPRka+cJ6lCgPZqMPJVjl/XSsa7ug4qMlNy1Bbz6fO5S2exWorF3gvXaHkqQ/xDFa3Q&#10;FkmfQ12JKNjB6z9CtVp6ClTHM0ltQXWtpco9oJvp5FU320Y4lXsBOME9wxT+X1h5e7z3TFclvwBT&#10;VrTg6EH1kX2mnkEFfDoXFnDbOjjGHnrwPOoDlKntvvZt+qIhBjuQfnpGN0WTUM4/zC5mc84kTLPz&#10;+ad5Rr94eex8iF8UtSwJJfcgL2MqjjchohC4ji4pVyCjq2ttTLokw8Z4dhQgumt0VKlEvPjNy9jk&#10;aym9GsyDRuVJOWVJ/Q59JSn2uz7j837seUfVE6DwNAxTcPJaI/uNCPFeeEwPusdGxDsctaGu5HSS&#10;OGvI//ibPvmDVFg56zCNJQ/fD8IrzsxXC7rT6I6CH4XdKNhDuyH0PcWuOZlFPPDRjGLtqX3EoqxT&#10;FpiElchV8jiKmzjsBBZNqvU6O2FAnYg3dutkCj2i/NA/Cu9OHEWQe0vjnIrFK6oG3wHz9SFSrTOP&#10;CdcBRVCULhjuTNZpEdP2/HrPXi+/i9VPAAAA//8DAFBLAwQUAAYACAAAACEAm1Yh1uAAAAALAQAA&#10;DwAAAGRycy9kb3ducmV2LnhtbEyPQU/CQBCF7yb+h82YeDGyLU0J1G6Jgt70ABLOS3dsG7uzTXdL&#10;y793OMnxZb68+V6+nmwrztj7xpGCeBaBQCqdaahScPj+eF6C8EGT0a0jVHBBD+vi/i7XmXEj7fC8&#10;D5XgEvKZVlCH0GVS+rJGq/3MdUh8+3G91YFjX0nT65HLbSvnUbSQVjfEH2rd4abG8nc/WAWLbT+M&#10;O9o8bQ/vn/qrq+bHt8tRqceH6fUFRMAp/MNw1Wd1KNjp5AYyXrSc4yhNmVWQJgmIKxGvYp53UrBa&#10;JiCLXN5uKP4AAAD//wMAUEsBAi0AFAAGAAgAAAAhALaDOJL+AAAA4QEAABMAAAAAAAAAAAAAAAAA&#10;AAAAAFtDb250ZW50X1R5cGVzXS54bWxQSwECLQAUAAYACAAAACEAOP0h/9YAAACUAQAACwAAAAAA&#10;AAAAAAAAAAAvAQAAX3JlbHMvLnJlbHNQSwECLQAUAAYACAAAACEAOahmlTkCAAB2BAAADgAAAAAA&#10;AAAAAAAAAAAuAgAAZHJzL2Uyb0RvYy54bWxQSwECLQAUAAYACAAAACEAm1Yh1uAAAAALAQAADwAA&#10;AAAAAAAAAAAAAACTBAAAZHJzL2Rvd25yZXYueG1sUEsFBgAAAAAEAAQA8wAAAKAFAAAAAA==&#10;" stroked="f">
                <v:textbox inset="0,0,0,0">
                  <w:txbxContent>
                    <w:p w:rsidR="00D7498B" w:rsidRPr="00CF29DD" w:rsidRDefault="00D7498B" w:rsidP="00D7498B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t>Log 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C2DE3C" wp14:editId="30D4879A">
                <wp:simplePos x="0" y="0"/>
                <wp:positionH relativeFrom="page">
                  <wp:posOffset>6934200</wp:posOffset>
                </wp:positionH>
                <wp:positionV relativeFrom="paragraph">
                  <wp:posOffset>195580</wp:posOffset>
                </wp:positionV>
                <wp:extent cx="742950" cy="628650"/>
                <wp:effectExtent l="0" t="0" r="19050" b="19050"/>
                <wp:wrapNone/>
                <wp:docPr id="95" name="Flowchart: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286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9CA8" id="Flowchart: Process 95" o:spid="_x0000_s1026" type="#_x0000_t109" style="position:absolute;margin-left:546pt;margin-top:15.4pt;width:58.5pt;height:49.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sx/gwIAAFoFAAAOAAAAZHJzL2Uyb0RvYy54bWysVE1v2zAMvQ/YfxB0X50EST+MOkWQIsOA&#10;og3aDj0rshQbkERNUuJkv36U5LhFW+wwzAeZEslH8onU9c1BK7IXzrdgKjo+G1EiDIe6NduK/nxe&#10;fbukxAdmaqbAiIoehac3869frjtbigk0oGrhCIIYX3a2ok0ItiwKzxuhmT8DKwwqJTjNAm7dtqgd&#10;6xBdq2IyGp0XHbjaOuDCezy9zUo6T/hSCh4epPQiEFVRzC2k1aV1E9difs3KrWO2aXmfBvuHLDRr&#10;DQYdoG5ZYGTn2g9QuuUOPMhwxkEXIGXLRaoBqxmP3lXz1DArUi1IjrcDTf7/wfL7/dqRtq7o1YwS&#10;wzTe0UpBxxvmQknWmVmCSmSqs75Ehye7dv3OoxjLPkin4x8LIofE7nFgVxwC4Xh4MZ1czfAOOKrO&#10;J5fnKCNK8epsnQ/fBWgShYpKTGMZ0+iTSPyy/Z0P2e1kHuMaWLVKxfOYY84qSeGoRDRQ5lFIrBPz&#10;mCSg1GFiqRzZM+wNxrkwYZxVDatFPp6N8OvTHDxS0gkwIksMPGD3ALF7P2LntHv76CpSgw7Oo78l&#10;lp0HjxQZTBicdWvAfQagsKo+crY/kZSpiSxtoD5iFzjI4+EtX7V4BXfMhzVzOA94azjj4QGXeCsV&#10;hV6ipAH3+7PzaI9tilpKOpyvivpfO+YEJeqHwQa+Gk+ncSDTZjq7mODGvdVs3mrMTi8Br2mMr4nl&#10;SYz2QZ1E6UC/4FOwiFFRxQzH2BXlwZ02y5DnHh8TLhaLZIZDaFm4M0+WR/DIamyr58MLc7bvw4AN&#10;fA+nWWTluxbMttHTwGIXQLapP1957fnGAU6N0z828YV4u09Wr0/i/A8AAAD//wMAUEsDBBQABgAI&#10;AAAAIQCI6Nz64AAAAAwBAAAPAAAAZHJzL2Rvd25yZXYueG1sTI9BT8MwDIXvSPyHyEhcEEsoAq2l&#10;6TQhIRBoB1YOHLPGtIXGKUm2lX+Pe4Kbn/30/L5yNblBHDDE3pOGq4UCgdR421Or4a1+uFyCiMmQ&#10;NYMn1PCDEVbV6UlpCuuP9IqHbWoFh1AsjIYupbGQMjYdOhMXfkTi24cPziSWoZU2mCOHu0FmSt1K&#10;Z3riD50Z8b7D5mu7dxq+n9LLY/ssa/9+Ma5v7KYOmfnU+vxsWt+BSDilPzPM9bk6VNxp5/dkoxhY&#10;qzxjmKThWjHD7MhUzpvdPOVLkFUp/0NUvwAAAP//AwBQSwECLQAUAAYACAAAACEAtoM4kv4AAADh&#10;AQAAEwAAAAAAAAAAAAAAAAAAAAAAW0NvbnRlbnRfVHlwZXNdLnhtbFBLAQItABQABgAIAAAAIQA4&#10;/SH/1gAAAJQBAAALAAAAAAAAAAAAAAAAAC8BAABfcmVscy8ucmVsc1BLAQItABQABgAIAAAAIQD+&#10;9sx/gwIAAFoFAAAOAAAAAAAAAAAAAAAAAC4CAABkcnMvZTJvRG9jLnhtbFBLAQItABQABgAIAAAA&#10;IQCI6Nz64AAAAAwBAAAPAAAAAAAAAAAAAAAAAN0EAABkcnMvZG93bnJldi54bWxQSwUGAAAAAAQA&#10;BADzAAAA6gUAAAAA&#10;" filled="f" strokecolor="#004f5b [1604]" strokeweight="2pt">
                <w10:wrap anchorx="page"/>
              </v:shape>
            </w:pict>
          </mc:Fallback>
        </mc:AlternateContent>
      </w:r>
      <w:r w:rsidR="001429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7E076D" wp14:editId="45EFC35A">
                <wp:simplePos x="0" y="0"/>
                <wp:positionH relativeFrom="margin">
                  <wp:posOffset>4467225</wp:posOffset>
                </wp:positionH>
                <wp:positionV relativeFrom="paragraph">
                  <wp:posOffset>128905</wp:posOffset>
                </wp:positionV>
                <wp:extent cx="1200150" cy="752475"/>
                <wp:effectExtent l="0" t="0" r="19050" b="2857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524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E9D" id="Flowchart: Process 55" o:spid="_x0000_s1026" type="#_x0000_t109" style="position:absolute;margin-left:351.75pt;margin-top:10.15pt;width:94.5pt;height:59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WugwIAAFsFAAAOAAAAZHJzL2Uyb0RvYy54bWysVE1v2zAMvQ/YfxB0Xx0HyboZdYogRYYB&#10;RRusHXpWZCk2IIsapcTJfv0o2XGLtthhWA6OKJKPX4+6uj62hh0U+gZsyfOLCWfKSqgauyv5z8f1&#10;py+c+SBsJQxYVfKT8vx68fHDVecKNYUaTKWQEYj1RedKXofgiizzslat8BfglCWlBmxFIBF3WYWi&#10;I/TWZNPJ5HPWAVYOQSrv6famV/JFwtdayXCvtVeBmZJTbiF9MX238ZstrkSxQ+HqRg5piH/IohWN&#10;paAj1I0Igu2xeQPVNhLBgw4XEtoMtG6kSjVQNfnkVTUPtXAq1ULN8W5sk/9/sPLusEHWVCWfzzmz&#10;oqUZrQ10shYYCrbpO8tISZ3qnC/I4cFtcJA8HWPZR41t/KeC2DF19zR2Vx0Dk3SZ07zyOQ1Bku5y&#10;Pp1dJtDs2duhD98UtCweSq4pj1XMY8giNVgcbn2g6OR2No+BLawbY+J9TLJPK53CyahoYOwPpalQ&#10;SmSagBLF1MogOwgih5BS2ZD3qlpUqr+eT+gXa6d4o0eSEmBE1hR4xB4AIn3fYvcwg310VYmho/Pk&#10;b4n1zqNHigw2jM5tYwHfAzBU1RC5tz83qW9N7NIWqhPRAKHfD+/kuqER3AofNgJpIWhqtOThnj5x&#10;KiWH4cRZDfj7vftoTzwlLWcdLVjJ/a+9QMWZ+W6JwV/z2SxuZBJm88spCfhSs32psft2BTSmnJ4T&#10;J9Mx2gdzPmqE9onegmWMSiphJcUuuQx4FlahX3x6TaRaLpMZbaET4dY+OBnBY1cjrR6PTwLdwMNA&#10;DL6D8zKK4hUFe9voaWG5D6CbxM/nvg79pg1OxBlem/hEvJST1fObuPgDAAD//wMAUEsDBBQABgAI&#10;AAAAIQC+a7VM4AAAAAoBAAAPAAAAZHJzL2Rvd25yZXYueG1sTI/BTsMwDIbvSLxDZCQuiCW0GpTS&#10;dJqQEAjEgZUDR68xbaFJSpJt5e0xJzja/vT7+6vVbEexpxAH7zRcLBQIcq03g+s0vDZ35wWImNAZ&#10;HL0jDd8UYVUfH1VYGn9wL7TfpE5wiIslauhTmkopY9uTxbjwEzm+vftgMfEYOmkCHjjcjjJT6lJa&#10;HBx/6HGi257az83Oavh6SE/33aNs/NvZtF6a5yZk+KH16cm8vgGRaE5/MPzqszrU7LT1O2eiGDVc&#10;qXzJqIZM5SAYKK4zXmyZzIsCZF3J/xXqHwAAAP//AwBQSwECLQAUAAYACAAAACEAtoM4kv4AAADh&#10;AQAAEwAAAAAAAAAAAAAAAAAAAAAAW0NvbnRlbnRfVHlwZXNdLnhtbFBLAQItABQABgAIAAAAIQA4&#10;/SH/1gAAAJQBAAALAAAAAAAAAAAAAAAAAC8BAABfcmVscy8ucmVsc1BLAQItABQABgAIAAAAIQA6&#10;YEWugwIAAFsFAAAOAAAAAAAAAAAAAAAAAC4CAABkcnMvZTJvRG9jLnhtbFBLAQItABQABgAIAAAA&#10;IQC+a7VM4AAAAAoBAAAPAAAAAAAAAAAAAAAAAN0EAABkcnMvZG93bnJldi54bWxQSwUGAAAAAAQA&#10;BADzAAAA6gUAAAAA&#10;" filled="f" strokecolor="#004f5b [1604]" strokeweight="2pt">
                <w10:wrap anchorx="margin"/>
              </v:shape>
            </w:pict>
          </mc:Fallback>
        </mc:AlternateContent>
      </w:r>
      <w:r w:rsidR="00BE52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64238B" wp14:editId="2FB44D36">
                <wp:simplePos x="0" y="0"/>
                <wp:positionH relativeFrom="column">
                  <wp:posOffset>2419350</wp:posOffset>
                </wp:positionH>
                <wp:positionV relativeFrom="paragraph">
                  <wp:posOffset>160020</wp:posOffset>
                </wp:positionV>
                <wp:extent cx="1200150" cy="752475"/>
                <wp:effectExtent l="0" t="0" r="19050" b="2857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524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46C2" id="Flowchart: Process 39" o:spid="_x0000_s1026" type="#_x0000_t109" style="position:absolute;margin-left:190.5pt;margin-top:12.6pt;width:94.5pt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P5ggIAAFsFAAAOAAAAZHJzL2Uyb0RvYy54bWysVN9v2yAQfp+0/wHxvjrOknW16lRRqkyT&#10;qjZaOvWZYqgtAceAxMn++h3guFVb7WGaHzBwd99994vLq4NWZC+c78DUtDybUCIMh6YzTzX9eb/+&#10;9JUSH5hpmAIjanoUnl4tPn647G0lptCCaoQjCGJ81duatiHYqig8b4Vm/gysMCiU4DQLeHRPReNY&#10;j+haFdPJ5EvRg2usAy68x9vrLKSLhC+l4OFOSi8CUTVFbiGtLq2PcS0Wl6x6csy2HR9osH9goVln&#10;0OkIdc0CIzvXvYHSHXfgQYYzDroAKTsuUgwYTTl5Fc22ZVakWDA53o5p8v8Plt/uN450TU0/X1Bi&#10;mMYarRX0vGUuVGSTM0tQiJnqra/QYGs3bjh53MawD9Lp+MeAyCFl9zhmVxwC4XhZYr3KORaBo+x8&#10;Pp2dzyNo8WxtnQ/fBGgSNzWVyGMVeQwsUoLZ/saHbHZSj44NrDul4n0kmWmlXTgqERWU+SEkBopE&#10;pgkotZhYKUf2DJuDcS5MKLOoZY3I1/MJfgPN0SKRToARWaLjEXsAiO37FjvTHvSjqUgdOhpP/kYs&#10;G48WyTOYMBrrzoB7D0BhVIPnrH9KUk5NzNIjNEdsAwd5Przl6w5LcMN82DCHA4FVwyEPd7jEqtQU&#10;hh0lLbjf791HfexTlFLS44DV1P/aMScoUd8NdvBFOZvFiUyH2fx8igf3UvL4UmJ2egVYphKfE8vT&#10;NuoHddpKB/oB34Jl9IoiZjj6rikP7nRYhTz4+JpwsVwmNZxCy8KN2VoewWNWY1vdHx6Ys0MfBuzg&#10;WzgNI6tetWDWjZYGlrsAskv9+ZzXId84walxhtcmPhEvz0nr+U1c/AEAAP//AwBQSwMEFAAGAAgA&#10;AAAhAKhFSoTgAAAACgEAAA8AAABkcnMvZG93bnJldi54bWxMj8FOwzAMhu9IvENkJC6Ipesom0rT&#10;aUJCIBAHVg4cvca0hcYpTbaVt8ec4Gj70+/vL9aT69WBxtB5NjCfJaCIa287bgy8VneXK1AhIlvs&#10;PZOBbwqwLk9PCsytP/ILHbaxURLCIUcDbYxDrnWoW3IYZn4gltu7Hx1GGcdG2xGPEu56nSbJtXbY&#10;sXxocaDblurP7d4Z+HqIT/fNo67828WwyexzNab4Ycz52bS5ARVpin8w/OqLOpTitPN7tkH1Bhar&#10;uXSJBtIsBSVAtkxksRPyarEEXRb6f4XyBwAA//8DAFBLAQItABQABgAIAAAAIQC2gziS/gAAAOEB&#10;AAATAAAAAAAAAAAAAAAAAAAAAABbQ29udGVudF9UeXBlc10ueG1sUEsBAi0AFAAGAAgAAAAhADj9&#10;If/WAAAAlAEAAAsAAAAAAAAAAAAAAAAALwEAAF9yZWxzLy5yZWxzUEsBAi0AFAAGAAgAAAAhALNk&#10;I/mCAgAAWwUAAA4AAAAAAAAAAAAAAAAALgIAAGRycy9lMm9Eb2MueG1sUEsBAi0AFAAGAAgAAAAh&#10;AKhFSoTgAAAACgEAAA8AAAAAAAAAAAAAAAAA3AQAAGRycy9kb3ducmV2LnhtbFBLBQYAAAAABAAE&#10;APMAAADpBQAAAAA=&#10;" filled="f" strokecolor="#004f5b [1604]" strokeweight="2pt"/>
            </w:pict>
          </mc:Fallback>
        </mc:AlternateContent>
      </w:r>
      <w:r w:rsidR="003B0D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194945</wp:posOffset>
                </wp:positionV>
                <wp:extent cx="1200150" cy="75247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524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3243" id="Flowchart: Process 17" o:spid="_x0000_s1026" type="#_x0000_t109" style="position:absolute;margin-left:17.25pt;margin-top:15.35pt;width:94.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QPgQIAAFsFAAAOAAAAZHJzL2Uyb0RvYy54bWysVN9v2yAQfp+0/wHxvjqOkmWz6lRRqkyT&#10;qjZaOvWZYqgtAceAxMn++h3guFVb7WGaHzBwd9/9+o7Lq6NW5CCc78DUtLyYUCIMh6YzTzX9eb/5&#10;9IUSH5hpmAIjanoSnl4tP3647G0lptCCaoQjCGJ81duatiHYqig8b4Vm/gKsMCiU4DQLeHRPReNY&#10;j+haFdPJ5HPRg2usAy68x9vrLKTLhC+l4OFOSi8CUTXF2EJaXVof41osL1n15JhtOz6Ewf4hCs06&#10;g05HqGsWGNm77g2U7rgDDzJccNAFSNlxkXLAbMrJq2x2LbMi5YLF8XYsk/9/sPz2sHWka7B3C0oM&#10;09ijjYKet8yFimxzZQkKsVK99RUa7OzWDSeP25j2UTod/5gQOabqnsbqimMgHC9L7Fc5xyZwlC3m&#10;09liHkGLZ2vrfPgmQJO4qanEONYxjiGKVGB2uPEhm53Vo2MDm06peB+DzGGlXTgpERWU+SEkJoqB&#10;TBNQophYK0cODMnBOBcmlFnUskbk6/kEvyHM0SIFnQAjskTHI/YAEOn7FjuHPehHU5EYOhpP/hZY&#10;Nh4tkmcwYTTWnQH3HoDCrAbPWf9cpFyaWKVHaE5IAwd5Przlmw5bcMN82DKHA4FdwyEPd7jErtQU&#10;hh0lLbjf791HfeQpSinpccBq6n/tmROUqO8GGfy1nM3iRKbDbL6Y4sG9lDy+lJi9XgO2qcTnxPK0&#10;jfpBnbfSgX7At2AVvaKIGY6+a8qDOx/WIQ8+viZcrFZJDafQsnBjdpZH8FjVSKv74wNzduBhQAbf&#10;wnkYWfWKglk3WhpY7QPILvHzua5DvXGCE3GG1yY+ES/PSev5TVz+AQAA//8DAFBLAwQUAAYACAAA&#10;ACEA0wpXlOAAAAAJAQAADwAAAGRycy9kb3ducmV2LnhtbEyPzU7DMBCE70i8g7VIXFDr4P4AIU5V&#10;ISFQEQcaDhy38ZIEYjvYbhvenuUEp9XujGa/KVaj7cWBQuy803A5zUCQq73pXKPhtbqfXIOICZ3B&#10;3jvS8E0RVuXpSYG58Uf3QodtagSHuJijhjalIZcy1i1ZjFM/kGPt3QeLidfQSBPwyOG2lyrLltJi&#10;5/hDiwPdtVR/bvdWw9djenpoNrLybxfDemGeq6DwQ+vzs3F9CyLRmP7M8IvP6FAy087vnYmi1zCb&#10;L9jJM7sCwbpSMz7s2Di/USDLQv5vUP4AAAD//wMAUEsBAi0AFAAGAAgAAAAhALaDOJL+AAAA4QEA&#10;ABMAAAAAAAAAAAAAAAAAAAAAAFtDb250ZW50X1R5cGVzXS54bWxQSwECLQAUAAYACAAAACEAOP0h&#10;/9YAAACUAQAACwAAAAAAAAAAAAAAAAAvAQAAX3JlbHMvLnJlbHNQSwECLQAUAAYACAAAACEAWj70&#10;D4ECAABbBQAADgAAAAAAAAAAAAAAAAAuAgAAZHJzL2Uyb0RvYy54bWxQSwECLQAUAAYACAAAACEA&#10;0wpXlOAAAAAJAQAADwAAAAAAAAAAAAAAAADbBAAAZHJzL2Rvd25yZXYueG1sUEsFBgAAAAAEAAQA&#10;8wAAAOgFAAAAAA==&#10;" filled="f" strokecolor="#004f5b [1604]" strokeweight="2pt"/>
            </w:pict>
          </mc:Fallback>
        </mc:AlternateContent>
      </w:r>
      <w:r w:rsidR="00AE6C2C">
        <w:rPr>
          <w:sz w:val="24"/>
          <w:szCs w:val="24"/>
        </w:rPr>
        <w:t xml:space="preserve">                                                       </w:t>
      </w:r>
    </w:p>
    <w:p w:rsidR="00B31F42" w:rsidRDefault="005B7060" w:rsidP="00B31F42">
      <w:pPr>
        <w:pStyle w:val="ListParagraph"/>
        <w:ind w:left="360"/>
        <w:rPr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501650</wp:posOffset>
                </wp:positionV>
                <wp:extent cx="0" cy="409575"/>
                <wp:effectExtent l="76200" t="0" r="57150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93B7D" id="Straight Arrow Connector 106" o:spid="_x0000_s1026" type="#_x0000_t32" style="position:absolute;margin-left:480.75pt;margin-top:39.5pt;width:0;height:32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ts0wEAAAMEAAAOAAAAZHJzL2Uyb0RvYy54bWysU9uO0zAQfUfiHyy/06QrdoGo6Qp1gRcE&#10;1S58gNcZJ5Z809g06d8zdtIsAoQE4mUS23POnDke724na9gJMGrvWr7d1JyBk77Trm/51y/vX7zm&#10;LCbhOmG8g5afIfLb/fNnuzE0cOUHbzpARiQuNmNo+ZBSaKoqygGsiBsfwNGh8mhFoiX2VYdiJHZr&#10;qqu6vqlGj11ALyFG2r2bD/m+8CsFMn1WKkJipuWkLZWIJT7mWO13oulRhEHLRYb4BxVWaEdFV6o7&#10;kQT7hvoXKqsl+uhV2khvK6+UllB6oG629U/dPAwiQOmFzIlhtSn+P1r56XREpju6u/qGMycsXdJD&#10;QqH7IbG3iH5kB+8cGemR5RxybAyxIeDBHXFZxXDE3P6k0OYvNcam4vJ5dRmmxOS8KWn3Zf3m+tV1&#10;pquecAFj+gDesvzT8rgIWRVsi8ni9DGmGXgB5KLG5ZiENu9cx9I5UCsJtXC9gaVOTqmy/Flw+Utn&#10;AzP8HhRZQRLnMmUI4WCQnQSNj5ASXNquTJSdYUobswLrou+PwCU/Q6EM6N+AV0Sp7F1awVY7j7+r&#10;nqaLZDXnXxyY+84WPPruXK6yWEOTVu5keRV5lH9cF/jT291/BwAA//8DAFBLAwQUAAYACAAAACEA&#10;h4tpxN0AAAAKAQAADwAAAGRycy9kb3ducmV2LnhtbEyPTW/CMAyG75P2HyJP2m2kUGDQNUXsS+K4&#10;AZfdQuO11RqnSgJk/36eOGxH249eP2+5SrYXJ/Shc6RgPMpAINXOdNQo2O9e7xYgQtRkdO8IFXxj&#10;gFV1fVXqwrgzveNpGxvBIRQKraCNcSikDHWLVoeRG5D49um81ZFH30jj9ZnDbS8nWTaXVnfEH1o9&#10;4FOL9df2aBU8vm3s+vnDJ8zzl2lIOzeheqPU7U1aP4CImOIfDL/6rA4VOx3ckUwQvYLlfDxjVMH9&#10;kjsxcFkcmJzmM5BVKf9XqH4AAAD//wMAUEsBAi0AFAAGAAgAAAAhALaDOJL+AAAA4QEAABMAAAAA&#10;AAAAAAAAAAAAAAAAAFtDb250ZW50X1R5cGVzXS54bWxQSwECLQAUAAYACAAAACEAOP0h/9YAAACU&#10;AQAACwAAAAAAAAAAAAAAAAAvAQAAX3JlbHMvLnJlbHNQSwECLQAUAAYACAAAACEA9SOLbNMBAAAD&#10;BAAADgAAAAAAAAAAAAAAAAAuAgAAZHJzL2Uyb0RvYy54bWxQSwECLQAUAAYACAAAACEAh4tpxN0A&#10;AAAKAQAADwAAAAAAAAAAAAAAAAAtBAAAZHJzL2Rvd25yZXYueG1sUEsFBgAAAAAEAAQA8wAAADcF&#10;AAAAAA==&#10;" strokecolor="#0097ae [3044]">
                <v:stroke endarrow="block"/>
              </v:shape>
            </w:pict>
          </mc:Fallback>
        </mc:AlternateContent>
      </w:r>
      <w:r w:rsidR="0091584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568325</wp:posOffset>
                </wp:positionV>
                <wp:extent cx="9525" cy="371475"/>
                <wp:effectExtent l="38100" t="0" r="6667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40FAD" id="Straight Arrow Connector 82" o:spid="_x0000_s1026" type="#_x0000_t32" style="position:absolute;margin-left:258.75pt;margin-top:44.75pt;width:.7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Mx2AEAAAQEAAAOAAAAZHJzL2Uyb0RvYy54bWysU9uO0zAQfUfiHyy/06SFsrtV0xXqAi8I&#10;qt3lA7yO3VjyTeOhSf+esZNmESAkEC+T2J4zc87xeHs7OMtOCpIJvuHLRc2Z8jK0xh8b/vXxw6tr&#10;zhIK3wobvGr4WSV+u3v5YtvHjVqFLthWAaMiPm362PAOMW6qKslOOZEWISpPhzqAE0hLOFYtiJ6q&#10;O1ut6vpt1QdoIwSpUqLdu/GQ70p9rZXEL1onhcw2nLhhiVDiU47Vbis2RxCxM3KiIf6BhRPGU9O5&#10;1J1Awb6B+aWUMxJCChoXMrgqaG2kKhpIzbL+Sc1DJ6IqWsicFGeb0v8rKz+fDsBM2/DrFWdeOLqj&#10;BwRhjh2ydwChZ/vgPfkYgFEK+dXHtCHY3h9gWqV4gCx+0ODyl2SxoXh8nj1WAzJJmzfr1ZozSQev&#10;r5Zvrta5YvUMjZDwowqO5Z+Gp4nKzGFZXBanTwlH4AWQ+1qfIwpj3/uW4TmSGAQj/NGqqU9OqbKC&#10;kXP5w7NVI/xeafKCWI5tyhSqvQV2EjQ/QkrlcTlXouwM08baGVgXfn8ETvkZqsqE/g14RpTOweMM&#10;dsYH+F13HC6U9Zh/cWDUnS14Cu253Gaxhkat3Mn0LPIs/7gu8OfHu/sOAAD//wMAUEsDBBQABgAI&#10;AAAAIQDPhfiD3gAAAAoBAAAPAAAAZHJzL2Rvd25yZXYueG1sTI9NT8MwDIbvSPyHyEjcWNptha40&#10;ncaXtCNsXLhljWkrGqdKsi38e8wJTpblR6+ft14nO4oT+jA4UpDPMhBIrTMDdQre9y83JYgQNRk9&#10;OkIF3xhg3Vxe1Loy7kxveNrFTnAIhUor6GOcKilD26PVYeYmJL59Om915NV30nh95nA7ynmW3Uqr&#10;B+IPvZ7wscf2a3e0Ch5et3bz9OETLhbPy5D2bk7tVqnrq7S5BxExxT8YfvVZHRp2OrgjmSBGBUV+&#10;VzCqoFzxZKDIV1zuwOSyzEA2tfxfofkBAAD//wMAUEsBAi0AFAAGAAgAAAAhALaDOJL+AAAA4QEA&#10;ABMAAAAAAAAAAAAAAAAAAAAAAFtDb250ZW50X1R5cGVzXS54bWxQSwECLQAUAAYACAAAACEAOP0h&#10;/9YAAACUAQAACwAAAAAAAAAAAAAAAAAvAQAAX3JlbHMvLnJlbHNQSwECLQAUAAYACAAAACEAj+eD&#10;MdgBAAAEBAAADgAAAAAAAAAAAAAAAAAuAgAAZHJzL2Uyb0RvYy54bWxQSwECLQAUAAYACAAAACEA&#10;z4X4g94AAAAKAQAADwAAAAAAAAAAAAAAAAAyBAAAZHJzL2Rvd25yZXYueG1sUEsFBgAAAAAEAAQA&#10;8wAAAD0FAAAAAA==&#10;" strokecolor="#0097ae [3044]">
                <v:stroke endarrow="block"/>
              </v:shape>
            </w:pict>
          </mc:Fallback>
        </mc:AlternateContent>
      </w:r>
      <w:r w:rsidR="0014292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6A51F" wp14:editId="6099729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04850" cy="2571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922" w:rsidRPr="00D906A9" w:rsidRDefault="00142922" w:rsidP="00142922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A51F" id="Text Box 56" o:spid="_x0000_s1030" type="#_x0000_t202" style="position:absolute;left:0;text-align:left;margin-left:4.3pt;margin-top:.5pt;width:55.5pt;height:20.2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A+NgIAAHYEAAAOAAAAZHJzL2Uyb0RvYy54bWysVMFuGjEQvVfqP1i+lwUUkgixRJSIqhJK&#10;IkGVs/HarCXb49qGXfr1HXt3SZv2VPVixjPjNzvvzbB4aI0mZ+GDAlvSyWhMibAcKmWPJf2233y6&#10;pyREZiumwYqSXkSgD8uPHxaNm4sp1KAr4QmC2DBvXEnrGN28KAKvhWFhBE5YDErwhkW8+mNRedYg&#10;utHFdDy+LRrwlfPARQjofeyCdJnxpRQ8PksZRCS6pPhtMZ8+n4d0FssFmx89c7Xi/Wewf/gKw5TF&#10;oleoRxYZOXn1B5RR3EMAGUccTAFSKi5yD9jNZPyum13NnMi9IDnBXWkK/w+WP51fPFFVSWe3lFhm&#10;UKO9aCP5DC1BF/LTuDDHtJ3DxNiiH3Ue/AGdqe1WepN+sSGCcWT6cmU3oXF03o1v7mcY4Riazu4m&#10;d7OEUrw9dj7ELwIMSUZJPYqXOWXnbYhd6pCSagXQqtoordMlBdbakzNDoZtaRdGD/5albcq1kF51&#10;gJ1H5Enpq6R+u76SFdtDm/m5GXo+QHVBKjx0wxQc3yisvmUhvjCP04M94kbEZzykhqak0FuU1OB/&#10;/M2f8lFUjFLS4DSWNHw/MS8o0V8typ1GdzD8YBwGw57MGrDvCe6a49nEBz7qwZQezCsuyipVwRCz&#10;HGuVNA7mOnY7gYvGxWqVk3BAHYtbu3M8QQ8s79tX5l2vUURxn2CYUzZ/J1WX23G+OkWQKuuYeO1Y&#10;RP3TBYc7T0K/iGl7fr3nrLe/i+VPAAAA//8DAFBLAwQUAAYACAAAACEAHovF79oAAAAFAQAADwAA&#10;AGRycy9kb3ducmV2LnhtbEyPT0/DMAzF70h8h8hIXBBLO8GEStMJNrjBYWPa2WtMW9E4VZOu3bfH&#10;PcHJf5713s/5enKtOlMfGs8G0kUCirj0tuHKwOHr/f4JVIjIFlvPZOBCAdbF9VWOmfUj7+i8j5US&#10;Ew4ZGqhj7DKtQ1mTw7DwHbFo3753GGXsK217HMXctXqZJCvtsGFJqLGjTU3lz35wBlbbfhh3vLnb&#10;Ht4+8LOrlsfXy9GY25vp5RlUpCn+HcOML+hQCNPJD2yDag3II1G2UmYxnZuTgYf0EXSR6//0xS8A&#10;AAD//wMAUEsBAi0AFAAGAAgAAAAhALaDOJL+AAAA4QEAABMAAAAAAAAAAAAAAAAAAAAAAFtDb250&#10;ZW50X1R5cGVzXS54bWxQSwECLQAUAAYACAAAACEAOP0h/9YAAACUAQAACwAAAAAAAAAAAAAAAAAv&#10;AQAAX3JlbHMvLnJlbHNQSwECLQAUAAYACAAAACEAKztAPjYCAAB2BAAADgAAAAAAAAAAAAAAAAAu&#10;AgAAZHJzL2Uyb0RvYy54bWxQSwECLQAUAAYACAAAACEAHovF79oAAAAFAQAADwAAAAAAAAAAAAAA&#10;AACQBAAAZHJzL2Rvd25yZXYueG1sUEsFBgAAAAAEAAQA8wAAAJcFAAAAAA==&#10;" stroked="f">
                <v:textbox inset="0,0,0,0">
                  <w:txbxContent>
                    <w:p w:rsidR="00142922" w:rsidRPr="00D906A9" w:rsidRDefault="00142922" w:rsidP="00142922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t>About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59C91" wp14:editId="2DA439C6">
                <wp:simplePos x="0" y="0"/>
                <wp:positionH relativeFrom="column">
                  <wp:posOffset>2752725</wp:posOffset>
                </wp:positionH>
                <wp:positionV relativeFrom="paragraph">
                  <wp:posOffset>44450</wp:posOffset>
                </wp:positionV>
                <wp:extent cx="66675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1D" w:rsidRPr="00BE521D" w:rsidRDefault="00BE521D" w:rsidP="00BE521D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BE521D">
                              <w:rPr>
                                <w:b/>
                                <w:i w:val="0"/>
                              </w:rPr>
                              <w:t>My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9C91" id="Text Box 40" o:spid="_x0000_s1031" type="#_x0000_t202" style="position:absolute;left:0;text-align:left;margin-left:216.75pt;margin-top:3.5pt;width:52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MxNAIAAHYEAAAOAAAAZHJzL2Uyb0RvYy54bWysVMFu2zAMvQ/YPwi6r06LNSuCOEXWosOA&#10;oC2QDD0rshwLkEVNUmJnX78nOU63bqdhF4UiqUfzPTLz27417KB80GRLfnkx4UxZSZW2u5J/2zx8&#10;uOEsRGErYciqkh9V4LeL9+/mnZupK2rIVMozgNgw61zJmxjdrCiCbFQrwgU5ZRGsybci4up3ReVF&#10;B/TWFFeTybToyFfOk1QhwHs/BPki49e1kvGproOKzJQc3xbz6fO5TWexmIvZzgvXaHn6DPEPX9EK&#10;bVH0DHUvomB7r/+AarX0FKiOF5LagupaS5V7QDeXkzfdrBvhVO4F5AR3pin8P1j5eHj2TFcl/wh6&#10;rGih0Ub1kX2mnsEFfjoXZkhbOyTGHn7oPPoDnKntvvZt+kVDDHFAHc/sJjQJ53Q6/XSNiETo6uY6&#10;2UAvXh87H+IXRS1LRsk9xMucisMqxCF1TEm1AhldPWhj0iUF7oxnBwGhu0ZHdQL/LcvYlGspvRoA&#10;B4/Kk3Kqkvod+kpW7Ld95ud67HlL1RFUeBqGKTj5oFF9JUJ8Fh7Tgx6xEfEJR22oKzmdLM4a8j/+&#10;5k/5EBVRzjpMY8nD973wijPz1UJuQMbR8KOxHQ27b+8IfV9i15zMJh74aEaz9tS+YFGWqQpCwkrU&#10;Knkczbs47AQWTarlMidhQJ2IK7t2MkGPLG/6F+HdSaMIcR9pnFMxeyPVkDtwvtxHqnXWMfE6sAj9&#10;0wXDnSfhtIhpe36956zXv4vFTwAAAP//AwBQSwMEFAAGAAgAAAAhAAB5gf7eAAAACAEAAA8AAABk&#10;cnMvZG93bnJldi54bWxMj8FOwzAQRO9I/IO1SFwQdUhoqUKcClq4lUNL1fM2NklEvI5sp0n/nuUE&#10;tx3NaPZNsZpsJ87Gh9aRgodZAsJQ5XRLtYLD5/v9EkSISBo7R0bBxQRYlddXBebajbQz532sBZdQ&#10;yFFBE2OfSxmqxlgMM9cbYu/LeYuRpa+l9jhyue1kmiQLabEl/tBgb9aNqb73g1Ww2Phh3NH6bnN4&#10;2+JHX6fH18tRqdub6eUZRDRT/AvDLz6jQ8lMJzeQDqJT8Jhlc44qeOJJ7M+zJesTH2kCsizk/wHl&#10;DwAAAP//AwBQSwECLQAUAAYACAAAACEAtoM4kv4AAADhAQAAEwAAAAAAAAAAAAAAAAAAAAAAW0Nv&#10;bnRlbnRfVHlwZXNdLnhtbFBLAQItABQABgAIAAAAIQA4/SH/1gAAAJQBAAALAAAAAAAAAAAAAAAA&#10;AC8BAABfcmVscy8ucmVsc1BLAQItABQABgAIAAAAIQACuCMxNAIAAHYEAAAOAAAAAAAAAAAAAAAA&#10;AC4CAABkcnMvZTJvRG9jLnhtbFBLAQItABQABgAIAAAAIQAAeYH+3gAAAAgBAAAPAAAAAAAAAAAA&#10;AAAAAI4EAABkcnMvZG93bnJldi54bWxQSwUGAAAAAAQABADzAAAAmQUAAAAA&#10;" stroked="f">
                <v:textbox inset="0,0,0,0">
                  <w:txbxContent>
                    <w:p w:rsidR="00BE521D" w:rsidRPr="00BE521D" w:rsidRDefault="00BE521D" w:rsidP="00BE521D">
                      <w:pPr>
                        <w:pStyle w:val="Caption"/>
                        <w:rPr>
                          <w:b/>
                          <w:i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BE521D">
                        <w:rPr>
                          <w:b/>
                          <w:i w:val="0"/>
                        </w:rPr>
                        <w:t>My lead</w:t>
                      </w:r>
                    </w:p>
                  </w:txbxContent>
                </v:textbox>
              </v:shape>
            </w:pict>
          </mc:Fallback>
        </mc:AlternateContent>
      </w:r>
      <w:r w:rsidR="003B0D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24308" wp14:editId="77C262C5">
                <wp:simplePos x="0" y="0"/>
                <wp:positionH relativeFrom="column">
                  <wp:posOffset>333375</wp:posOffset>
                </wp:positionH>
                <wp:positionV relativeFrom="paragraph">
                  <wp:posOffset>6350</wp:posOffset>
                </wp:positionV>
                <wp:extent cx="1028700" cy="4667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0DEE" w:rsidRPr="003B0DEE" w:rsidRDefault="003B0DEE" w:rsidP="003B0DEE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 w:val="0"/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  <w:t>Create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4308" id="Text Box 18" o:spid="_x0000_s1032" type="#_x0000_t202" style="position:absolute;left:0;text-align:left;margin-left:26.25pt;margin-top:.5pt;width:81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fANQIAAHcEAAAOAAAAZHJzL2Uyb0RvYy54bWysVMFu2zAMvQ/YPwi6L3aCLS2MOEWWIsOA&#10;oC2QDD0rshQLkERNUmJ3Xz9KjtOt22nYRaHIJ9J8j8zirjeanIUPCmxNp5OSEmE5NMoea/ptv/lw&#10;S0mIzDZMgxU1fRGB3i3fv1t0rhIzaEE3whNMYkPVuZq2MbqqKAJvhWFhAk5YDErwhkW8+mPReNZh&#10;dqOLWVnOiw584zxwEQJ674cgXeb8UgoeH6UMIhJdU/y2mE+fz0M6i+WCVUfPXKv45TPYP3yFYcpi&#10;0WuqexYZOXn1RyqjuIcAMk44mAKkVFzkHrCbafmmm13LnMi9IDnBXWkK/y8tfzg/eaIa1A6Vssyg&#10;RnvRR/IZeoIu5KdzoULYziEw9uhH7OgP6Ext99Kb9IsNEYwj0y9XdlM2nh6Vs9ubEkMcYx/n85vZ&#10;p5SmeH3tfIhfBBiSjJp6VC+Tys7bEAfoCEnFAmjVbJTW6ZICa+3JmaHSXauiuCT/DaVtwlpIr4aE&#10;g0fkUblUSQ0PjSUr9oc+EzQfmz5A84JceBimKTi+UVh9y0J8Yh7HB3vElYiPeEgNXU3hYlHSgv/x&#10;N3/Co6oYpaTDcaxp+H5iXlCiv1rUO83uaPjROIyGPZk1YN9TXDbHs4kPfNSjKT2YZ9yUVaqCIWY5&#10;1qppHM11HJYCN42L1SqDcEIdi1u7czylHlne98/Mu4tGEdV9gHFQWfVGqgE7cL46RZAq65h4HVhE&#10;/dMFpztPwmUT0/r8es+o1/+L5U8AAAD//wMAUEsDBBQABgAIAAAAIQC5Q3653AAAAAcBAAAPAAAA&#10;ZHJzL2Rvd25yZXYueG1sTI9BT8MwDIXvSPyHyEhcEEtXsYFK0wk2uMFhY9rZa01b0ThVkq7dv8ec&#10;2Ml6fk/Pn/PVZDt1Ih9axwbmswQUcemqlmsD+6/3+ydQISJX2DkmA2cKsCqur3LMKjfylk67WCsp&#10;4ZChgSbGPtM6lA1ZDDPXE4v37bzFKNLXuvI4SrntdJokS22xZbnQYE/rhsqf3WANLDd+GLe8vtvs&#10;3z7ws6/Tw+v5YMztzfTyDCrSFP/D8Icv6FAI09ENXAXVGVikC0nKXj4SO50/iD4aeJSpi1xf8he/&#10;AAAA//8DAFBLAQItABQABgAIAAAAIQC2gziS/gAAAOEBAAATAAAAAAAAAAAAAAAAAAAAAABbQ29u&#10;dGVudF9UeXBlc10ueG1sUEsBAi0AFAAGAAgAAAAhADj9If/WAAAAlAEAAAsAAAAAAAAAAAAAAAAA&#10;LwEAAF9yZWxzLy5yZWxzUEsBAi0AFAAGAAgAAAAhANQ658A1AgAAdwQAAA4AAAAAAAAAAAAAAAAA&#10;LgIAAGRycy9lMm9Eb2MueG1sUEsBAi0AFAAGAAgAAAAhALlDfrncAAAABwEAAA8AAAAAAAAAAAAA&#10;AAAAjwQAAGRycy9kb3ducmV2LnhtbFBLBQYAAAAABAAEAPMAAACYBQAAAAA=&#10;" stroked="f">
                <v:textbox inset="0,0,0,0">
                  <w:txbxContent>
                    <w:p w:rsidR="003B0DEE" w:rsidRPr="003B0DEE" w:rsidRDefault="003B0DEE" w:rsidP="003B0DEE">
                      <w:pPr>
                        <w:pStyle w:val="Caption"/>
                        <w:rPr>
                          <w:b/>
                          <w:i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 w:val="0"/>
                          <w:noProof/>
                          <w:color w:val="595959" w:themeColor="text1" w:themeTint="A6"/>
                          <w:sz w:val="24"/>
                          <w:szCs w:val="24"/>
                        </w:rPr>
                        <w:t>Create Lead</w:t>
                      </w:r>
                    </w:p>
                  </w:txbxContent>
                </v:textbox>
              </v:shape>
            </w:pict>
          </mc:Fallback>
        </mc:AlternateContent>
      </w:r>
    </w:p>
    <w:p w:rsidR="00B31F42" w:rsidRDefault="005B7060" w:rsidP="00B31F42">
      <w:pPr>
        <w:pStyle w:val="ListParagraph"/>
        <w:ind w:left="360"/>
        <w:rPr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696E26" wp14:editId="74B390A0">
                <wp:simplePos x="0" y="0"/>
                <wp:positionH relativeFrom="page">
                  <wp:posOffset>6991350</wp:posOffset>
                </wp:positionH>
                <wp:positionV relativeFrom="paragraph">
                  <wp:posOffset>383540</wp:posOffset>
                </wp:positionV>
                <wp:extent cx="657225" cy="257175"/>
                <wp:effectExtent l="0" t="0" r="9525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7060" w:rsidRPr="005C6633" w:rsidRDefault="005B7060" w:rsidP="005B7060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6E26" id="Text Box 107" o:spid="_x0000_s1033" type="#_x0000_t202" style="position:absolute;left:0;text-align:left;margin-left:550.5pt;margin-top:30.2pt;width:51.7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NWNQIAAHgEAAAOAAAAZHJzL2Uyb0RvYy54bWysVMGO2jAQvVfqP1i+lwASS4UIK8qKqhLa&#10;XQlWezaOTSzZHtc2JPTrO3YStt32VPVixjPPbzJvZljet0aTi/BBgS3pZDSmRFgOlbKnkr4ctp8+&#10;UxIisxXTYEVJryLQ+9XHD8vGLcQUatCV8ARJbFg0rqR1jG5RFIHXwrAwAicsBiV4wyJe/amoPGuQ&#10;3ehiOh7fFQ34ynngIgT0PnRBusr8Ugoen6QMIhJdUvy2mE+fz2M6i9WSLU6euVrx/jPYP3yFYcpi&#10;0hvVA4uMnL36g8oo7iGAjCMOpgApFRe5BqxmMn5Xzb5mTuRaUJzgbjKF/0fLHy/PnqgKezeeU2KZ&#10;wSYdRBvJF2hJ8qFCjQsLBO4dQmOLAUQP/oDOVHgrvUm/WBLBOGp9vemb6Dg672bz6XRGCcfQdDaf&#10;zGeJpXh77HyIXwUYkoySemxfVpVddiF20AGScgXQqtoqrdMlBTbakwvDVje1iqIn/w2lbcJaSK86&#10;ws4j8qz0WVK9XV3Jiu2xzQrdtDhCdUUpPHTjFBzfKsy+YyE+M4/zg9XjTsQnPKSGpqTQW5TU4H/8&#10;zZ/w2FaMUtLgPJY0fD8zLyjR3yw2PA3vYPjBOA6GPZsNYN0T3DbHs4kPfNSDKT2YV1yVdcqCIWY5&#10;5ippHMxN7LYCV42L9TqDcEQdizu7dzxRDyof2lfmXd+jiM19hGFS2eJdqzpsp/n6HEGq3Meka6ci&#10;9j9dcLzzJPSrmPbn13tGvf1hrH4CAAD//wMAUEsDBBQABgAIAAAAIQCLmU584AAAAAwBAAAPAAAA&#10;ZHJzL2Rvd25yZXYueG1sTI/BTsMwEETvSPyDtUhcUGsnKhUNcSpo4QaHlqpnN16SiHgdxU6T/j3b&#10;E9x2tKOZN/l6cq04Yx8aTxqSuQKBVHrbUKXh8PU+ewIRoiFrWk+o4YIB1sXtTW4y60fa4XkfK8Eh&#10;FDKjoY6xy6QMZY3OhLnvkPj37XtnIsu+krY3I4e7VqZKLaUzDXFDbTrc1Fj+7AenYbnth3FHm4ft&#10;4e3DfHZVeny9HLW+v5tenkFEnOKfGa74jA4FM538QDaIlnWiEh4TOU0tQFwdqVo8gjjxpdQKZJHL&#10;/yOKXwAAAP//AwBQSwECLQAUAAYACAAAACEAtoM4kv4AAADhAQAAEwAAAAAAAAAAAAAAAAAAAAAA&#10;W0NvbnRlbnRfVHlwZXNdLnhtbFBLAQItABQABgAIAAAAIQA4/SH/1gAAAJQBAAALAAAAAAAAAAAA&#10;AAAAAC8BAABfcmVscy8ucmVsc1BLAQItABQABgAIAAAAIQAqVBNWNQIAAHgEAAAOAAAAAAAAAAAA&#10;AAAAAC4CAABkcnMvZTJvRG9jLnhtbFBLAQItABQABgAIAAAAIQCLmU584AAAAAwBAAAPAAAAAAAA&#10;AAAAAAAAAI8EAABkcnMvZG93bnJldi54bWxQSwUGAAAAAAQABADzAAAAnAUAAAAA&#10;" stroked="f">
                <v:textbox inset="0,0,0,0">
                  <w:txbxContent>
                    <w:p w:rsidR="005B7060" w:rsidRPr="005C6633" w:rsidRDefault="005B7060" w:rsidP="005B7060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44"/>
                          <w:szCs w:val="44"/>
                          <w:u w:val="single"/>
                        </w:rPr>
                      </w:pPr>
                      <w:r>
                        <w:t>Log 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C49A92" wp14:editId="286A83F8">
                <wp:simplePos x="0" y="0"/>
                <wp:positionH relativeFrom="rightMargin">
                  <wp:posOffset>238125</wp:posOffset>
                </wp:positionH>
                <wp:positionV relativeFrom="paragraph">
                  <wp:posOffset>278765</wp:posOffset>
                </wp:positionV>
                <wp:extent cx="809625" cy="400050"/>
                <wp:effectExtent l="0" t="0" r="28575" b="1905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B3CDC" id="Rounded Rectangle 105" o:spid="_x0000_s1026" style="position:absolute;margin-left:18.75pt;margin-top:21.95pt;width:63.7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+SgQIAAFQFAAAOAAAAZHJzL2Uyb0RvYy54bWysVE1v2zAMvQ/YfxB0X+0ESdcGdYqgRYcB&#10;RVv0Az2rshQbkESNUuJkv36U7LhFW+ww7CKLIvlIPpM8O99Zw7YKQwuu4pOjkjPlJNStW1f86fHq&#10;2wlnIQpXCwNOVXyvAj9ffv1y1vmFmkIDplbICMSFRecr3sToF0URZKOsCEfglSOlBrQikojrokbR&#10;Ebo1xbQsj4sOsPYIUoVAr5e9ki8zvtZKxlutg4rMVJxyi/nEfL6ks1ieicUahW9aOaQh/iELK1pH&#10;QUeoSxEF22D7Acq2EiGAjkcSbAFat1LlGqiaSfmumodGeJVrIXKCH2kK/w9W3mzvkLU1/btyzpkT&#10;ln7SPWxcrWp2T/QJtzaKJSVR1fmwII8Hf4eDFOia6t5ptOlLFbFdpnc/0qt2kUl6PClPj6cURJJq&#10;VpblPNNfvDp7DPGHAsvSpeKY0kg5ZGbF9jpEikr2B7sU0MFVa0x6T8n16eRb3BuVDIy7V5oqpASm&#10;GSj3lrowyLaCukJIqVyc9KpG1Kp/nlOCh/xGjxw9AyZkTYFH7AEg9e1H7D7twT65qtyao3P5t8R6&#10;59EjRwYXR2fbOsDPAAxVNUTu7Q8k9dQkll6g3tP/R+gHI3h51RL31yLEO4E0CTQzNN3xlg5toKs4&#10;DDfOGsDfn70ne2pQ0nLW0WRVPPzaCFScmZ+OWvd0MpulUczCbP59SgK+1by81biNvQD6TRPaI17m&#10;a7KP5nDVCPaZlsAqRSWVcJJiV1xGPAgXsZ94WiNSrVbZjMbPi3jtHrxM4InV1FaPu2eBfmjASJ17&#10;A4cpFIt3LdjbJk8Hq00E3eb+fOV14JtGNzfOsGbSbngrZ6vXZbj8AwAA//8DAFBLAwQUAAYACAAA&#10;ACEAt9+dft4AAAAJAQAADwAAAGRycy9kb3ducmV2LnhtbEyPwU7DMBBE70j8g7VIXBB12jSBhDgV&#10;ICHRGw18gBtvk6jxuthuG/6e7QluO5rR7JtqNdlRnNCHwZGC+SwBgdQ6M1Cn4Ovz7f4RRIiajB4d&#10;oYIfDLCqr68qXRp3pg2emtgJLqFQagV9jIdSytD2aHWYuQMSezvnrY4sfSeN12cut6NcJEkurR6I&#10;P/T6gK89tvvmaBX4+fsu/aalLxYfmdyv7ebONC9K3d5Mz08gIk7xLwwXfEaHmpm27kgmiFFB+pBx&#10;UsEyLUBc/DzjbVs+krwAWVfy/4L6FwAA//8DAFBLAQItABQABgAIAAAAIQC2gziS/gAAAOEBAAAT&#10;AAAAAAAAAAAAAAAAAAAAAABbQ29udGVudF9UeXBlc10ueG1sUEsBAi0AFAAGAAgAAAAhADj9If/W&#10;AAAAlAEAAAsAAAAAAAAAAAAAAAAALwEAAF9yZWxzLy5yZWxzUEsBAi0AFAAGAAgAAAAhAM6ST5KB&#10;AgAAVAUAAA4AAAAAAAAAAAAAAAAALgIAAGRycy9lMm9Eb2MueG1sUEsBAi0AFAAGAAgAAAAhALff&#10;nX7eAAAACQEAAA8AAAAAAAAAAAAAAAAA2wQAAGRycy9kb3ducmV2LnhtbFBLBQYAAAAABAAEAPMA&#10;AADmBQAAAAA=&#10;" filled="f" strokecolor="#004f5b [1604]" strokeweight="2pt">
                <w10:wrap anchorx="margin"/>
              </v:roundrect>
            </w:pict>
          </mc:Fallback>
        </mc:AlternateContent>
      </w:r>
      <w:r w:rsidR="0091584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154940</wp:posOffset>
                </wp:positionV>
                <wp:extent cx="0" cy="161925"/>
                <wp:effectExtent l="76200" t="0" r="571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B26C5" id="Straight Arrow Connector 89" o:spid="_x0000_s1026" type="#_x0000_t32" style="position:absolute;margin-left:354pt;margin-top:12.2pt;width:0;height:12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Yp0gEAAAEEAAAOAAAAZHJzL2Uyb0RvYy54bWysU9uO0zAQfUfiHyy/0zSVWO1WTVeoC7wg&#10;qFj4AK9jJ5Z803hokr9n7KRZBAgJxMsktuecOXM8PtyPzrKLgmSCb3i92XKmvAyt8V3Dv3559+qW&#10;s4TCt8IGrxo+qcTvjy9fHIa4V7vQB9sqYETi036IDe8R476qkuyVE2kTovJ0qAM4gbSErmpBDMTu&#10;bLXbbm+qIUAbIUiVEu0+zIf8WPi1VhI/aZ0UMttw0oYlQolPOVbHg9h3IGJv5CJD/IMKJ4ynoivV&#10;g0DBvoH5hcoZCSEFjRsZXBW0NlKVHqibevtTN4+9iKr0QuakuNqU/h+t/Hg5AzNtw2/vOPPC0R09&#10;IgjT9cjeAISBnYL35GMARink1xDTnmAnf4ZlleIZcvOjBpe/1BYbi8fT6rEakcl5U9JufVPf7V5n&#10;uuoZFyHhexUcyz8NT4uOVUBdLBaXDwln4BWQi1qfIwpj3/qW4RSpEwQjfGfVUienVFn+LLj84WTV&#10;DP+sNBlBEucyZQTVyQK7CBoeIaXyWK9MlJ1h2li7ArdF3x+BS36GqjKefwNeEaVy8LiCnfEBflcd&#10;x6tkPedfHZj7zhY8hXYqV1msoTkrd7K8iTzIP64L/PnlHr8DAAD//wMAUEsDBBQABgAIAAAAIQAT&#10;8XcK3QAAAAkBAAAPAAAAZHJzL2Rvd25yZXYueG1sTI/BTsMwEETvSPyDtUjcqNM0gjZkU7UFpB6h&#10;5cLNjZckaryObLc1f48RBzjOzmj2TbWMZhBncr63jDCdZCCIG6t7bhHe9y93cxA+KNZqsEwIX+Rh&#10;WV9fVarU9sJvdN6FVqQS9qVC6EIYSyl905FRfmJH4uR9WmdUSNK1Ujt1SeVmkHmW3Uujek4fOjXS&#10;pqPmuDsZhPXr1qyePlyk2ey58HFvc262iLc3cfUIIlAMf2H4wU/oUCemgz2x9mJAeMjmaUtAyIsC&#10;RAr8Hg4IxWIBsq7k/wX1NwAAAP//AwBQSwECLQAUAAYACAAAACEAtoM4kv4AAADhAQAAEwAAAAAA&#10;AAAAAAAAAAAAAAAAW0NvbnRlbnRfVHlwZXNdLnhtbFBLAQItABQABgAIAAAAIQA4/SH/1gAAAJQB&#10;AAALAAAAAAAAAAAAAAAAAC8BAABfcmVscy8ucmVsc1BLAQItABQABgAIAAAAIQDxSxYp0gEAAAEE&#10;AAAOAAAAAAAAAAAAAAAAAC4CAABkcnMvZTJvRG9jLnhtbFBLAQItABQABgAIAAAAIQAT8XcK3QAA&#10;AAkBAAAPAAAAAAAAAAAAAAAAACwEAABkcnMvZG93bnJldi54bWxQSwUGAAAAAAQABADzAAAANgUA&#10;AAAA&#10;" strokecolor="#0097ae [3044]">
                <v:stroke endarrow="block"/>
              </v:shape>
            </w:pict>
          </mc:Fallback>
        </mc:AlternateContent>
      </w:r>
      <w:r w:rsidR="0091584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154940</wp:posOffset>
                </wp:positionV>
                <wp:extent cx="0" cy="171450"/>
                <wp:effectExtent l="7620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27BA" id="Straight Arrow Connector 84" o:spid="_x0000_s1026" type="#_x0000_t32" style="position:absolute;margin-left:182.25pt;margin-top:12.2pt;width:0;height:1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+t51AEAAAEEAAAOAAAAZHJzL2Uyb0RvYy54bWysU9uO0zAQfUfiHyy/0zSrBVZV0xXqAi8I&#10;KhY+wOuMG0u+aTw07d8zdtosAoS0K14msT1n5pzj8fr26J04AGYbQyfbxVIKCDr2Nuw7+f3bh1c3&#10;UmRSoVcuBujkCbK83bx8sR7TCq7iEF0PKLhIyKsxdXIgSqumyXoAr/IiJgh8aCJ6RbzEfdOjGrm6&#10;d83VcvmmGSP2CaOGnHn3bjqUm1rfGND0xZgMJFwnmRvViDU+lNhs1mq1R5UGq8801DNYeGUDN51L&#10;3SlS4gfaP0p5qzHmaGiho2+iMVZD1cBq2uVvau4HlaBqYXNymm3K/6+s/nzYobB9J2+upQjK8x3d&#10;Eyq7H0i8Q4yj2MYQ2MeIglPYrzHlFcO2YYfnVU47LOKPBn35sixxrB6fZo/hSEJPm5p327ft9etq&#10;f/OIS5jpI0Qvyk8n85nHTKCtFqvDp0zcmYEXQGnqQomkrHsfekGnxEoIrQp7B4U2p5eUptCfCNc/&#10;OjmY4F/BsBFMcWpTRxC2DsVB8fAorSFQO1fi7AIz1rkZuKz8/gk85xco1PF8CnhG1M4x0Az2NkT8&#10;W3c6XiibKf/iwKS7WPAQ+1O9ymoNz1n16vwmyiD/uq7wx5e7+QkAAP//AwBQSwMEFAAGAAgAAAAh&#10;AGFT/oPcAAAACQEAAA8AAABkcnMvZG93bnJldi54bWxMj01PwzAMhu9I/IfISNxYurabUFd3Gl/S&#10;jrBx2S1rTFvROFWSbeHfE8QBjrYfvX7eeh3NKM7k/GAZYT7LQBC3Vg/cIbzvX+7uQfigWKvRMiF8&#10;kYd1c31Vq0rbC7/ReRc6kULYVwqhD2GqpPRtT0b5mZ2I0+3DOqNCGl0ntVOXFG5GmWfZUho1cPrQ&#10;q4kee2o/dyeD8PC6NZung4tUFM+lj3ubc7tFvL2JmxWIQDH8wfCjn9ShSU5He2LtxYhQLMtFQhHy&#10;sgSRgN/FEWExL0E2tfzfoPkGAAD//wMAUEsBAi0AFAAGAAgAAAAhALaDOJL+AAAA4QEAABMAAAAA&#10;AAAAAAAAAAAAAAAAAFtDb250ZW50X1R5cGVzXS54bWxQSwECLQAUAAYACAAAACEAOP0h/9YAAACU&#10;AQAACwAAAAAAAAAAAAAAAAAvAQAAX3JlbHMvLnJlbHNQSwECLQAUAAYACAAAACEAt3/redQBAAAB&#10;BAAADgAAAAAAAAAAAAAAAAAuAgAAZHJzL2Uyb0RvYy54bWxQSwECLQAUAAYACAAAACEAYVP+g9wA&#10;AAAJAQAADwAAAAAAAAAAAAAAAAAuBAAAZHJzL2Rvd25yZXYueG1sUEsFBgAAAAAEAAQA8wAAADcF&#10;AAAAAA==&#10;" strokecolor="#0097ae [3044]">
                <v:stroke endarrow="block"/>
              </v:shape>
            </w:pict>
          </mc:Fallback>
        </mc:AlternateContent>
      </w:r>
      <w:r w:rsidR="0091584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145415</wp:posOffset>
                </wp:positionV>
                <wp:extent cx="2200275" cy="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107D5" id="Straight Connector 8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1.45pt" to="354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shuAEAAMUDAAAOAAAAZHJzL2Uyb0RvYy54bWysU8GOEzEMvSPxD1HudKZFwGr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28eStFUJ7f6D6T&#10;svsxiy2GwAoiCQ6yUlNMHQO2YUcXL8UdFdpHQ758mZA4VnVPs7pwzELz5Yrfa/XhnRT6GmuegJFS&#10;/gToRTn00tlQiKtOHT6nzM049ZrCThnk3Lqe8slBSXbhGxgmw82WFV3XCLaOxEHxAiitIeRlocL1&#10;anaBGevcDGz/DbzkFyjUFfsf8IyonTHkGextQPpb93y8jmzO+VcFzryLBI84nOqjVGl4VyrDy16X&#10;ZfzVr/Cnv2/zEwAA//8DAFBLAwQUAAYACAAAACEAt6VrBuEAAAAJAQAADwAAAGRycy9kb3ducmV2&#10;LnhtbEyPwU7DMBBE70j8g7VIXBB1SElpQ5wKkKoeCkI0fMA2XpKIeB3FTpry9RhxgOPsjGbfZOvJ&#10;tGKk3jWWFdzMIhDEpdUNVwrei831EoTzyBpby6TgRA7W+flZhqm2R36jce8rEUrYpaig9r5LpXRl&#10;TQbdzHbEwfuwvUEfZF9J3eMxlJtWxlG0kAYbDh9q7OippvJzPxgF280j7ZLTUN3qZFtcjcXzy9fr&#10;UqnLi+nhHoSnyf+F4Qc/oEMemA52YO1Eq2C+mIctXkEcr0CEwF20SkAcfg8yz+T/Bfk3AAAA//8D&#10;AFBLAQItABQABgAIAAAAIQC2gziS/gAAAOEBAAATAAAAAAAAAAAAAAAAAAAAAABbQ29udGVudF9U&#10;eXBlc10ueG1sUEsBAi0AFAAGAAgAAAAhADj9If/WAAAAlAEAAAsAAAAAAAAAAAAAAAAALwEAAF9y&#10;ZWxzLy5yZWxzUEsBAi0AFAAGAAgAAAAhAL70GyG4AQAAxQMAAA4AAAAAAAAAAAAAAAAALgIAAGRy&#10;cy9lMm9Eb2MueG1sUEsBAi0AFAAGAAgAAAAhALelawbhAAAACQEAAA8AAAAAAAAAAAAAAAAAEgQA&#10;AGRycy9kb3ducmV2LnhtbFBLBQYAAAAABAAEAPMAAAAgBQAAAAA=&#10;" strokecolor="#0097ae [3044]"/>
            </w:pict>
          </mc:Fallback>
        </mc:AlternateContent>
      </w:r>
      <w:r w:rsidR="009158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2540</wp:posOffset>
                </wp:positionV>
                <wp:extent cx="0" cy="247650"/>
                <wp:effectExtent l="7620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399B" id="Straight Arrow Connector 78" o:spid="_x0000_s1026" type="#_x0000_t32" style="position:absolute;margin-left:66pt;margin-top:.2pt;width:0;height:1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Js1AEAAAEEAAAOAAAAZHJzL2Uyb0RvYy54bWysU9uO0zAQfUfiHyy/07QV7K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3vJNBeX5jh4I&#10;le0HEm8Q4yj2MQT2MaLgFPZrTHnDsH044GWV0wGL+JNBX74sS5yqx+fZYziR0NOm5t31y9ubV9X+&#10;5gmXMNN7iF6Un1bmC4+ZwKparI4fMnFnBl4BpakLJZKy7m3oBJ0TKyG0KvQOCm1OLylNoT8Rrn90&#10;djDBP4NhI5ji1KaOIOwdiqPi4VFaQ6DVXImzC8xY52bgsvL7I/CSX6BQx/NvwDOido6BZrC3IeLv&#10;utPpStlM+VcHJt3FgsfYnetVVmt4zqpXlzdRBvnHdYU/vdzddwAAAP//AwBQSwMEFAAGAAgAAAAh&#10;AHarv3raAAAABwEAAA8AAABkcnMvZG93bnJldi54bWxMj8tOwzAQRfdI/QdrKrGjTpMIQcikanlI&#10;XULLhp0bD0lEPI5stzV/j8sGlkd3dO+ZehXNKE7k/GAZYbnIQBC3Vg/cIbzvX27uQPigWKvRMiF8&#10;k4dVM7uqVaXtmd/otAudSCXsK4XQhzBVUvq2J6P8wk7EKfu0zqiQ0HVSO3VO5WaUeZbdSqMGTgu9&#10;muixp/ZrdzQIm9etWT99uEhF8Vz6uLc5t1vE63lcP4AIFMPfMVz0kzo0yelgj6y9GBMXefolIJQg&#10;LvEvHhCK+xJkU8v//s0PAAAA//8DAFBLAQItABQABgAIAAAAIQC2gziS/gAAAOEBAAATAAAAAAAA&#10;AAAAAAAAAAAAAABbQ29udGVudF9UeXBlc10ueG1sUEsBAi0AFAAGAAgAAAAhADj9If/WAAAAlAEA&#10;AAsAAAAAAAAAAAAAAAAALwEAAF9yZWxzLy5yZWxzUEsBAi0AFAAGAAgAAAAhAOlQQmzUAQAAAQQA&#10;AA4AAAAAAAAAAAAAAAAALgIAAGRycy9lMm9Eb2MueG1sUEsBAi0AFAAGAAgAAAAhAHarv3raAAAA&#10;BwEAAA8AAAAAAAAAAAAAAAAALgQAAGRycy9kb3ducmV2LnhtbFBLBQYAAAAABAAEAPMAAAA1BQAA&#10;AAA=&#10;" strokecolor="#0097ae [3044]">
                <v:stroke endarrow="block"/>
              </v:shape>
            </w:pict>
          </mc:Fallback>
        </mc:AlternateContent>
      </w:r>
      <w:r w:rsidR="00BE52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E2BC1" wp14:editId="2E1165C7">
                <wp:simplePos x="0" y="0"/>
                <wp:positionH relativeFrom="column">
                  <wp:posOffset>4276090</wp:posOffset>
                </wp:positionH>
                <wp:positionV relativeFrom="paragraph">
                  <wp:posOffset>421005</wp:posOffset>
                </wp:positionV>
                <wp:extent cx="771525" cy="2762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1D" w:rsidRPr="00BE521D" w:rsidRDefault="00BE521D" w:rsidP="00BE521D">
                            <w:pPr>
                              <w:pStyle w:val="Caption"/>
                            </w:pPr>
                            <w:r>
                              <w:t>Saved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2BC1" id="Text Box 47" o:spid="_x0000_s1034" type="#_x0000_t202" style="position:absolute;left:0;text-align:left;margin-left:336.7pt;margin-top:33.15pt;width:60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VTNgIAAHYEAAAOAAAAZHJzL2Uyb0RvYy54bWysVMFuGjEQvVfqP1i+lwXUhAixRJSIqhJK&#10;IkGVs/HarCXb49qGXfr1HXt3SZr2VPVixjPjN/vezLC4b40mZ+GDAlvSyWhMibAcKmWPJf2+33y6&#10;oyREZiumwYqSXkSg98uPHxaNm4sp1KAr4QmC2DBvXEnrGN28KAKvhWFhBE5YDErwhkW8+mNRedYg&#10;utHFdDy+LRrwlfPARQjofeiCdJnxpRQ8PkkZRCS6pPhtMZ8+n4d0FssFmx89c7Xi/Wewf/gKw5TF&#10;oleoBxYZOXn1B5RR3EMAGUccTAFSKi4yB2QzGb9js6uZE5kLihPcVabw/2D54/nZE1WV9POMEssM&#10;9mgv2ki+QEvQhfo0LswxbecwMbboxz4P/oDORLuV3qRfJEQwjkpfruomNI7O2WxyM72hhGNoOrud&#10;oo3oxetj50P8KsCQZJTUY/Oypuy8DbFLHVJSrQBaVRuldbqkwFp7cmbY6KZWUfTgv2Vpm3ItpFcd&#10;YOcReVL6KolvxytZsT20WZ+7gfMBqgtK4aEbpuD4RmH1LQvxmXmcHmSPGxGf8JAampJCb1FSg//5&#10;N3/Kx6ZilJIGp7Gk4ceJeUGJ/max3Wl0B8MPxmEw7MmsAXlPcNcczyY+8FEPpvRgXnBRVqkKhpjl&#10;WKukcTDXsdsJXDQuVquchAPqWNzaneMJelB5374w7/oeRWzuIwxzyubvWtXldpqvThGkyn1MunYq&#10;Yv/TBYc7T0K/iGl73t5z1uvfxfIXAAAA//8DAFBLAwQUAAYACAAAACEAOjyG5eAAAAAKAQAADwAA&#10;AGRycy9kb3ducmV2LnhtbEyPwU7CQBCG7ya+w2ZMvBjZCqTQ0i1R0BseQMJ56C5tY3e26W5peXvH&#10;k95mMl/++f5sPdpGXE3na0cKXiYRCEOF0zWVCo5fH89LED4gaWwcGQU342Gd399lmGo30N5cD6EU&#10;HEI+RQVVCG0qpS8qY9FPXGuIbxfXWQy8dqXUHQ4cbhs5jaJYWqyJP1TYmk1liu9DbxXE264f9rR5&#10;2h7fd/jZltPT2+2k1OPD+LoCEcwY/mD41Wd1yNnp7HrSXjScsZjNGeUhnoFgYJHMExBnJqNkCTLP&#10;5P8K+Q8AAAD//wMAUEsBAi0AFAAGAAgAAAAhALaDOJL+AAAA4QEAABMAAAAAAAAAAAAAAAAAAAAA&#10;AFtDb250ZW50X1R5cGVzXS54bWxQSwECLQAUAAYACAAAACEAOP0h/9YAAACUAQAACwAAAAAAAAAA&#10;AAAAAAAvAQAAX3JlbHMvLnJlbHNQSwECLQAUAAYACAAAACEAa2wFUzYCAAB2BAAADgAAAAAAAAAA&#10;AAAAAAAuAgAAZHJzL2Uyb0RvYy54bWxQSwECLQAUAAYACAAAACEAOjyG5eAAAAAKAQAADwAAAAAA&#10;AAAAAAAAAACQBAAAZHJzL2Rvd25yZXYueG1sUEsFBgAAAAAEAAQA8wAAAJ0FAAAAAA==&#10;" stroked="f">
                <v:textbox inset="0,0,0,0">
                  <w:txbxContent>
                    <w:p w:rsidR="00BE521D" w:rsidRPr="00BE521D" w:rsidRDefault="00BE521D" w:rsidP="00BE521D">
                      <w:pPr>
                        <w:pStyle w:val="Caption"/>
                      </w:pPr>
                      <w:r>
                        <w:t>Saved LEAD</w:t>
                      </w:r>
                    </w:p>
                  </w:txbxContent>
                </v:textbox>
              </v:shape>
            </w:pict>
          </mc:Fallback>
        </mc:AlternateContent>
      </w:r>
      <w:r w:rsidR="00BE52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D08AF2" wp14:editId="336F3198">
                <wp:simplePos x="0" y="0"/>
                <wp:positionH relativeFrom="column">
                  <wp:posOffset>4152899</wp:posOffset>
                </wp:positionH>
                <wp:positionV relativeFrom="paragraph">
                  <wp:posOffset>307341</wp:posOffset>
                </wp:positionV>
                <wp:extent cx="1076325" cy="514350"/>
                <wp:effectExtent l="0" t="0" r="28575" b="1905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FBB1" id="Flowchart: Process 43" o:spid="_x0000_s1026" type="#_x0000_t109" style="position:absolute;margin-left:327pt;margin-top:24.2pt;width:84.7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SshgIAAFsFAAAOAAAAZHJzL2Uyb0RvYy54bWysVMFu2zAMvQ/YPwi6r7bTpN2MOEWQIsOA&#10;og3aDj0rslQbkERNUuJkXz9KdtyiLXYY5oMsiuQj+URqfnXQiuyF8y2YihZnOSXCcKhb81zRn4/r&#10;L18p8YGZmikwoqJH4enV4vOneWdLMYEGVC0cQRDjy85WtAnBllnmeSM082dghUGlBKdZQNE9Z7Vj&#10;HaJrlU3y/CLrwNXWARfe4+l1r6SLhC+l4OFOSi8CURXF3EJaXVq3cc0Wc1Y+O2ablg9psH/IQrPW&#10;YNAR6poFRnaufQelW+7AgwxnHHQGUrZcpBqwmiJ/U81Dw6xItSA53o40+f8Hy2/3G0fauqLTc0oM&#10;03hHawUdb5gLJdn0zBJUIlOd9SU6PNiNGySP21j2QTod/1gQOSR2jyO74hAIx8Miv7w4n8wo4aib&#10;FdPzWaI/e/G2zofvAjSJm4pKzGMV8xiySASz/Y0PGB3dTuYxsIF1q1Q8j0n2aaVdOCoRDZS5FxIL&#10;xUQmCSi1mFgpR/YMm4NxLkwoelXDatEfz3L8Yu0Yb/RIUgKMyBIDj9gDQGzf99g9zGAfXUXq0NE5&#10;/1tivfPokSKDCaOzbg24jwAUVjVE7u1PJPXURJa2UB+xDRz08+EtX7d4BTfMhw1zOBA4Ojjk4Q6X&#10;eCsVhWFHSQPu90fn0R77FLWUdDhgFfW/dswJStQPgx38rZhO40QmYTq7nKDgXmu2rzVmp1eA11Tg&#10;c2J52kb7oE5b6UA/4VuwjFFRxQzH2BXlwZ2EVegHH18TLpbLZIZTaFm4MQ+WR/DIamyrx8MTc3bo&#10;w4AdfAunYWTlmxbsbaOngeUugGxTf77wOvCNE5waZ3ht4hPxWk5WL2/i4g8AAAD//wMAUEsDBBQA&#10;BgAIAAAAIQCpBgh44QAAAAoBAAAPAAAAZHJzL2Rvd25yZXYueG1sTI/BTsMwEETvSPyDtUhcEHUI&#10;SRVCnKpCQiAqDjQcOG7jJQnE62C7bfh7zAmOq32aeVOtZjOKAzk/WFZwtUhAELdWD9wpeG3uLwsQ&#10;PiBrHC2Tgm/ysKpPTyostT3yCx22oRMxhH2JCvoQplJK3/Zk0C/sRBx/79YZDPF0ndQOjzHcjDJN&#10;kqU0OHBs6HGiu57az+3eKPh6DJuH7kk29u1iWuf6uXEpfih1fjavb0EEmsMfDL/6UR3q6LSze9Ze&#10;jAqWeRa3BAVZkYGIQJFe5yB2kUxvMpB1Jf9PqH8AAAD//wMAUEsBAi0AFAAGAAgAAAAhALaDOJL+&#10;AAAA4QEAABMAAAAAAAAAAAAAAAAAAAAAAFtDb250ZW50X1R5cGVzXS54bWxQSwECLQAUAAYACAAA&#10;ACEAOP0h/9YAAACUAQAACwAAAAAAAAAAAAAAAAAvAQAAX3JlbHMvLnJlbHNQSwECLQAUAAYACAAA&#10;ACEAxGOkrIYCAABbBQAADgAAAAAAAAAAAAAAAAAuAgAAZHJzL2Uyb0RvYy54bWxQSwECLQAUAAYA&#10;CAAAACEAqQYIeOEAAAAKAQAADwAAAAAAAAAAAAAAAADgBAAAZHJzL2Rvd25yZXYueG1sUEsFBgAA&#10;AAAEAAQA8wAAAO4FAAAAAA==&#10;" filled="f" strokecolor="#004f5b [1604]" strokeweight="2pt"/>
            </w:pict>
          </mc:Fallback>
        </mc:AlternateContent>
      </w:r>
      <w:r w:rsidR="00BE52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D08AF2" wp14:editId="336F3198">
                <wp:simplePos x="0" y="0"/>
                <wp:positionH relativeFrom="column">
                  <wp:posOffset>3019426</wp:posOffset>
                </wp:positionH>
                <wp:positionV relativeFrom="paragraph">
                  <wp:posOffset>316865</wp:posOffset>
                </wp:positionV>
                <wp:extent cx="971550" cy="504825"/>
                <wp:effectExtent l="0" t="0" r="19050" b="2857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B480" id="Flowchart: Process 41" o:spid="_x0000_s1026" type="#_x0000_t109" style="position:absolute;margin-left:237.75pt;margin-top:24.95pt;width:76.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EqgQIAAFoFAAAOAAAAZHJzL2Uyb0RvYy54bWysVFFv2yAQfp+0/4B4X+1EydpadaooVaZJ&#10;VRstnfpMMdSWgGNA4mS/fgc4btVWe5iWBwe4u+++O77j6vqgFdkL5zswNZ2clZQIw6HpzHNNfz6s&#10;v1xQ4gMzDVNgRE2PwtPrxedPV72txBRaUI1wBEGMr3pb0zYEWxWF563QzJ+BFQaNEpxmAbfuuWgc&#10;6xFdq2Jall+LHlxjHXDhPZ7eZCNdJHwpBQ/3UnoRiKopcgvp69L3KX6LxRWrnh2zbccHGuwfWGjW&#10;GUw6Qt2wwMjOde+gdMcdeJDhjIMuQMqOi1QDVjMp31SzbZkVqRZsjrdjm/z/g+V3+40jXVPT2YQS&#10;wzTe0VpBz1vmQkU2ubMEjdip3voKA7Z244adx2Us+yCdjv9YEDmk7h7H7opDIBwPL88n8zneAUfT&#10;vJxdTOcRs3gJts6HbwI0iYuaSqSxijQGEqm/bH/rQw47uce8BtadUvE8csys0ioclYgOyvwQEutE&#10;HtMElBQmVsqRPUNtMM6FCZNsalkj8vG8xN9Ac4xIpBNgRJaYeMQeAKJ632Nn2oN/DBVJoGNw+Tdi&#10;OXiMSJnBhDFYdwbcRwAKqxoyZ/9Tk3JrYpeeoDmiChzk8fCWrzu8glvmw4Y5nAe8NZzxcI+feCs1&#10;hWFFSQvu90fn0R9lilZKepyvmvpfO+YEJeq7QQFfTmazOJBpM5ufT3HjXlueXlvMTq8Arwk1iuzS&#10;MvoHdVpKB/oRn4JlzIomZjjmrikP7rRZhTz3+JhwsVwmNxxCy8Kt2VoewWNXo6weDo/M2UGHAQV8&#10;B6dZZNUbCWbfGGlguQsgu6TPl74O/cYBTsIZHpv4QrzeJ6+XJ3HxBwAA//8DAFBLAwQUAAYACAAA&#10;ACEAa1o7C+AAAAAKAQAADwAAAGRycy9kb3ducmV2LnhtbEyPTU/DMAyG70j8h8hIXBBLqdaxlqbT&#10;hIRAIA6sO+yYNaYtNE5Jsq38e8wJbv549PpxuZrsII7oQ+9Iwc0sAYHUONNTq2BbP1wvQYSoyejB&#10;ESr4xgCr6vys1IVxJ3rD4ya2gkMoFFpBF+NYSBmaDq0OMzci8e7deasjt76VxusTh9tBpkmykFb3&#10;xBc6PeJ9h83n5mAVfD3Fl8f2WdZudzWuM/Na+1R/KHV5Ma3vQESc4h8Mv/qsDhU77d2BTBCDgvlt&#10;ljHKRZ6DYGCRLnmwZzLN5yCrUv5/ofoBAAD//wMAUEsBAi0AFAAGAAgAAAAhALaDOJL+AAAA4QEA&#10;ABMAAAAAAAAAAAAAAAAAAAAAAFtDb250ZW50X1R5cGVzXS54bWxQSwECLQAUAAYACAAAACEAOP0h&#10;/9YAAACUAQAACwAAAAAAAAAAAAAAAAAvAQAAX3JlbHMvLnJlbHNQSwECLQAUAAYACAAAACEA80nB&#10;KoECAABaBQAADgAAAAAAAAAAAAAAAAAuAgAAZHJzL2Uyb0RvYy54bWxQSwECLQAUAAYACAAAACEA&#10;a1o7C+AAAAAKAQAADwAAAAAAAAAAAAAAAADbBAAAZHJzL2Rvd25yZXYueG1sUEsFBgAAAAAEAAQA&#10;8wAAAOgFAAAAAA==&#10;" filled="f" strokecolor="#004f5b [1604]" strokeweight="2pt"/>
            </w:pict>
          </mc:Fallback>
        </mc:AlternateContent>
      </w:r>
      <w:r w:rsidR="00BE52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7B67C0" wp14:editId="4D480CC3">
                <wp:simplePos x="0" y="0"/>
                <wp:positionH relativeFrom="column">
                  <wp:posOffset>3190876</wp:posOffset>
                </wp:positionH>
                <wp:positionV relativeFrom="paragraph">
                  <wp:posOffset>383539</wp:posOffset>
                </wp:positionV>
                <wp:extent cx="762000" cy="3714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1D" w:rsidRPr="003C217C" w:rsidRDefault="00BE521D" w:rsidP="00BE521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Assigned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67C0" id="Text Box 46" o:spid="_x0000_s1035" type="#_x0000_t202" style="position:absolute;left:0;text-align:left;margin-left:251.25pt;margin-top:30.2pt;width:60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fuNQIAAHYEAAAOAAAAZHJzL2Uyb0RvYy54bWysVMGO2jAQvVfqP1i+l8B2Cy0irCgrqkpo&#10;dyWo9mwcm1iyPa5tSOjXd+wkbLvtqerFjGfGbzLvzbC4a40mZ+GDAlvSyWhMibAcKmWPJf2237z7&#10;SEmIzFZMgxUlvYhA75Zv3ywaNxc3UIOuhCcIYsO8cSWtY3Tzogi8FoaFEThhMSjBGxbx6o9F5VmD&#10;6EYXN+PxtGjAV84DFyGg974L0mXGl1Lw+ChlEJHokuK3xXz6fB7SWSwXbH70zNWK95/B/uErDFMW&#10;i16h7llk5OTVH1BGcQ8BZBxxMAVIqbjIPWA3k/GrbnY1cyL3guQEd6Up/D9Y/nB+8kRVJb2dUmKZ&#10;QY32oo3kM7QEXchP48Ic03YOE2OLftR58Ad0prZb6U36xYYIxpHpy5XdhMbROZuiYBjhGHo/m9zO&#10;PiSU4uWx8yF+EWBIMkrqUbzMKTtvQ+xSh5RUK4BW1UZpnS4psNaenBkK3dQqih78tyxtU66F9KoD&#10;7DwiT0pfJfXb9ZWs2B7azM+noecDVBekwkM3TMHxjcLqWxbiE/M4PdgjbkR8xENqaEoKvUVJDf7H&#10;3/wpH0XFKCUNTmNJw/cT84IS/dWi3Gl0B8MPxmEw7MmsAfue4K45nk184KMeTOnBPOOirFIVDDHL&#10;sVZJ42CuY7cTuGhcrFY5CQfUsbi1O8cT9MDyvn1m3vUaRRT3AYY5ZfNXUnW5HeerUwSpso6J145F&#10;1D9dcLjzJPSLmLbn13vOevm7WP4EAAD//wMAUEsDBBQABgAIAAAAIQCnwoHQ3gAAAAoBAAAPAAAA&#10;ZHJzL2Rvd25yZXYueG1sTI/BTsMwDIbvSLxDZCQuiKWrWDVK0wk2uMFhY9o5a0xb0ThVkq7d2+Od&#10;2NH2p9/fX6wm24kT+tA6UjCfJSCQKmdaqhXsvz8elyBC1GR05wgVnDHAqry9KXRu3EhbPO1iLTiE&#10;Qq4VNDH2uZShatDqMHM9Et9+nLc68uhrabweOdx2Mk2STFrdEn9odI/rBqvf3WAVZBs/jFtaP2z2&#10;75/6q6/Tw9v5oNT93fT6AiLiFP9huOizOpTsdHQDmSA6BYskXTDKYckTCAay9LI4MjlfPoMsC3ld&#10;ofwDAAD//wMAUEsBAi0AFAAGAAgAAAAhALaDOJL+AAAA4QEAABMAAAAAAAAAAAAAAAAAAAAAAFtD&#10;b250ZW50X1R5cGVzXS54bWxQSwECLQAUAAYACAAAACEAOP0h/9YAAACUAQAACwAAAAAAAAAAAAAA&#10;AAAvAQAAX3JlbHMvLnJlbHNQSwECLQAUAAYACAAAACEAJJDn7jUCAAB2BAAADgAAAAAAAAAAAAAA&#10;AAAuAgAAZHJzL2Uyb0RvYy54bWxQSwECLQAUAAYACAAAACEAp8KB0N4AAAAKAQAADwAAAAAAAAAA&#10;AAAAAACPBAAAZHJzL2Rvd25yZXYueG1sUEsFBgAAAAAEAAQA8wAAAJoFAAAAAA==&#10;" stroked="f">
                <v:textbox inset="0,0,0,0">
                  <w:txbxContent>
                    <w:p w:rsidR="00BE521D" w:rsidRPr="003C217C" w:rsidRDefault="00BE521D" w:rsidP="00BE521D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Assigned LEAD</w:t>
                      </w:r>
                    </w:p>
                  </w:txbxContent>
                </v:textbox>
              </v:shape>
            </w:pict>
          </mc:Fallback>
        </mc:AlternateContent>
      </w:r>
      <w:r w:rsidR="00BE52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8EC187" wp14:editId="52A33A20">
                <wp:simplePos x="0" y="0"/>
                <wp:positionH relativeFrom="column">
                  <wp:posOffset>1847851</wp:posOffset>
                </wp:positionH>
                <wp:positionV relativeFrom="paragraph">
                  <wp:posOffset>402590</wp:posOffset>
                </wp:positionV>
                <wp:extent cx="647700" cy="3714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1D" w:rsidRPr="00003A8F" w:rsidRDefault="00BE521D" w:rsidP="00BE521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t>Submitted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C187" id="Text Box 44" o:spid="_x0000_s1036" type="#_x0000_t202" style="position:absolute;left:0;text-align:left;margin-left:145.5pt;margin-top:31.7pt;width:51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6tNgIAAHcEAAAOAAAAZHJzL2Uyb0RvYy54bWysVMFuGjEQvVfqP1i+l4WUhmjFElEiqkpR&#10;EgmqnI3XZi3ZHtc27NKv79jLQpv2VPVixjPjNztv3jC/74wmR+GDAlvRyWhMibAcamX3Ff22XX+4&#10;oyREZmumwYqKnkSg94v37+atK8UNNKBr4QmC2FC2rqJNjK4sisAbYVgYgRMWgxK8YRGvfl/UnrWI&#10;bnRxMx7fFi342nngIgT0PvRBusj4Ugoen6UMIhJdUfy2mE+fz106i8WclXvPXKP4+TPYP3yFYcpi&#10;0QvUA4uMHLz6A8oo7iGAjCMOpgApFRe5B+xmMn7TzaZhTuRekJzgLjSF/wfLn44vnqi6otMpJZYZ&#10;nNFWdJF8ho6gC/lpXSgxbeMwMXboxzkP/oDO1HYnvUm/2BDBODJ9urCb0Dg6b6ez2RgjHEMfZ5Pp&#10;7FNCKa6PnQ/xiwBDklFRj8PLnLLjY4h96pCSagXQql4rrdMlBVbakyPDQbeNiuIM/luWtinXQnrV&#10;A/YekZVyrpL67ftKVux2XeZnksWSXDuoT8iFh15NwfG1wvKPLMQX5lE+2CSuRHzGQ2poKwpni5IG&#10;/I+/+VM+ThWjlLQox4qG7wfmBSX6q8V5J+0Ohh+M3WDYg1kBNj7BZXM8m/jARz2Y0oN5xU1ZpioY&#10;YpZjrYrGwVzFfilw07hYLnMSKtSx+Gg3jifogeZt98q8Ow8p4nSfYBAqK9/Mqs/tSV8eIkiVB3ll&#10;EQWQLqjuLIXzJqb1+fWes67/F4ufAAAA//8DAFBLAwQUAAYACAAAACEAx/hA198AAAAKAQAADwAA&#10;AGRycy9kb3ducmV2LnhtbEyPTU/DMAyG70j8h8hIXBBLP9BES9MJNriNw8a0s9eEtqJxqiZdu3+P&#10;d4Kj7VePn7dYzbYTZzP41pGCeBGBMFQ53VKt4PD18fgMwgckjZ0jo+BiPKzK25sCc+0m2pnzPtSC&#10;IeRzVNCE0OdS+qoxFv3C9Yb49u0Gi4HHoZZ6wInhtpNJFC2lxZb4Q4O9WTem+tmPVsFyM4zTjtYP&#10;m8P7Fj/7Ojm+XY5K3d/Nry8ggpnDXxiu+qwOJTud3Ejai05BksXcJTAsfQLBgTRLeXHiZBJnIMtC&#10;/q9Q/gIAAP//AwBQSwECLQAUAAYACAAAACEAtoM4kv4AAADhAQAAEwAAAAAAAAAAAAAAAAAAAAAA&#10;W0NvbnRlbnRfVHlwZXNdLnhtbFBLAQItABQABgAIAAAAIQA4/SH/1gAAAJQBAAALAAAAAAAAAAAA&#10;AAAAAC8BAABfcmVscy8ucmVsc1BLAQItABQABgAIAAAAIQD3Pd6tNgIAAHcEAAAOAAAAAAAAAAAA&#10;AAAAAC4CAABkcnMvZTJvRG9jLnhtbFBLAQItABQABgAIAAAAIQDH+EDX3wAAAAoBAAAPAAAAAAAA&#10;AAAAAAAAAJAEAABkcnMvZG93bnJldi54bWxQSwUGAAAAAAQABADzAAAAnAUAAAAA&#10;" stroked="f">
                <v:textbox inset="0,0,0,0">
                  <w:txbxContent>
                    <w:p w:rsidR="00BE521D" w:rsidRPr="00003A8F" w:rsidRDefault="00BE521D" w:rsidP="00BE521D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72"/>
                          <w:szCs w:val="72"/>
                          <w:u w:val="single"/>
                        </w:rPr>
                      </w:pPr>
                      <w:r>
                        <w:t>Submitted LEAD</w:t>
                      </w:r>
                    </w:p>
                  </w:txbxContent>
                </v:textbox>
              </v:shape>
            </w:pict>
          </mc:Fallback>
        </mc:AlternateContent>
      </w:r>
      <w:r w:rsidR="00BE521D">
        <w:rPr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231140</wp:posOffset>
                </wp:positionV>
                <wp:extent cx="1171575" cy="762000"/>
                <wp:effectExtent l="0" t="0" r="2857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B0A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17.25pt;margin-top:18.2pt;width:92.25pt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3ihgIAAFwFAAAOAAAAZHJzL2Uyb0RvYy54bWysVFFP2zAQfp+0/2D5faSpKB0RKaqKOiEh&#10;QJSJZ+PYJJLj8+xr0+7X7+ykAQHaw7SXxPbdfXf3+TtfXO5bw3bKhwZsyfOTCWfKSqga+1Lyn4/r&#10;b985CyhsJQxYVfKDCvxy8fXLRecKNYUaTKU8IxAbis6VvEZ0RZYFWatWhBNwypJRg28F0ta/ZJUX&#10;HaG3JptOJmdZB75yHqQKgU6veiNfJHytlcQ7rYNCZkpOtWH6+vR9jt9scSGKFy9c3cihDPEPVbSi&#10;sZR0hLoSKNjWNx+g2kZ6CKDxREKbgdaNVKkH6iafvOtmUwunUi9ETnAjTeH/wcrb3b1nTUV3d86Z&#10;FS3d0dpAJ2vhsWCpD7IQTZ0LBXlv3L0fdoGWsee99m38Uzdsn6g9jNSqPTJJh3k+z2fzGWeSbPMz&#10;urrEffYa7XzAHwpaFhcl11TEKhZxbd0W77ZI38Sw2N0EpAoo9BgSk1tYN8bE81hoX1pa4cGo6GDs&#10;g9LUKRUzTUBJY2plPNsJUoeQUlnMe1MtKtUfz6jSY6ljRMqeACOypsQj9gAQ9fsRuy978I+hKkl0&#10;DJ78rbA+eIxImcHiGNw2FvxnAIa6GjL3/keSemoiS89QHUgHHvoBCU6uG7qGGxHwXniaCJodmnK8&#10;o0+8mZLDsOKsBv/7s/PoT0IlK2cdTVjJw6+t8Iozc21Jwuf56WkcybQ5nc2ntPFvLc9vLXbbroCu&#10;Kaf3xMm0jP5ojkvtoX2ix2AZs5JJWEm5Sy7RHzcr7CefnhOplsvkRmPoBN7YjZMRPLIaZfW4fxLe&#10;DVpEUvEtHKdRFO8k2PvGSAvLLYJukj5feR34phFOwhmemzhbb/fJ6/VRXPwBAAD//wMAUEsDBBQA&#10;BgAIAAAAIQD3H3b72wAAAAkBAAAPAAAAZHJzL2Rvd25yZXYueG1sTI/BboMwEETvlfIP1kbqrTHQ&#10;BBGKidJKPVdN+AAHbwHFXiNsEvr33Z7a02p3RrNvqsPirLjhFAZPCtJNAgKp9WagTkFzfn8qQISo&#10;yWjrCRV8Y4BDvXqodGn8nT7xdoqd4BAKpVbQxziWUoa2R6fDxo9IrH35yenI69RJM+k7hzsrsyTJ&#10;pdMD8Ydej/jWY3s9zU7BMU+baxPDXMyB9jb7aF/ntFDqcb0cX0BEXOKfGX7xGR1qZrr4mUwQVsHz&#10;dsdOnvkWBOtZuuduFzbu+CLrSv5vUP8AAAD//wMAUEsBAi0AFAAGAAgAAAAhALaDOJL+AAAA4QEA&#10;ABMAAAAAAAAAAAAAAAAAAAAAAFtDb250ZW50X1R5cGVzXS54bWxQSwECLQAUAAYACAAAACEAOP0h&#10;/9YAAACUAQAACwAAAAAAAAAAAAAAAAAvAQAAX3JlbHMvLnJlbHNQSwECLQAUAAYACAAAACEAjDbd&#10;4oYCAABcBQAADgAAAAAAAAAAAAAAAAAuAgAAZHJzL2Uyb0RvYy54bWxQSwECLQAUAAYACAAAACEA&#10;9x92+9sAAAAJAQAADwAAAAAAAAAAAAAAAADgBAAAZHJzL2Rvd25yZXYueG1sUEsFBgAAAAAEAAQA&#10;8wAAAOgFAAAAAA==&#10;" filled="f" strokecolor="#004f5b [1604]" strokeweight="2pt"/>
            </w:pict>
          </mc:Fallback>
        </mc:AlternateContent>
      </w:r>
      <w:r w:rsidR="00BE52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08AF2" wp14:editId="336F3198">
                <wp:simplePos x="0" y="0"/>
                <wp:positionH relativeFrom="column">
                  <wp:posOffset>1752600</wp:posOffset>
                </wp:positionH>
                <wp:positionV relativeFrom="paragraph">
                  <wp:posOffset>316865</wp:posOffset>
                </wp:positionV>
                <wp:extent cx="1076325" cy="514350"/>
                <wp:effectExtent l="0" t="0" r="28575" b="1905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297A" id="Flowchart: Process 42" o:spid="_x0000_s1026" type="#_x0000_t109" style="position:absolute;margin-left:138pt;margin-top:24.95pt;width:84.7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CXhQIAAFsFAAAOAAAAZHJzL2Uyb0RvYy54bWysVMFu2zAMvQ/YPwi6L7bTpN2MOkWQIsOA&#10;og3aDj2rshQbkERNUuJkXz9KdtyiLXYY5oMsiuQj+UTq8uqgFdkL51swFS0mOSXCcKhbs63oz8f1&#10;l6+U+MBMzRQYUdGj8PRq8fnTZWdLMYUGVC0cQRDjy85WtAnBllnmeSM08xOwwqBSgtMsoOi2We1Y&#10;h+haZdM8P886cLV1wIX3eHrdK+ki4UspeLiT0otAVEUxt5BWl9bnuGaLS1ZuHbNNy4c02D9koVlr&#10;MOgIdc0CIzvXvoPSLXfgQYYJB52BlC0XqQaspsjfVPPQMCtSLUiOtyNN/v/B8tv9xpG2ruhsSolh&#10;Gu9oraDjDXOhJJueWYJKZKqzvkSHB7txg+RxG8s+SKfjHwsih8TucWRXHALheFjkF+dn0zklHHXz&#10;YnY2T/RnL97W+fBdgCZxU1GJeaxiHkMWiWC2v/EBo6PbyTwGNrBulYrnMck+rbQLRyWigTL3QmKh&#10;mMg0AaUWEyvlyJ5hczDOhQlFr2pYLfrjeY5frB3jjR5JSoARWWLgEXsAiO37HruHGeyjq0gdOjrn&#10;f0usdx49UmQwYXTWrQH3EYDCqobIvf2JpJ6ayNIz1EdsAwf9fHjL1y1ewQ3zYcMcDgSODg55uMMl&#10;3kpFYdhR0oD7/dF5tMc+RS0lHQ5YRf2vHXOCEvXDYAd/K2azOJFJmM0vpii415rn1xqz0yvAayrw&#10;ObE8baN9UKetdKCf8C1YxqioYoZj7Iry4E7CKvSDj68JF8tlMsMptCzcmAfLI3hkNbbV4+GJOTv0&#10;YcAOvoXTMLLyTQv2ttHTwHIXQLapP194HfjGCU6NM7w28Yl4LSerlzdx8QcAAP//AwBQSwMEFAAG&#10;AAgAAAAhADkE7RjhAAAACgEAAA8AAABkcnMvZG93bnJldi54bWxMj8FOwzAQRO9I/IO1SFwQdQhJ&#10;ISFOVSEhEIgDDQeO23hJArEdbLcNf89yguNqn2beVKvZjGJPPgzOKrhYJCDItk4PtlPw2tydX4MI&#10;Ea3G0VlS8E0BVvXxUYWldgf7QvtN7ASH2FCigj7GqZQytD0ZDAs3keXfu/MGI5++k9rjgcPNKNMk&#10;WUqDg+WGHie67an93OyMgq+H+HTfPcrGvZ1N61w/Nz7FD6VOT+b1DYhIc/yD4Vef1aFmp63bWR3E&#10;qCC9WvKWqCArChAMZFmeg9gyeZkUIOtK/p9Q/wAAAP//AwBQSwECLQAUAAYACAAAACEAtoM4kv4A&#10;AADhAQAAEwAAAAAAAAAAAAAAAAAAAAAAW0NvbnRlbnRfVHlwZXNdLnhtbFBLAQItABQABgAIAAAA&#10;IQA4/SH/1gAAAJQBAAALAAAAAAAAAAAAAAAAAC8BAABfcmVscy8ucmVsc1BLAQItABQABgAIAAAA&#10;IQDsFWCXhQIAAFsFAAAOAAAAAAAAAAAAAAAAAC4CAABkcnMvZTJvRG9jLnhtbFBLAQItABQABgAI&#10;AAAAIQA5BO0Y4QAAAAoBAAAPAAAAAAAAAAAAAAAAAN8EAABkcnMvZG93bnJldi54bWxQSwUGAAAA&#10;AAQABADzAAAA7QUAAAAA&#10;" filled="f" strokecolor="#004f5b [1604]" strokeweight="2pt"/>
            </w:pict>
          </mc:Fallback>
        </mc:AlternateContent>
      </w:r>
      <w:r w:rsidR="003B0D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72DA9" wp14:editId="34AF7E98">
                <wp:simplePos x="0" y="0"/>
                <wp:positionH relativeFrom="column">
                  <wp:posOffset>390525</wp:posOffset>
                </wp:positionH>
                <wp:positionV relativeFrom="paragraph">
                  <wp:posOffset>507365</wp:posOffset>
                </wp:positionV>
                <wp:extent cx="80010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0DEE" w:rsidRPr="003B0DEE" w:rsidRDefault="003B0DEE" w:rsidP="003B0DEE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0DEE">
                              <w:rPr>
                                <w:sz w:val="20"/>
                                <w:szCs w:val="20"/>
                              </w:rPr>
                              <w:t>DSA will enter   Lead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2DA9" id="Text Box 21" o:spid="_x0000_s1037" type="#_x0000_t202" style="position:absolute;left:0;text-align:left;margin-left:30.75pt;margin-top:39.95pt;width:63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CzNQIAAHcEAAAOAAAAZHJzL2Uyb0RvYy54bWysVE1v2zAMvQ/YfxB0X5wE6FYEcYosRYYB&#10;RVugGXpWZDkWIIuapMTufv2e5Djdup2GXWSKpPjxHunlTd8adlI+aLIln02mnCkrqdL2UPJvu+2H&#10;a85CFLYShqwq+YsK/Gb1/t2ycws1p4ZMpTxDEBsWnSt5E6NbFEWQjWpFmJBTFsaafCsirv5QVF50&#10;iN6aYj6dfiw68pXzJFUI0N4ORr7K8etayfhQ10FFZkqO2mI+fT736SxWS7E4eOEaLc9liH+oohXa&#10;Iukl1K2Igh29/iNUq6WnQHWcSGoLqmstVe4B3cymb7p5aoRTuReAE9wFpvD/wsr706Nnuir5fMaZ&#10;FS042qk+ss/UM6iAT+fCAm5PDo6xhx48j/oAZWq7r32bvmiIwQ6kXy7opmgSyuspOoRFwjS/vvp0&#10;ldEvXh87H+IXRS1LQsk9yMuYitNdiCgErqNLyhXI6GqrjUmXZNgYz04CRHeNjiqViBe/eRmbfC2l&#10;V4N50Kg8Kecsqd+hryTFft9nfGaXpvdUvQALT8M0BSe3GunvRIiPwmN80CRWIj7gqA11JaezxFlD&#10;/sff9MkfrMLKWYdxLHn4fhRecWa+WvCdZncU/CjsR8Ee2w2hcVCIarKIBz6aUaw9tc/YlHXKApOw&#10;ErlKHkdxE4elwKZJtV5nJ0yoE/HOPjmZQo8w7/pn4d2ZpAh272kcVLF4w9XgO4C+PkaqdSYyATug&#10;CI7SBdOd2TpvYlqfX+/Z6/V/sfoJAAD//wMAUEsDBBQABgAIAAAAIQDUVCBR3wAAAAkBAAAPAAAA&#10;ZHJzL2Rvd25yZXYueG1sTI9BT8JAEIXvJv6HzZh4MbKlUaClW6KgNzyAhPPQLm1jd7bZ3dLy7x1O&#10;epuZ9/Lme9lqNK24aOcbSwqmkwiEpsKWDVUKDt+fzwsQPiCV2FrSCq7awyq/v8swLe1AO33Zh0pw&#10;CPkUFdQhdKmUvqi1QT+xnSbWztYZDLy6SpYOBw43rYyjaCYNNsQfauz0utbFz743CmYb1w87Wj9t&#10;Dh9b/Oqq+Ph+PSr1+DC+LUEEPYY/M9zwGR1yZjrZnkovWs6YvrJTwTxJQNz0xZwPJx7ilwRknsn/&#10;DfJfAAAA//8DAFBLAQItABQABgAIAAAAIQC2gziS/gAAAOEBAAATAAAAAAAAAAAAAAAAAAAAAABb&#10;Q29udGVudF9UeXBlc10ueG1sUEsBAi0AFAAGAAgAAAAhADj9If/WAAAAlAEAAAsAAAAAAAAAAAAA&#10;AAAALwEAAF9yZWxzLy5yZWxzUEsBAi0AFAAGAAgAAAAhAEt6ULM1AgAAdwQAAA4AAAAAAAAAAAAA&#10;AAAALgIAAGRycy9lMm9Eb2MueG1sUEsBAi0AFAAGAAgAAAAhANRUIFHfAAAACQEAAA8AAAAAAAAA&#10;AAAAAAAAjwQAAGRycy9kb3ducmV2LnhtbFBLBQYAAAAABAAEAPMAAACbBQAAAAA=&#10;" stroked="f">
                <v:textbox inset="0,0,0,0">
                  <w:txbxContent>
                    <w:p w:rsidR="003B0DEE" w:rsidRPr="003B0DEE" w:rsidRDefault="003B0DEE" w:rsidP="003B0DEE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3B0DEE">
                        <w:rPr>
                          <w:sz w:val="20"/>
                          <w:szCs w:val="20"/>
                        </w:rPr>
                        <w:t>DSA will enter   Lead data</w:t>
                      </w:r>
                    </w:p>
                  </w:txbxContent>
                </v:textbox>
              </v:shape>
            </w:pict>
          </mc:Fallback>
        </mc:AlternateContent>
      </w:r>
    </w:p>
    <w:p w:rsidR="003B0DEE" w:rsidRDefault="0091584B" w:rsidP="00B31F42">
      <w:pPr>
        <w:pStyle w:val="ListParagraph"/>
        <w:ind w:left="360"/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207645</wp:posOffset>
                </wp:positionV>
                <wp:extent cx="0" cy="314325"/>
                <wp:effectExtent l="0" t="0" r="19050" b="95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686E3" id="Straight Connector 94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6.35pt" to="357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HpwAEAAM4DAAAOAAAAZHJzL2Uyb0RvYy54bWysU02P0zAQvSPxHyzfadLugtio6R66Wi4I&#10;KnaXu9cZN5b8pbFp0n/P2EnDChASiIvlj3lv3nuZbG9Ha9gJMGrvWr5e1ZyBk77T7tjyp8f7N+85&#10;i0m4ThjvoOVniPx29/rVdggNbHzvTQfIiMTFZggt71MKTVVF2YMVceUDOHpUHq1IdMRj1aEYiN2a&#10;alPX76rBYxfQS4iRbu+mR74r/EqBTJ+VipCYaTlpS2XFsj7ntdptRXNEEXotZxniH1RYoR01Xaju&#10;RBLsG+pfqKyW6KNXaSW9rbxSWkLxQG7W9U9uHnoRoHihcGJYYor/j1Z+Oh2Q6a7lN9ecOWHpGz0k&#10;FPrYJ7b3zlGCHhk9UlJDiA0B9u6A8ymGA2bbo0LLlNHhKw1BCYKssbHkfF5yhjExOV1Kur1aX19t&#10;3mbiamLITAFj+gDesrxpudEuJyAacfoY01R6KSFcVjRpKLt0NpCLjfsCilxRr0lNmSfYG2QnQZMg&#10;pASX1nPrUp1hShuzAOvS9o/AuT5Docza34AXROnsXVrAVjuPv+uexotkNdVfEph85wiefXcuX6dE&#10;Q0NTwp0HPE/ly3OB//gNd98BAAD//wMAUEsDBBQABgAIAAAAIQAdHEt93AAAAAkBAAAPAAAAZHJz&#10;L2Rvd25yZXYueG1sTI/BTsMwDIbvSLxDZCRuLG1gbCp1J8TYGTGYtGPWmLaQOFWTbe3bE8QBjrY/&#10;/f7+cjU6K040hM4zQj7LQBDX3nTcILy/bW6WIELUbLT1TAgTBVhVlxelLow/8yudtrERKYRDoRHa&#10;GPtCylC35HSY+Z443T784HRM49BIM+hzCndWqiy7l053nD60uqenluqv7dEhBNs8f067ya+VGab1&#10;JuzpJb9DvL4aHx9ARBrjHww/+kkdquR08Ec2QViERT6fJxThVi1AJOB3cUBYKgWyKuX/BtU3AAAA&#10;//8DAFBLAQItABQABgAIAAAAIQC2gziS/gAAAOEBAAATAAAAAAAAAAAAAAAAAAAAAABbQ29udGVu&#10;dF9UeXBlc10ueG1sUEsBAi0AFAAGAAgAAAAhADj9If/WAAAAlAEAAAsAAAAAAAAAAAAAAAAALwEA&#10;AF9yZWxzLy5yZWxzUEsBAi0AFAAGAAgAAAAhALTLIenAAQAAzgMAAA4AAAAAAAAAAAAAAAAALgIA&#10;AGRycy9lMm9Eb2MueG1sUEsBAi0AFAAGAAgAAAAhAB0cS33cAAAACQEAAA8AAAAAAAAAAAAAAAAA&#10;GgQAAGRycy9kb3ducmV2LnhtbFBLBQYAAAAABAAEAPMAAAAjBQAAAAA=&#10;" strokecolor="#0097ae [3044]"/>
            </w:pict>
          </mc:Fallback>
        </mc:AlternateContent>
      </w:r>
      <w:r>
        <w:rPr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217170</wp:posOffset>
                </wp:positionV>
                <wp:extent cx="9525" cy="31432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F58D4" id="Straight Connector 92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7.1pt" to="285.7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ssyAEAANsDAAAOAAAAZHJzL2Uyb0RvYy54bWysU02P0zAQvSPxHyzfadIui9io6R66Ag4I&#10;Khb27nXGjSV/aWya9N8zdtKwAoS0iIs19sx7M+9lsr0drWEnwKi9a/l6VXMGTvpOu2PLv3199+ot&#10;ZzEJ1wnjHbT8DJHf7l6+2A6hgY3vvekAGZG42Ayh5X1KoamqKHuwIq58AEdJ5dGKRFc8Vh2Kgdit&#10;qTZ1/aYaPHYBvYQY6fVuSvJd4VcKZPqsVITETMtptlROLOdjPqvdVjRHFKHXch5D/MMUVmhHTReq&#10;O5EE+476NyqrJfroVVpJbyuvlJZQNJCadf2LmvteBChayJwYFpvi/6OVn04HZLpr+c2GMycsfaP7&#10;hEIf+8T23jly0COjJDk1hNgQYO8OON9iOGCWPSq0TBkdPtAS8BI95CjnSCQbi+PnxXEYE5P0eHO9&#10;ueZMUuJq/fqKYuKtJroMDRjTe/CW5aDlRrtsh2jE6WNMU+mlhHB5vGmgEqWzgVxs3BdQJJHaTQOV&#10;5YK9QXYStBZCSnBpPbcu1RmmtDELsC5t/wqc6zMUyuI9B7wgSmfv0gK22nn8U/c0XkZWU/3FgUl3&#10;tuDRd+fyqYo1tEHF3Hnb84o+vRf4z39y9wMAAP//AwBQSwMEFAAGAAgAAAAhAMQYWbrfAAAACQEA&#10;AA8AAABkcnMvZG93bnJldi54bWxMj8FOwzAQRO9I/IO1SNyo04aQKmRTIQSIW9UWxNV1ljgiXkex&#10;06R8PeYEx9GMZt6Um9l24kSDbx0jLBcJCGLt6pYbhLfD880ahA+Ka9U5JoQzedhUlxelKmo38Y5O&#10;+9CIWMK+UAgmhL6Q0mtDVvmF64mj9+kGq0KUQyPrQU2x3HZylSR30qqW44JRPT0a0l/70SJM0uit&#10;O2+/nz7S15f5YPSYv2vE66v54R5EoDn8heEXP6JDFZmObuTaiw4hy5P4JSCktysQMZDlywzEEWGd&#10;5iCrUv5/UP0AAAD//wMAUEsBAi0AFAAGAAgAAAAhALaDOJL+AAAA4QEAABMAAAAAAAAAAAAAAAAA&#10;AAAAAFtDb250ZW50X1R5cGVzXS54bWxQSwECLQAUAAYACAAAACEAOP0h/9YAAACUAQAACwAAAAAA&#10;AAAAAAAAAAAvAQAAX3JlbHMvLnJlbHNQSwECLQAUAAYACAAAACEAuhhrLMgBAADbAwAADgAAAAAA&#10;AAAAAAAAAAAuAgAAZHJzL2Uyb0RvYy54bWxQSwECLQAUAAYACAAAACEAxBhZut8AAAAJAQAADwAA&#10;AAAAAAAAAAAAAAAiBAAAZHJzL2Rvd25yZXYueG1sUEsFBgAAAAAEAAQA8wAAAC4FAAAAAA==&#10;" strokecolor="#0097ae [3044]"/>
            </w:pict>
          </mc:Fallback>
        </mc:AlternateContent>
      </w:r>
      <w:r>
        <w:rPr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521970</wp:posOffset>
                </wp:positionV>
                <wp:extent cx="93345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A715A" id="Straight Connector 9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41.1pt" to="358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QpuAEAAMQDAAAOAAAAZHJzL2Uyb0RvYy54bWysU8GOEzEMvSPxD1HudKa7gNhRp3voCi4I&#10;Knb5gGzG6URK4sgJ7fTvcdJ2FgESYrWXTBz72X7PntXt5J3YAyWLoZfLRSsFBI2DDbtefn/4+OaD&#10;FCmrMCiHAXp5hCRv169frQ6xgysc0Q1AgpOE1B1iL8ecY9c0SY/gVVpghMBOg+RVZpN2zUDqwNm9&#10;a67a9n1zQBoioYaU+PXu5JTrmt8Y0PmrMQmycL3k3nI9qZ6P5WzWK9XtSMXR6nMb6hldeGUDF51T&#10;3amsxA+yf6TyVhMmNHmh0TdojNVQOTCbZfsbm/tRRahcWJwUZ5nSy6XVX/ZbEnbo5c1SiqA8z+g+&#10;k7K7MYsNhsAKIgl2slKHmDoGbMKWzlaKWyq0J0O+fJmQmKq6x1ldmLLQ/Hhzff32Hc9AX1zNEy5S&#10;yp8AvSiXXjobCm/Vqf3nlLkWh15C2Ch9nCrXWz46KMEufAPDXLjWsqLrFsHGkdgrnr/SGkKuTDhf&#10;jS4wY52bge2/gef4AoW6Yf8DnhG1MoY8g70NSH+rnqdLy+YUf1HgxLtI8IjDsc6kSsOrUhU7r3XZ&#10;xV/tCn/6+dY/AQAA//8DAFBLAwQUAAYACAAAACEAzGxXht8AAAAJAQAADwAAAGRycy9kb3ducmV2&#10;LnhtbEyPwU6EQBBE7yb+w6RNvBh3WCJCkGGjJps9qDEufsAs0wKR6SHMwLJ+vW086LGrK1Wvis1i&#10;ezHj6DtHCtarCARS7UxHjYL3anudgfBBk9G9I1RwQg+b8vys0LlxR3rDeR8awSHkc62gDWHIpfR1&#10;i1b7lRuQ+PfhRqsDn2MjzaiPHG57GUfRrbS6I25o9YCPLdaf+8kq2G0f8Ck5Tc2NSXbV1Vw9v3y9&#10;ZkpdXiz3dyACLuHPDD/4jA4lMx3cRMaLXkGSRrwlKMjiGAQb0nXKwuFXkGUh/y8ovwEAAP//AwBQ&#10;SwECLQAUAAYACAAAACEAtoM4kv4AAADhAQAAEwAAAAAAAAAAAAAAAAAAAAAAW0NvbnRlbnRfVHlw&#10;ZXNdLnhtbFBLAQItABQABgAIAAAAIQA4/SH/1gAAAJQBAAALAAAAAAAAAAAAAAAAAC8BAABfcmVs&#10;cy8ucmVsc1BLAQItABQABgAIAAAAIQAG4OQpuAEAAMQDAAAOAAAAAAAAAAAAAAAAAC4CAABkcnMv&#10;ZTJvRG9jLnhtbFBLAQItABQABgAIAAAAIQDMbFeG3wAAAAkBAAAPAAAAAAAAAAAAAAAAABIEAABk&#10;cnMvZG93bnJldi54bWxQSwUGAAAAAAQABADzAAAAHgUAAAAA&#10;" strokecolor="#0097ae [3044]"/>
            </w:pict>
          </mc:Fallback>
        </mc:AlternateContent>
      </w:r>
      <w:r>
        <w:rPr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531495</wp:posOffset>
                </wp:positionV>
                <wp:extent cx="0" cy="2190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73E33" id="Straight Arrow Connector 90" o:spid="_x0000_s1026" type="#_x0000_t32" style="position:absolute;margin-left:315pt;margin-top:41.85pt;width:0;height:17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760gEAAAEEAAAOAAAAZHJzL2Uyb0RvYy54bWysU9uO0zAQfUfiHyy/0ySVuGzVdIW6wAuC&#10;ioUP8DrjxJJvGpsm/XvGTppFC0IC8TKJ7TlnzhyP97eTNewMGLV3LW82NWfgpO+061v+7ev7F284&#10;i0m4ThjvoOUXiPz28PzZfgw72PrBmw6QEYmLuzG0fEgp7KoqygGsiBsfwNGh8mhFoiX2VYdiJHZr&#10;qm1dv6pGj11ALyFG2r2bD/mh8CsFMn1WKkJipuWkLZWIJT7kWB32YtejCIOWiwzxDyqs0I6KrlR3&#10;Ign2HfUvVFZL9NGrtJHeVl4pLaH0QN009ZNu7gcRoPRC5sSw2hT/H638dD4h013Lb8geJyzd0X1C&#10;ofshsbeIfmRH7xz56JFRCvk1hrgj2NGdcFnFcMLc/KTQ5i+1xabi8WX1GKbE5LwpaXfb3NSvX2a6&#10;6hEXMKYP4C3LPy2Pi45VQFMsFuePMc3AKyAXNS7HJLR55zqWLoE6SaiF6w0sdXJKleXPgstfuhiY&#10;4V9AkREkcS5TRhCOBtlZ0PAIKcGlZmWi7AxT2pgVWBd9fwQu+RkKZTz/BrwiSmXv0gq22nn8XfU0&#10;XSWrOf/qwNx3tuDBd5dylcUamrNyJ8ubyIP887rAH1/u4QcAAAD//wMAUEsDBBQABgAIAAAAIQA7&#10;rL0B3QAAAAoBAAAPAAAAZHJzL2Rvd25yZXYueG1sTI9NT8MwDIbvSPyHyEjcWLoWjao0ncaXtCPb&#10;uHDLGq+t1jhVkm3h32PEAY62H71+3nqZ7CjO6MPgSMF8loFAap0ZqFPwsXu7K0GEqMno0REq+MIA&#10;y+b6qtaVcRfa4HkbO8EhFCqtoI9xqqQMbY9Wh5mbkPh2cN7qyKPvpPH6wuF2lHmWLaTVA/GHXk/4&#10;3GN73J6sgqf3tV29fPqERfF6H9LO5dSulbq9SatHEBFT/IPhR5/VoWGnvTuRCWJUsCgy7hIVlMUD&#10;CAZ+F3sm52UOsqnl/wrNNwAAAP//AwBQSwECLQAUAAYACAAAACEAtoM4kv4AAADhAQAAEwAAAAAA&#10;AAAAAAAAAAAAAAAAW0NvbnRlbnRfVHlwZXNdLnhtbFBLAQItABQABgAIAAAAIQA4/SH/1gAAAJQB&#10;AAALAAAAAAAAAAAAAAAAAC8BAABfcmVscy8ucmVsc1BLAQItABQABgAIAAAAIQCRl2760gEAAAEE&#10;AAAOAAAAAAAAAAAAAAAAAC4CAABkcnMvZTJvRG9jLnhtbFBLAQItABQABgAIAAAAIQA7rL0B3QAA&#10;AAoBAAAPAAAAAAAAAAAAAAAAACwEAABkcnMvZG93bnJldi54bWxQSwUGAAAAAAQABADzAAAANgUA&#10;AAAA&#10;" strokecolor="#0097ae [3044]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379095</wp:posOffset>
                </wp:positionV>
                <wp:extent cx="19050" cy="438150"/>
                <wp:effectExtent l="5715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9EDC9" id="Straight Arrow Connector 81" o:spid="_x0000_s1026" type="#_x0000_t32" style="position:absolute;margin-left:49.5pt;margin-top:29.85pt;width:1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Xl1wEAAAUEAAAOAAAAZHJzL2Uyb0RvYy54bWysU9uO0zAQfUfiHyy/0yTLRaVqukJd4AVB&#10;xcIHeB07seSbxkOT/j1jJ80iQEIgXiZ2PGfmnOPx/nZylp0VJBN8y5tNzZnyMnTG9y3/+uXdsy1n&#10;CYXvhA1etfyiEr89PH2yH+NO3YQh2E4BoyI+7cbY8gEx7qoqyUE5kTYhKk+HOoATSFvoqw7ESNWd&#10;rW7q+lU1BugiBKlSor938yE/lPpaK4mftE4KmW05ccMSocSHHKvDXux6EHEwcqEh/oGFE8ZT07XU&#10;nUDBvoH5pZQzEkIKGjcyuCpobaQqGkhNU/+k5n4QURUtZE6Kq03p/5WVH88nYKZr+bbhzAtHd3SP&#10;IEw/IHsDEEZ2DN6TjwEYpZBfY0w7gh39CZZdiifI4icNLn9JFpuKx5fVYzUhk/SzeV2/pIuQdPLi&#10;+bahNRWpHrEREr5XwbG8aHlauKwkmmKzOH9IOAOvgNzY+hxRGPvWdwwvkdQgGOF7q5Y+OaXKEmbS&#10;ZYUXq2b4Z6XJjEyztCljqI4W2FnQAAkplcdiAjG2nrIzTBtrV2D9Z+CSn6GqjOjfgFdE6Rw8rmBn&#10;fIDfdcfpSlnP+VcHZt3ZgofQXcp1Fmto1sqdLO8iD/OP+wJ/fL2H7wAAAP//AwBQSwMEFAAGAAgA&#10;AAAhAJLo7PreAAAACQEAAA8AAABkcnMvZG93bnJldi54bWxMj81OwzAQhO9IvIO1SNyoQwq0SeNU&#10;5U/qEVouvbnxkkTE68h2W/P2bE/ltrszmv2mWiY7iCP60DtScD/JQCA1zvTUKvjavt/NQYSoyejB&#10;ESr4xQDL+vqq0qVxJ/rE4ya2gkMolFpBF+NYShmaDq0OEzcisfbtvNWRV99K4/WJw+0g8yx7klb3&#10;xB86PeJLh83P5mAVPH+s7ep15xNOp28PIW1dTs1aqdubtFqAiJjixQxnfEaHmpn27kAmiEFBUXCV&#10;qOCxmIE461nOhz0P+XwGsq7k/wb1HwAAAP//AwBQSwECLQAUAAYACAAAACEAtoM4kv4AAADhAQAA&#10;EwAAAAAAAAAAAAAAAAAAAAAAW0NvbnRlbnRfVHlwZXNdLnhtbFBLAQItABQABgAIAAAAIQA4/SH/&#10;1gAAAJQBAAALAAAAAAAAAAAAAAAAAC8BAABfcmVscy8ucmVsc1BLAQItABQABgAIAAAAIQCq8PXl&#10;1wEAAAUEAAAOAAAAAAAAAAAAAAAAAC4CAABkcnMvZTJvRG9jLnhtbFBLAQItABQABgAIAAAAIQCS&#10;6Oz63gAAAAkBAAAPAAAAAAAAAAAAAAAAADEEAABkcnMvZG93bnJldi54bWxQSwUGAAAAAAQABADz&#10;AAAAPAUAAAAA&#10;" strokecolor="#0097ae [3044]">
                <v:stroke endarrow="block"/>
              </v:shape>
            </w:pict>
          </mc:Fallback>
        </mc:AlternateContent>
      </w:r>
    </w:p>
    <w:p w:rsidR="00B31F42" w:rsidRDefault="0014292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145C99" wp14:editId="6E31586F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209550</wp:posOffset>
                </wp:positionV>
                <wp:extent cx="790575" cy="44767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922" w:rsidRPr="00142922" w:rsidRDefault="00142922" w:rsidP="00142922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18"/>
                                <w:u w:val="single"/>
                              </w:rPr>
                            </w:pPr>
                            <w:r w:rsidRPr="00142922">
                              <w:rPr>
                                <w:sz w:val="18"/>
                              </w:rPr>
                              <w:t>DSA will enter   Lead data to complete form</w:t>
                            </w:r>
                          </w:p>
                          <w:p w:rsidR="00142922" w:rsidRPr="007A15D3" w:rsidRDefault="00142922" w:rsidP="00142922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72"/>
                                <w:szCs w:val="7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5C99" id="Text Box 54" o:spid="_x0000_s1038" type="#_x0000_t202" style="position:absolute;margin-left:270pt;margin-top:16.5pt;width:62.25pt;height:3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9RNwIAAHcEAAAOAAAAZHJzL2Uyb0RvYy54bWysVMGO2jAQvVfqP1i+lwCCpY0IK8qKqhLa&#10;XQmqPRvHJpYcj2sbEvr1HTsJ2257qnox45nxm7w3Myzv21qTi3BegSnoZDSmRBgOpTKngn47bD98&#10;pMQHZkqmwYiCXoWn96v375aNzcUUKtClcARBjM8bW9AqBJtnmeeVqJkfgRUGgxJczQJe3SkrHWsQ&#10;vdbZdDy+yxpwpXXAhffofeiCdJXwpRQ8PEnpRSC6oPhtIZ0uncd4Zqsly0+O2Urx/jPYP3xFzZTB&#10;ojeoBxYYOTv1B1StuAMPMow41BlIqbhIHJDNZPyGzb5iViQuKI63N5n8/4Plj5dnR1RZ0PmMEsNq&#10;7NFBtIF8hpagC/VprM8xbW8xMbToxz4Pfo/OSLuVro6/SIhgHJW+3tSNaBydi0/j+WJOCcfQbLa4&#10;QxvRs9fH1vnwRUBNolFQh81LmrLLzocudUiJtTxoVW6V1vESAxvtyIVho5tKBdGD/5alTcw1EF91&#10;gJ1HpEnpq0S+Ha9ohfbYJn0m04H0EcorauGgmyZv+VZh+R3z4Zk5HB+kjysRnvCQGpqCQm9RUoH7&#10;8Td/zMeuYpSSBsexoP77mTlBif5qsN9xdgfDDcZxMMy53gASn+CyWZ5MfOCCHkzpoH7BTVnHKhhi&#10;hmOtgobB3IRuKXDTuFivUxJOqGVhZ/aWR+hB5kP7wpztmxSwu48wDCrL3/Sqy+1EX58DSJUaGYXt&#10;VMQBiBec7jQK/SbG9fn1nrJe/y9WPwEAAP//AwBQSwMEFAAGAAgAAAAhAEd8PrDfAAAACgEAAA8A&#10;AABkcnMvZG93bnJldi54bWxMj8FOwzAMhu9IvENkJC6IJaxrhUrTCTa4wWFj2tlrQlvROFWTrt3b&#10;Y05wsix/+v39xXp2nTjbIbSeNDwsFAhLlTct1RoOn2/3jyBCRDLYebIaLjbAury+KjA3fqKdPe9j&#10;LTiEQo4amhj7XMpQNdZhWPjeEt++/OAw8jrU0gw4cbjr5FKpTDpsiT802NtNY6vv/eg0ZNthnHa0&#10;udseXt/xo6+Xx5fLUevbm/n5CUS0c/yD4Vef1aFkp5MfyQTRaUhXirtEDUnCk4EsW6UgTkyqJAVZ&#10;FvJ/hfIHAAD//wMAUEsBAi0AFAAGAAgAAAAhALaDOJL+AAAA4QEAABMAAAAAAAAAAAAAAAAAAAAA&#10;AFtDb250ZW50X1R5cGVzXS54bWxQSwECLQAUAAYACAAAACEAOP0h/9YAAACUAQAACwAAAAAAAAAA&#10;AAAAAAAvAQAAX3JlbHMvLnJlbHNQSwECLQAUAAYACAAAACEA4x8PUTcCAAB3BAAADgAAAAAAAAAA&#10;AAAAAAAuAgAAZHJzL2Uyb0RvYy54bWxQSwECLQAUAAYACAAAACEAR3w+sN8AAAAKAQAADwAAAAAA&#10;AAAAAAAAAACRBAAAZHJzL2Rvd25yZXYueG1sUEsFBgAAAAAEAAQA8wAAAJ0FAAAAAA==&#10;" stroked="f">
                <v:textbox inset="0,0,0,0">
                  <w:txbxContent>
                    <w:p w:rsidR="00142922" w:rsidRPr="00142922" w:rsidRDefault="00142922" w:rsidP="00142922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18"/>
                          <w:u w:val="single"/>
                        </w:rPr>
                      </w:pPr>
                      <w:r w:rsidRPr="00142922">
                        <w:rPr>
                          <w:sz w:val="18"/>
                        </w:rPr>
                        <w:t>DSA will enter   Lead data</w:t>
                      </w:r>
                      <w:r w:rsidRPr="00142922">
                        <w:rPr>
                          <w:sz w:val="18"/>
                        </w:rPr>
                        <w:t xml:space="preserve"> to complete form</w:t>
                      </w:r>
                    </w:p>
                    <w:p w:rsidR="00142922" w:rsidRPr="007A15D3" w:rsidRDefault="00142922" w:rsidP="00142922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72"/>
                          <w:szCs w:val="7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5DAB5B" wp14:editId="44838E7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</wp:posOffset>
                </wp:positionV>
                <wp:extent cx="1428750" cy="819150"/>
                <wp:effectExtent l="0" t="0" r="19050" b="1905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8C7F" id="Flowchart: Data 53" o:spid="_x0000_s1026" type="#_x0000_t111" style="position:absolute;margin-left:248.25pt;margin-top:.75pt;width:112.5pt;height:6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dyhwIAAFwFAAAOAAAAZHJzL2Uyb0RvYy54bWysVN9P2zAQfp+0/8Hy+0jTtQMiUlQVdUJC&#10;UA0mno1jk0iOzzu7Tbu/fmcnDQjQHqblwTn77r774e98cblvDdsp9A3YkucnE86UlVA19rnkPx/W&#10;X84480HYShiwquQH5fnl4vOni84Vago1mEohIxDri86VvA7BFVnmZa1a4U/AKUtKDdiKQFt8zioU&#10;HaG3JptOJt+yDrByCFJ5T6dXvZIvEr7WSoY7rb0KzJSccgtpxbQ+xTVbXIjiGYWrGzmkIf4hi1Y0&#10;loKOUFciCLbF5h1U20gEDzqcSGgz0LqRKtVA1eSTN9Xc18KpVAs1x7uxTf7/wcrb3QZZU5V8/pUz&#10;K1q6o7WBTtYCQ8FSHaShNnXOF2R97zY47DyJsea9xjb+qRq2T609jK1V+8AkHeaz6dnpnG5Aku4s&#10;P89JJpjsxduhD98VtCwKJdeUxComcW3dNtxtA62pw2J340PvenSJwS2sG2PieUy0Ty1J4WBUNDD2&#10;h9JUKSUzTUCJY2plkO0EsUNIqWzIe1UtKtUfzyf0DamOHinxBBiRNQUesQeAyN/32H3ag310VYmi&#10;o/Pkb4n1zqNHigw2jM5tYwE/AjBU1RC5tz82qW9N7NITVAfiAUI/IN7JdUPXcCN82AikiaCboykP&#10;d7TEmyk5DBJnNeDvj86jPRGVtJx1NGEl97+2AhVn5toShc/z2SyOZNrM5qdT2uBrzdNrjd22K6Br&#10;yuk9cTKJ0T6Yo6gR2kd6DJYxKqmElRS75DLgcbMK/eTTcyLVcpnMaAydCDf23skIHrsaafWwfxTo&#10;Bi4GYvEtHKdRFG8o2NtGTwvLbQDdJH6+9HXoN41wIs7w3MTZer1PVi+P4uIPAAAA//8DAFBLAwQU&#10;AAYACAAAACEAUQaZpNoAAAAJAQAADwAAAGRycy9kb3ducmV2LnhtbEyPwU7DMBBE70j8g7VI3KiT&#10;QEOaxqkKEmdEyQe48TaJGq+j2G7D37M9wWl3NKPZt9VusaO44OwHRwrSVQICqXVmoE5B8/3xVIDw&#10;QZPRoyNU8IMedvX9XaVL4670hZdD6ASXkC+1gj6EqZTStz1a7VduQmLv5GarA8u5k2bWVy63o8yS&#10;JJdWD8QXej3he4/t+RCtgn2eNucm+FhET5sx+2zfYloo9fiw7LcgAi7hLww3fEaHmpmOLpLxYlTw&#10;ssnXHGWDB/uv2W05sn5O1iDrSv7/oP4FAAD//wMAUEsBAi0AFAAGAAgAAAAhALaDOJL+AAAA4QEA&#10;ABMAAAAAAAAAAAAAAAAAAAAAAFtDb250ZW50X1R5cGVzXS54bWxQSwECLQAUAAYACAAAACEAOP0h&#10;/9YAAACUAQAACwAAAAAAAAAAAAAAAAAvAQAAX3JlbHMvLnJlbHNQSwECLQAUAAYACAAAACEA5KDn&#10;cocCAABcBQAADgAAAAAAAAAAAAAAAAAuAgAAZHJzL2Uyb0RvYy54bWxQSwECLQAUAAYACAAAACEA&#10;UQaZpNoAAAAJAQAADwAAAAAAAAAAAAAAAADhBAAAZHJzL2Rvd25yZXYueG1sUEsFBgAAAAAEAAQA&#10;8wAAAOgFAAAAAA==&#10;" filled="f" strokecolor="#004f5b [1604]" strokeweight="2pt"/>
            </w:pict>
          </mc:Fallback>
        </mc:AlternateContent>
      </w:r>
      <w:r w:rsidR="003B0D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314450" cy="1114425"/>
                <wp:effectExtent l="0" t="0" r="19050" b="2857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144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9B94" id="Flowchart: Decision 23" o:spid="_x0000_s1026" type="#_x0000_t110" style="position:absolute;margin-left:0;margin-top:6pt;width:103.5pt;height:87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fyhAIAAF4FAAAOAAAAZHJzL2Uyb0RvYy54bWysVEtv2zAMvg/YfxB0Xx2nzR5GnSJIkWFA&#10;0RZrh55VWaoFyKJGKXGyXz9KdtyiHXYYloMjiuTH10edX+w7y3YKgwFX8/JkxplyEhrjnmr+437z&#10;4TNnIQrXCAtO1fygAr9Yvn933vtKzaEF2yhkBOJC1fuatzH6qiiCbFUnwgl45UipATsRScSnokHR&#10;E3pni/ls9rHoARuPIFUIdHs5KPky42utZLzROqjIbM0pt5i/mL+P6Vssz0X1hMK3Ro5piH/IohPG&#10;UdAJ6lJEwbZo3kB1RiIE0PFEQleA1kaqXANVU85eVXPXCq9yLdSc4Kc2hf8HK693t8hMU/P5KWdO&#10;dDSjjYVetgJjxS6VNGm0jLTUqt6Hijzu/C2OUqBjqnuvsUv/VBHb5/YepvaqfWSSLsvT8uxsQVOQ&#10;pCtLEuaLhFo8u3sM8auCjqVDzTVlsk6ZHPPIPRa7qxAHv6N9Cu1gY6xN9ynNIbF8igerkoF135Wm&#10;WimVeQbKLFNri2wniB9CSuViOaha0ajhejGj35jn5JGzzoAJWVPgCXsESAx+iz2kPdonV5VJOjnP&#10;/pbY4Dx55Mjg4uTcGQf4JwBLVY2RB/tjk4bWpC49QnMgJiAMKxK83BiawZUI8VYg7QTNjfY83tAn&#10;jaXmMJ44awF//ek+2RNVSctZTztW8/BzK1BxZr85IvEXokBayiycLT7NScCXmseXGrft1kBjKulF&#10;8TIfk320x6NG6B7oOVilqKQSTlLsmsuIR2Edh92nB0Wq1Sqb0SJ6Ea/cnZcJPHU10ep+/yDQj0SM&#10;xOFrOO6jqF5RcLBNng5W2wjaZH4+93XsNy1xJs744KRX4qWcrZ6fxeVvAAAA//8DAFBLAwQUAAYA&#10;CAAAACEAGPrivN4AAAAHAQAADwAAAGRycy9kb3ducmV2LnhtbEyPQU/CQBCF7yb+h82YeJOtNQip&#10;3RJCwgUSRTB6HbpD29CdbboLFH+940lPM/Pe5M03+WxwrTpTHxrPBh5HCSji0tuGKwMfu+XDFFSI&#10;yBZbz2TgSgFmxe1Njpn1F36n8zZWSkI4ZGigjrHLtA5lTQ7DyHfE4h187zDK2Ffa9niRcNfqNEme&#10;tcOG5UKNHS1qKo/bkzPwtj6+pju73jx9bb6X88/xanG4roy5vxvmL6AiDfFvGX7xBR0KYdr7E9ug&#10;WgPySBQ1lSpumkyk2YswnYxBF7n+z1/8AAAA//8DAFBLAQItABQABgAIAAAAIQC2gziS/gAAAOEB&#10;AAATAAAAAAAAAAAAAAAAAAAAAABbQ29udGVudF9UeXBlc10ueG1sUEsBAi0AFAAGAAgAAAAhADj9&#10;If/WAAAAlAEAAAsAAAAAAAAAAAAAAAAALwEAAF9yZWxzLy5yZWxzUEsBAi0AFAAGAAgAAAAhAMVq&#10;p/KEAgAAXgUAAA4AAAAAAAAAAAAAAAAALgIAAGRycy9lMm9Eb2MueG1sUEsBAi0AFAAGAAgAAAAh&#10;ABj64rzeAAAABwEAAA8AAAAAAAAAAAAAAAAA3gQAAGRycy9kb3ducmV2LnhtbFBLBQYAAAAABAAE&#10;APMAAADpBQAAAAA=&#10;" filled="f" strokecolor="#004f5b [1604]" strokeweight="2pt">
                <w10:wrap anchorx="margin"/>
              </v:shape>
            </w:pict>
          </mc:Fallback>
        </mc:AlternateContent>
      </w:r>
    </w:p>
    <w:p w:rsidR="00337393" w:rsidRDefault="005B7060" w:rsidP="00856F9D">
      <w:pPr>
        <w:ind w:left="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BC6224" wp14:editId="260DBED8">
                <wp:simplePos x="0" y="0"/>
                <wp:positionH relativeFrom="column">
                  <wp:posOffset>-571501</wp:posOffset>
                </wp:positionH>
                <wp:positionV relativeFrom="paragraph">
                  <wp:posOffset>1914525</wp:posOffset>
                </wp:positionV>
                <wp:extent cx="828675" cy="4381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F9D" w:rsidRPr="006A19A5" w:rsidRDefault="00856F9D" w:rsidP="00856F9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Saved data</w:t>
                            </w:r>
                            <w:r w:rsidR="005B7060">
                              <w:t xml:space="preserve"> or Saved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6224" id="Text Box 33" o:spid="_x0000_s1039" type="#_x0000_t202" style="position:absolute;left:0;text-align:left;margin-left:-45pt;margin-top:150.75pt;width:65.2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WIOQIAAHcEAAAOAAAAZHJzL2Uyb0RvYy54bWysVEtv2zAMvg/YfxB0X5zH2gVGnCJLkWFA&#10;0RZIhp4VWYoFSKImKbGzXz9KjtOt22nYRaZIio/vI72464wmJ+GDAlvRyWhMibAcamUPFf2223yY&#10;UxIiszXTYEVFzyLQu+X7d4vWlWIKDehaeIJBbChbV9EmRlcWReCNMCyMwAmLRgnesIhXfyhqz1qM&#10;bnQxHY9vixZ87TxwEQJq73sjXeb4Ugoen6QMIhJdUawt5tPnc5/OYrlg5cEz1yh+KYP9QxWGKYtJ&#10;r6HuWWTk6NUfoYziHgLIOOJgCpBScZF7wG4m4zfdbBvmRO4FwQnuClP4f2H54+nZE1VXdDajxDKD&#10;HO1EF8ln6AiqEJ/WhRLdtg4dY4d65HnQB1SmtjvpTfpiQwTtiPT5im6KxlE5n85vP91QwtH0cTaf&#10;3GT0i9fHzof4RYAhSaioR/Iypuz0ECIWgq6DS8oVQKt6o7ROl2RYa09ODIluGxVFKhFf/OalbfK1&#10;kF715l4j8qRcsqR++76SFLt9l/GZXMHYQ31GLDz00xQc3yhM/8BCfGYexwfbx5WIT3hIDW1F4SJR&#10;0oD/8Td98kdW0UpJi+NY0fD9yLygRH+1yHea3UHwg7AfBHs0a8DGJ7hsjmcRH/ioB1F6MC+4KauU&#10;BU3McsxV0TiI69gvBW4aF6tVdsIJdSw+2K3jKfQA8657Yd5dSIrI7iMMg8rKN1z1vj3oq2MEqTKR&#10;CdgeReQoXXC6M1uXTUzr8+s9e73+L5Y/AQAA//8DAFBLAwQUAAYACAAAACEAhLlKpt8AAAAKAQAA&#10;DwAAAGRycy9kb3ducmV2LnhtbEyPzU7DMBCE70i8g7VIXFBrt0CBEKeClt7g0FL1vI1NEhGvI9tp&#10;0rdnOcFp/0az3+TL0bXiZENsPGmYTRUIS6U3DVUa9p+bySOImJAMtp6shrONsCwuL3LMjB9oa0+7&#10;VAk2oZihhjqlLpMylrV1GKe+s8S3Lx8cJh5DJU3Agc1dK+dKLaTDhvhDjZ1d1bb83vVOw2Id+mFL&#10;q5v1/u0dP7pqfng9H7S+vhpfnkEkO6Y/MfziMzoUzHT0PZkoWg2TJ8VZkoZbNbsHwYo7xfXIiwdu&#10;ZJHL/xGKHwAAAP//AwBQSwECLQAUAAYACAAAACEAtoM4kv4AAADhAQAAEwAAAAAAAAAAAAAAAAAA&#10;AAAAW0NvbnRlbnRfVHlwZXNdLnhtbFBLAQItABQABgAIAAAAIQA4/SH/1gAAAJQBAAALAAAAAAAA&#10;AAAAAAAAAC8BAABfcmVscy8ucmVsc1BLAQItABQABgAIAAAAIQCVhQWIOQIAAHcEAAAOAAAAAAAA&#10;AAAAAAAAAC4CAABkcnMvZTJvRG9jLnhtbFBLAQItABQABgAIAAAAIQCEuUqm3wAAAAoBAAAPAAAA&#10;AAAAAAAAAAAAAJMEAABkcnMvZG93bnJldi54bWxQSwUGAAAAAAQABADzAAAAnwUAAAAA&#10;" stroked="f">
                <v:textbox inset="0,0,0,0">
                  <w:txbxContent>
                    <w:p w:rsidR="00856F9D" w:rsidRPr="006A19A5" w:rsidRDefault="00856F9D" w:rsidP="00856F9D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Saved data</w:t>
                      </w:r>
                      <w:r w:rsidR="005B7060">
                        <w:t xml:space="preserve"> or Saved Lead</w:t>
                      </w:r>
                    </w:p>
                  </w:txbxContent>
                </v:textbox>
              </v:shape>
            </w:pict>
          </mc:Fallback>
        </mc:AlternateContent>
      </w:r>
      <w:r w:rsidR="00722D7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1866900</wp:posOffset>
                </wp:positionV>
                <wp:extent cx="0" cy="9525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B0F7C" id="Straight Arrow Connector 104" o:spid="_x0000_s1026" type="#_x0000_t32" style="position:absolute;margin-left:235.5pt;margin-top:147pt;width:0;height: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F50wEAAAI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XftSiqA8X9I9&#10;obKHgcRbxDiKXQyBjYwoSg47Nqa8ZuAu7PGyymmPRf7JoC9fFiZO1eXz7DKcSOhpU/Pum5vVTfW/&#10;eYQlzPQBohflp5P5wmMmsKweq+PHTNyYgVdA6elCiaSsexd6QefESgitCgcHhTWnl5SmsJ/41j86&#10;O5jgX8CwE8xwalNnEHYOxVHx9CitIdByrsTZBWasczOwrfz+CLzkFyjU+fwb8IyonWOgGextiPi7&#10;7nS6UjZT/tWBSXex4CH253qT1RoetOrV5VGUSf55XeGPT3f7AwAA//8DAFBLAwQUAAYACAAAACEA&#10;qsbwld4AAAALAQAADwAAAGRycy9kb3ducmV2LnhtbEyPQU/DMAyF70j8h8hIu7FkbQWs1J3GAGlH&#10;2LhwyxrTVjRO1WRb+PcEcYCb7ff0/L1qFe0gTjT53jHCYq5AEDfO9NwivO2fr+9A+KDZ6MExIXyR&#10;h1V9eVHp0rgzv9JpF1qRQtiXGqELYSyl9E1HVvu5G4mT9uEmq0Nap1aaSZ9TuB1kptSNtLrn9KHT&#10;I206aj53R4vw8LK168f3KVKePxU+7l3GzRZxdhXX9yACxfBnhh/8hA51Yjq4IxsvBoTidpG6BIRs&#10;WaQhOX4vB4RcLRXIupL/O9TfAAAA//8DAFBLAQItABQABgAIAAAAIQC2gziS/gAAAOEBAAATAAAA&#10;AAAAAAAAAAAAAAAAAABbQ29udGVudF9UeXBlc10ueG1sUEsBAi0AFAAGAAgAAAAhADj9If/WAAAA&#10;lAEAAAsAAAAAAAAAAAAAAAAALwEAAF9yZWxzLy5yZWxzUEsBAi0AFAAGAAgAAAAhAOHP8XnTAQAA&#10;AgQAAA4AAAAAAAAAAAAAAAAALgIAAGRycy9lMm9Eb2MueG1sUEsBAi0AFAAGAAgAAAAhAKrG8JXe&#10;AAAACwEAAA8AAAAAAAAAAAAAAAAALQQAAGRycy9kb3ducmV2LnhtbFBLBQYAAAAABAAEAPMAAAA4&#10;BQAAAAA=&#10;" strokecolor="#0097ae [3044]">
                <v:stroke endarrow="block"/>
              </v:shape>
            </w:pict>
          </mc:Fallback>
        </mc:AlternateContent>
      </w:r>
      <w:r w:rsidR="00722D7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1438275</wp:posOffset>
                </wp:positionV>
                <wp:extent cx="161925" cy="0"/>
                <wp:effectExtent l="0" t="76200" r="9525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74F58" id="Straight Arrow Connector 103" o:spid="_x0000_s1026" type="#_x0000_t32" style="position:absolute;margin-left:170.25pt;margin-top:113.25pt;width:12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T00wEAAAMEAAAOAAAAZHJzL2Uyb0RvYy54bWysU9uO0zAQfUfiHyy/0yRFrKBqukJd4AVB&#10;xcIHeJ1xY8k3jYem/XvGbptFCxIC8TKJ7Tkz5xyP17dH78QBMNsYetktWikg6DjYsO/lt6/vX7yW&#10;IpMKg3IxQC9PkOXt5vmz9ZRWsIxjdAOg4CIhr6bUy5EorZom6xG8youYIPChiegV8RL3zYBq4ure&#10;Ncu2vWmmiEPCqCFn3r07H8pNrW8MaPpsTAYSrpfMjWrEGh9KbDZrtdqjSqPVFxrqH1h4ZQM3nUvd&#10;KVLiO9pfSnmrMeZoaKGjb6IxVkPVwGq69oma+1ElqFrYnJxmm/L/K6s/HXYo7MB3176UIijPl3RP&#10;qOx+JPEWMU5iG0NgIyOKksOOTSmvGLgNO7ysctphkX806MuXhYljdfk0uwxHEpo3u5vuzfKVFPp6&#10;1DziEmb6ANGL8tPLfCEyM+iqyerwMRN3ZuAVUJq6UCIp696FQdApsRRCq8LeQaHN6SWlKfTPhOsf&#10;nRyc4V/AsBWFYm1ThxC2DsVB8fgorSFQN1fi7AIz1rkZ2P4ZeMkvUKgD+jfgGVE7x0Az2NsQ8Xfd&#10;6XilbM75VwfOuosFD3E41aus1vCkVa8ur6KM8s/rCn98u5sfAAAA//8DAFBLAwQUAAYACAAAACEA&#10;P9VkSN0AAAALAQAADwAAAGRycy9kb3ducmV2LnhtbEyPzU7DMBCE70h9B2srcaNOkxKhEKdq+ZF6&#10;hJYLNzdekoh4Hdlua96eRUKC2+7OaPabep3sKM7ow+BIwXKRgUBqnRmoU/B2eL65AxGiJqNHR6jg&#10;CwOsm9lVrSvjLvSK533sBIdQqLSCPsapkjK0PVodFm5CYu3Deasjr76TxusLh9tR5llWSqsH4g+9&#10;nvChx/Zzf7IKti87u3l89wmL4mkV0sHl1O6Uup6nzT2IiCn+meEHn9GhYaajO5EJYlRQrLJbtirI&#10;85IHdhRlye2OvxfZ1PJ/h+YbAAD//wMAUEsBAi0AFAAGAAgAAAAhALaDOJL+AAAA4QEAABMAAAAA&#10;AAAAAAAAAAAAAAAAAFtDb250ZW50X1R5cGVzXS54bWxQSwECLQAUAAYACAAAACEAOP0h/9YAAACU&#10;AQAACwAAAAAAAAAAAAAAAAAvAQAAX3JlbHMvLnJlbHNQSwECLQAUAAYACAAAACEAaGH09NMBAAAD&#10;BAAADgAAAAAAAAAAAAAAAAAuAgAAZHJzL2Uyb0RvYy54bWxQSwECLQAUAAYACAAAACEAP9VkSN0A&#10;AAALAQAADwAAAAAAAAAAAAAAAAAtBAAAZHJzL2Rvd25yZXYueG1sUEsFBgAAAAAEAAQA8wAAADcF&#10;AAAAAA==&#10;" strokecolor="#0097ae [3044]">
                <v:stroke endarrow="block"/>
              </v:shape>
            </w:pict>
          </mc:Fallback>
        </mc:AlternateContent>
      </w:r>
      <w:r w:rsidR="00722D7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523875</wp:posOffset>
                </wp:positionV>
                <wp:extent cx="9525" cy="26670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B6AD6" id="Straight Connector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41.25pt" to="291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0nvAEAAMkDAAAOAAAAZHJzL2Uyb0RvYy54bWysU8GOEzEMvSPxD1HudKaVtsC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+uXUkRlOdHesyk&#10;7GHMYochsIRIokRZqymmjiG7sKerl+KeCvGTIV++TEmcqr7nWV84ZaH58u3d6k4KzYHVev26reo3&#10;z9BIKb8H9KIceulsKORVp44fUuZ2nHpLYaeMcmleT/nsoCS78BkME+J2y4quqwQ7R+KoeAmU1hDy&#10;spDhejW7wIx1bga2fwZe8wsU6pr9DXhG1M4Y8gz2NiD9rns+3UY2l/ybAhfeRYInHM71Wao0vC+V&#10;4XW3y0L+6Ff48x+4/Q4AAP//AwBQSwMEFAAGAAgAAAAhADRlIv/gAAAACgEAAA8AAABkcnMvZG93&#10;bnJldi54bWxMj8FKxDAQhu+C7xBG8CJuatlIqU0XFZY9qCxufYBsM7bFZlKatNv16R1PehqG+fjn&#10;+4vN4nox4xg6TxruVgkIpNrbjhoNH9X2NgMRoiFrek+o4YwBNuXlRWFy60/0jvMhNoJDKORGQxvj&#10;kEsZ6hadCSs/IPHt04/ORF7HRtrRnDjc9TJNknvpTEf8oTUDPrdYfx0mp2G3fcIXdZ6atVW76mau&#10;Xt++95nW11fL4wOIiEv8g+FXn9WhZKejn8gG0WtQWaIY1ZClPBlQWcrljkymawWyLOT/CuUPAAAA&#10;//8DAFBLAQItABQABgAIAAAAIQC2gziS/gAAAOEBAAATAAAAAAAAAAAAAAAAAAAAAABbQ29udGVu&#10;dF9UeXBlc10ueG1sUEsBAi0AFAAGAAgAAAAhADj9If/WAAAAlAEAAAsAAAAAAAAAAAAAAAAALwEA&#10;AF9yZWxzLy5yZWxzUEsBAi0AFAAGAAgAAAAhAJBSLSe8AQAAyQMAAA4AAAAAAAAAAAAAAAAALgIA&#10;AGRycy9lMm9Eb2MueG1sUEsBAi0AFAAGAAgAAAAhADRlIv/gAAAACgEAAA8AAAAAAAAAAAAAAAAA&#10;FgQAAGRycy9kb3ducmV2LnhtbFBLBQYAAAAABAAEAPMAAAAjBQAAAAA=&#10;" strokecolor="#0097ae [3044]"/>
            </w:pict>
          </mc:Fallback>
        </mc:AlternateContent>
      </w:r>
      <w:r w:rsidR="00722D7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790575</wp:posOffset>
                </wp:positionV>
                <wp:extent cx="219075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261F" id="Straight Arrow Connector 100" o:spid="_x0000_s1026" type="#_x0000_t32" style="position:absolute;margin-left:117.75pt;margin-top:62.25pt;width:172.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VR2wEAAA4EAAAOAAAAZHJzL2Uyb0RvYy54bWysU9uO0zAQfUfiH6y806SVuFVNV6jL5QFB&#10;xbIf4HXGjSXfNB6a5O8ZO21AgJAW8WLF9pwz5xxPdjejs+IMmEzwbbVeNZUAr0Jn/Kmt7r++e/aq&#10;Eomk76QNHtpqglTd7J8+2Q1xC5vQB9sBCibxaTvEtuqJ4rauk+rBybQKETxf6oBOEm/xVHcoB2Z3&#10;tt40zYt6CNhFDApS4tPb+bLaF36tQdFnrROQsG3F2qisWNaHvNb7ndyeUMbeqIsM+Q8qnDSemy5U&#10;t5Kk+IbmNypnFIYUNK1UcHXQ2igoHtjNuvnFzV0vIxQvHE6KS0zp/9GqT+cjCtPx2zWcj5eOH+mO&#10;UJpTT+INYhjEIXjPQQYUuYYTG2LaMvDgj3jZpXjEbH/U6IS2Jn5gwhIIWxRjyXta8oaRhOLDzfp1&#10;8/I5t1XXu3qmyFQRE72H4ET+aKt00bSImenl+WMiFsHAKyCDrc8rSWPf+k7QFNkVoZH+ZCE74PJc&#10;Umcns/byRZOFGf4FNKfCGuc2ZR7hYFGcJU+SVAo8rRcmrs4wbaxdgE2x/1fgpT5DoczqY8ALonQO&#10;nhawMz7gn7rTeJWs5/prArPvHMFD6KbyqiUaHrqS1eUHyVP9877Af/zG++8AAAD//wMAUEsDBBQA&#10;BgAIAAAAIQBcreo13gAAAAsBAAAPAAAAZHJzL2Rvd25yZXYueG1sTE/LTsMwELwj8Q/WInGjTgMp&#10;JcSpeAhRLki00LMbb5OIeJ3aThv+nkVCgtvszuzMbLEYbScO6EPrSMF0koBAqpxpqVbwvn66mIMI&#10;UZPRnSNU8IUBFuXpSaFz4470hodVrAWbUMi1gibGPpcyVA1aHSauR2Ju57zVkUdfS+P1kc1tJ9Mk&#10;mUmrW+KERvf40GD1uRos19g976cvN7PN/eZxeP1I19f7ZeWVOj8b725BRBzjnxh+6vMNlNxp6wYy&#10;QXQK0sssYykT6RUDVmTzhMH2dyPLQv7/ofwGAAD//wMAUEsBAi0AFAAGAAgAAAAhALaDOJL+AAAA&#10;4QEAABMAAAAAAAAAAAAAAAAAAAAAAFtDb250ZW50X1R5cGVzXS54bWxQSwECLQAUAAYACAAAACEA&#10;OP0h/9YAAACUAQAACwAAAAAAAAAAAAAAAAAvAQAAX3JlbHMvLnJlbHNQSwECLQAUAAYACAAAACEA&#10;UjdFUdsBAAAOBAAADgAAAAAAAAAAAAAAAAAuAgAAZHJzL2Uyb0RvYy54bWxQSwECLQAUAAYACAAA&#10;ACEAXK3qNd4AAAALAQAADwAAAAAAAAAAAAAAAAA1BAAAZHJzL2Rvd25yZXYueG1sUEsFBgAAAAAE&#10;AAQA8wAAAEAFAAAAAA==&#10;" strokecolor="#0097ae [3044]">
                <v:stroke endarrow="block"/>
              </v:shape>
            </w:pict>
          </mc:Fallback>
        </mc:AlternateContent>
      </w:r>
      <w:r w:rsidR="001429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929F7C" wp14:editId="38FD4884">
                <wp:simplePos x="0" y="0"/>
                <wp:positionH relativeFrom="column">
                  <wp:posOffset>2695575</wp:posOffset>
                </wp:positionH>
                <wp:positionV relativeFrom="paragraph">
                  <wp:posOffset>1981200</wp:posOffset>
                </wp:positionV>
                <wp:extent cx="638175" cy="40957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1D" w:rsidRPr="00D63F8D" w:rsidRDefault="00BE521D" w:rsidP="00BE521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Submitted to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9F7C" id="Text Box 38" o:spid="_x0000_s1040" type="#_x0000_t202" style="position:absolute;left:0;text-align:left;margin-left:212.25pt;margin-top:156pt;width:50.2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V6NwIAAHcEAAAOAAAAZHJzL2Uyb0RvYy54bWysVE1v2zAMvQ/YfxB0X5z0a50Rp8hSZBhQ&#10;tAWSoWdFlmIBkqhJSuzs14+S7XTrdhp2USiSevR7JDO/64wmR+GDAlvR2WRKibAcamX3Ff22XX+4&#10;pSREZmumwYqKnkSgd4v37+atK8UFNKBr4QmC2FC2rqJNjK4sisAbYViYgBMWgxK8YRGvfl/UnrWI&#10;bnRxMZ3eFC342nngIgT03vdBusj4Ugoen6QMIhJdUfy2mE+fz106i8WclXvPXKP48BnsH77CMGWx&#10;6BnqnkVGDl79AWUU9xBAxgkHU4CUiovMAdnMpm/YbBrmROaC4gR3lin8P1j+eHz2RNUVvcROWWaw&#10;R1vRRfIZOoIu1Kd1ocS0jcPE2KEf+zz6AzoT7U56k36REME4Kn06q5vQODpvLm9nH68p4Ri6mn66&#10;RhvRi9fHzof4RYAhyaiox+ZlTdnxIcQ+dUxJtQJoVa+V1umSAivtyZFho9tGRTGA/5albcq1kF71&#10;gL1H5EkZqiS+Pa9kxW7XZX1mVyPpHdQn1MJDP03B8bXC8g8sxGfmcXyQPq5EfMJDamgrCoNFSQP+&#10;x9/8KR+7ilFKWhzHiobvB+YFJfqrxX6n2R0NPxq70bAHswIkPsNlczyb+MBHPZrSg3nBTVmmKhhi&#10;lmOtisbRXMV+KXDTuFgucxJOqGPxwW4cT9CjzNvuhXk3NClidx9hHFRWvulVn9uLvjxEkCo3Mgnb&#10;q4gDkC443XkUhk1M6/PrPWe9/l8sfgIAAP//AwBQSwMEFAAGAAgAAAAhALunKD3hAAAACwEAAA8A&#10;AABkcnMvZG93bnJldi54bWxMj8FOwzAQRO9I/IO1SFwQdWqatApxKmjhVg4tVc9ubJKIeB3ZTpP+&#10;PcsJbrs7o9k3xXqyHbsYH1qHEuazBJjByukWawnHz/fHFbAQFWrVOTQSribAury9KVSu3Yh7cznE&#10;mlEIhlxJaGLsc85D1Rirwsz1Bkn7ct6qSKuvufZqpHDbcZEkGbeqRfrQqN5sGlN9HwYrIdv6Ydzj&#10;5mF7fNupj74Wp9frScr7u+nlGVg0U/wzwy8+oUNJTGc3oA6sk7AQi5SsEp7mgkqRIxUpDWe6LLMU&#10;eFnw/x3KHwAAAP//AwBQSwECLQAUAAYACAAAACEAtoM4kv4AAADhAQAAEwAAAAAAAAAAAAAAAAAA&#10;AAAAW0NvbnRlbnRfVHlwZXNdLnhtbFBLAQItABQABgAIAAAAIQA4/SH/1gAAAJQBAAALAAAAAAAA&#10;AAAAAAAAAC8BAABfcmVscy8ucmVsc1BLAQItABQABgAIAAAAIQCBfRV6NwIAAHcEAAAOAAAAAAAA&#10;AAAAAAAAAC4CAABkcnMvZTJvRG9jLnhtbFBLAQItABQABgAIAAAAIQC7pyg94QAAAAsBAAAPAAAA&#10;AAAAAAAAAAAAAJEEAABkcnMvZG93bnJldi54bWxQSwUGAAAAAAQABADzAAAAnwUAAAAA&#10;" stroked="f">
                <v:textbox inset="0,0,0,0">
                  <w:txbxContent>
                    <w:p w:rsidR="00BE521D" w:rsidRPr="00D63F8D" w:rsidRDefault="00BE521D" w:rsidP="00BE521D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Submitted to Bank</w:t>
                      </w:r>
                    </w:p>
                  </w:txbxContent>
                </v:textbox>
              </v:shape>
            </w:pict>
          </mc:Fallback>
        </mc:AlternateContent>
      </w:r>
      <w:r w:rsidR="001429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1933575</wp:posOffset>
                </wp:positionV>
                <wp:extent cx="828675" cy="466725"/>
                <wp:effectExtent l="0" t="0" r="28575" b="28575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4950" id="Flowchart: Process 37" o:spid="_x0000_s1026" type="#_x0000_t109" style="position:absolute;margin-left:205.5pt;margin-top:152.25pt;width:65.25pt;height:36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bxhAIAAFoFAAAOAAAAZHJzL2Uyb0RvYy54bWysVE1vGyEQvVfqf0Dcm7Vdf6SrrCPLkatK&#10;UWIlqXImLGRXAoYC9tr99R1gvYmSqIeqPmBgZt68mX3DxeVBK7IXzrdgKjo+G1EiDIe6Nc8V/fmw&#10;+XJOiQ/M1EyBERU9Ck8vl58/XXS2FBNoQNXCEQQxvuxsRZsQbFkUnjdCM38GVhg0SnCaBTy656J2&#10;rEN0rYrJaDQvOnC1dcCF93h7lY10mfClFDzcSulFIKqiyC2k1aX1Ka7F8oKVz47ZpuU9DfYPLDRr&#10;DSYdoK5YYGTn2ndQuuUOPMhwxkEXIGXLRaoBqxmP3lRz3zArUi3YHG+HNvn/B8tv9ltH2rqiXxeU&#10;GKbxG20UdLxhLpRkmztL0Iid6qwvMeDebl1/8riNZR+k0/EfCyKH1N3j0F1xCITj5fnkfL6YUcLR&#10;NJ3PF5NZxCxegq3z4bsATeKmohJprCONnkTqL9tf+5DDTu4xr4FNq1S8jxwzq7QLRyWigzJ3QmKd&#10;yGOSgJLCxFo5smeoDca5MGGcTQ2rRb6ejfDX0xwiEukEGJElJh6we4Co3vfYmXbvH0NFEugQPPob&#10;sRw8RKTMYMIQrFsD7iMAhVX1mbP/qUm5NbFLT1AfUQUO8nh4yzctfoJr5sOWOZwHnByc8XCLS/wq&#10;FYV+R0kD7vdH99EfZYpWSjqcr4r6XzvmBCXqh0EBfxtPp3Eg02E6W0zw4F5bnl5bzE6vAT/TGF8T&#10;y9M2+gd12koH+hGfglXMiiZmOOauKA/udFiHPPf4mHCxWiU3HELLwrW5tzyCx65GWT0cHpmzvQ4D&#10;CvgGTrPIyjcSzL4x0sBqF0C2SZ8vfe37jQOchNM/NvGFeH1OXi9P4vIPAAAA//8DAFBLAwQUAAYA&#10;CAAAACEArTOjeeIAAAALAQAADwAAAGRycy9kb3ducmV2LnhtbEyPQU/DMAyF70j8h8hIXNCWdLQw&#10;labThIRATBxYd+CYNaYtNE5psq38e8wJbrbf0/P3itXkenHEMXSeNCRzBQKp9rajRsOuepgtQYRo&#10;yJreE2r4xgCr8vysMLn1J3rF4zY2gkMo5EZDG+OQSxnqFp0Jcz8gsfbuR2cir2Mj7WhOHO56uVDq&#10;RjrTEX9ozYD3Ldaf24PT8PUUN4/Ns6z829WwzuxLNS7Mh9aXF9P6DkTEKf6Z4Ref0aFkpr0/kA2i&#10;15AmCXeJGq5VmoFgR5YmPOz5crtUIMtC/u9Q/gAAAP//AwBQSwECLQAUAAYACAAAACEAtoM4kv4A&#10;AADhAQAAEwAAAAAAAAAAAAAAAAAAAAAAW0NvbnRlbnRfVHlwZXNdLnhtbFBLAQItABQABgAIAAAA&#10;IQA4/SH/1gAAAJQBAAALAAAAAAAAAAAAAAAAAC8BAABfcmVscy8ucmVsc1BLAQItABQABgAIAAAA&#10;IQAAHhbxhAIAAFoFAAAOAAAAAAAAAAAAAAAAAC4CAABkcnMvZTJvRG9jLnhtbFBLAQItABQABgAI&#10;AAAAIQCtM6N54gAAAAsBAAAPAAAAAAAAAAAAAAAAAN4EAABkcnMvZG93bnJldi54bWxQSwUGAAAA&#10;AAQABADzAAAA7QUAAAAA&#10;" filled="f" strokecolor="#004f5b [1604]" strokeweight="2pt"/>
            </w:pict>
          </mc:Fallback>
        </mc:AlternateContent>
      </w:r>
      <w:r w:rsidR="0014292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66970" wp14:editId="4577DDB5">
                <wp:simplePos x="0" y="0"/>
                <wp:positionH relativeFrom="column">
                  <wp:posOffset>2619375</wp:posOffset>
                </wp:positionH>
                <wp:positionV relativeFrom="paragraph">
                  <wp:posOffset>1276351</wp:posOffset>
                </wp:positionV>
                <wp:extent cx="742950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1D" w:rsidRPr="00142922" w:rsidRDefault="00142922" w:rsidP="00BE521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42922">
                              <w:rPr>
                                <w:sz w:val="16"/>
                                <w:szCs w:val="16"/>
                              </w:rPr>
                              <w:t xml:space="preserve">OTP </w:t>
                            </w:r>
                            <w:r w:rsidR="00E813AA">
                              <w:rPr>
                                <w:sz w:val="16"/>
                                <w:szCs w:val="16"/>
                              </w:rPr>
                              <w:t xml:space="preserve">verification </w:t>
                            </w:r>
                            <w:r w:rsidR="00192FB7">
                              <w:rPr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192FB7" w:rsidRPr="00142922"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6970" id="Text Box 49" o:spid="_x0000_s1041" type="#_x0000_t202" style="position:absolute;left:0;text-align:left;margin-left:206.25pt;margin-top:100.5pt;width:58.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BtNwIAAHcEAAAOAAAAZHJzL2Uyb0RvYy54bWysVMFuGjEQvVfqP1i+lwWStAliiSgRVSWU&#10;RIIqZ+O1WUu2x7UNu/TrO/bukjbtqerFjGfGb/a9mWF+3xpNTsIHBbakk9GYEmE5VMoeSvptt/5w&#10;S0mIzFZMgxUlPYtA7xfv380bNxNTqEFXwhMEsWHWuJLWMbpZUQReC8PCCJywGJTgDYt49Yei8qxB&#10;dKOL6Xj8sWjAV84DFyGg96EL0kXGl1Lw+CRlEJHokuK3xXz6fO7TWSzmbHbwzNWK95/B/uErDFMW&#10;i16gHlhk5OjVH1BGcQ8BZBxxMAVIqbjIHJDNZPyGzbZmTmQuKE5wF5nC/4Plj6dnT1RV0us7Siwz&#10;2KOdaCP5DC1BF+rTuDDDtK3DxNiiH/s8+AM6E+1WepN+kRDBOCp9vqib0Dg6P11P724wwjF0Nb26&#10;RRvRi9fHzof4RYAhySipx+ZlTdlpE2KXOqSkWgG0qtZK63RJgZX25MSw0U2toujBf8vSNuVaSK86&#10;wM4j8qT0VRLfjleyYrtvsz6Tm4H0HqozauGhm6bg+Fph+Q0L8Zl5HB8kiSsRn/CQGpqSQm9RUoP/&#10;8Td/yseuYpSSBsexpOH7kXlBif5qsd9pdgfDD8Z+MOzRrACJT3DZHM8mPvBRD6b0YF5wU5apCoaY&#10;5VirpHEwV7FbCtw0LpbLnIQT6ljc2K3jCXqQede+MO/6JkXs7iMMg8pmb3rV5XaiL48RpMqNTMJ2&#10;KuIApAtOdx6FfhPT+vx6z1mv/xeLnwAAAP//AwBQSwMEFAAGAAgAAAAhAA2b4wbfAAAACwEAAA8A&#10;AABkcnMvZG93bnJldi54bWxMjz1PwzAQhnck/oN1SCyI2rFIBSFOBS1sMLRUnd3YJBHxObKdJv33&#10;HBMd771H70e5ml3PTjbEzqOCbCGAWay96bBRsP96v38EFpNGo3uPVsHZRlhV11elLoyfcGtPu9Qw&#10;MsFYaAVtSkPBeaxb63Rc+MEi/b59cDrRGRpugp7I3PVcCrHkTndICa0e7Lq19c9udAqWmzBOW1zf&#10;bfZvH/pzaOTh9XxQ6vZmfnkGluyc/mH4q0/VoaJORz+iiaxX8JDJnFAFUmQ0iohcPpFyJCWXAnhV&#10;8ssN1S8AAAD//wMAUEsBAi0AFAAGAAgAAAAhALaDOJL+AAAA4QEAABMAAAAAAAAAAAAAAAAAAAAA&#10;AFtDb250ZW50X1R5cGVzXS54bWxQSwECLQAUAAYACAAAACEAOP0h/9YAAACUAQAACwAAAAAAAAAA&#10;AAAAAAAvAQAAX3JlbHMvLnJlbHNQSwECLQAUAAYACAAAACEAMh/gbTcCAAB3BAAADgAAAAAAAAAA&#10;AAAAAAAuAgAAZHJzL2Uyb0RvYy54bWxQSwECLQAUAAYACAAAACEADZvjBt8AAAALAQAADwAAAAAA&#10;AAAAAAAAAACRBAAAZHJzL2Rvd25yZXYueG1sUEsFBgAAAAAEAAQA8wAAAJ0FAAAAAA==&#10;" stroked="f">
                <v:textbox inset="0,0,0,0">
                  <w:txbxContent>
                    <w:p w:rsidR="00BE521D" w:rsidRPr="00142922" w:rsidRDefault="00142922" w:rsidP="00BE521D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42922">
                        <w:rPr>
                          <w:sz w:val="16"/>
                          <w:szCs w:val="16"/>
                        </w:rPr>
                        <w:t xml:space="preserve">OTP </w:t>
                      </w:r>
                      <w:r w:rsidR="00E813AA">
                        <w:rPr>
                          <w:sz w:val="16"/>
                          <w:szCs w:val="16"/>
                        </w:rPr>
                        <w:t xml:space="preserve">verification </w:t>
                      </w:r>
                      <w:r w:rsidR="00192FB7">
                        <w:rPr>
                          <w:sz w:val="16"/>
                          <w:szCs w:val="16"/>
                        </w:rPr>
                        <w:t xml:space="preserve">of </w:t>
                      </w:r>
                      <w:r w:rsidR="00192FB7" w:rsidRPr="00142922"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1429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BF40E" wp14:editId="0C4EC5AF">
                <wp:simplePos x="0" y="0"/>
                <wp:positionH relativeFrom="margin">
                  <wp:posOffset>2324100</wp:posOffset>
                </wp:positionH>
                <wp:positionV relativeFrom="paragraph">
                  <wp:posOffset>1000125</wp:posOffset>
                </wp:positionV>
                <wp:extent cx="1323975" cy="857250"/>
                <wp:effectExtent l="0" t="0" r="28575" b="1905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C8F9" id="Flowchart: Decision 48" o:spid="_x0000_s1026" type="#_x0000_t110" style="position:absolute;margin-left:183pt;margin-top:78.75pt;width:104.25pt;height:67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bRhwIAAF0FAAAOAAAAZHJzL2Uyb0RvYy54bWysVN9v2yAQfp+0/wHxvjpJk7W16lRRqkyT&#10;qjZaO/WZYIiRgGNA4mR//Q7suFVb7WGaHzDH3X33g++4vjkYTfbCBwW2ouOzESXCcqiV3Vb059Pq&#10;yyUlITJbMw1WVPQoAr2Zf/503bpSTKABXQtPEMSGsnUVbWJ0ZVEE3gjDwhk4YVEpwRsWUfTbovas&#10;RXSji8lo9LVowdfOAxch4Oltp6TzjC+l4PFByiAi0RXF3GJefV43aS3m16zceuYaxfs02D9kYZiy&#10;GHSAumWRkZ1X76CM4h4CyHjGwRQgpeIi14DVjEdvqnlsmBO5FmxOcEObwv+D5ff7tSeqrugUb8oy&#10;g3e00tDyhvlYklvBVbpaglpsVetCiR6Pbu17KeA21X2Q3qQ/VkQOub3Hob3iEAnHw/H55PzqYkYJ&#10;R93l7GIyy/0vXrydD/GbAEPSpqISE1mmRE5p5Baz/V2IGB79TvYpsoWV0jqdpyy7vPIuHrVIBtr+&#10;EBJLxUwmGSiTTCy1J3uG9GCcCxvHnaphteiOZyP8UvEYb/DIUgZMyBIDD9g9QCLwe+wOprdPriJz&#10;dHAe/S2xznnwyJHBxsHZKAv+IwCNVfWRO/tTk7rWpC5toD4iETx0ExIcXym8gzsW4pp5HAkcHhzz&#10;+IBLupaKQr+jpAH/+6PzZI9MRS0lLY5YRcOvHfOCEv3dIoevxtNpmsksTJEPKPjXms1rjd2ZJeA1&#10;jfFBcTxvk33Up630YJ7xNVikqKhilmPsivLoT8IydqOP7wkXi0U2wzl0LN7ZR8cTeOpqotXT4Zl5&#10;1xMxIoXv4TSOrHxDwc42eVpY7CJIlfn50te+3zjDmTj9e5Meiddytnp5Fed/AAAA//8DAFBLAwQU&#10;AAYACAAAACEALRmZruMAAAALAQAADwAAAGRycy9kb3ducmV2LnhtbEyPQU/CQBCF7yb+h82YeJOt&#10;xRat3RJCwgUSQTB6XbpD29CdbboLFH+940lv8/Je3nwvnw62FWfsfeNIweMoAoFUOtNQpeBjt3h4&#10;BuGDJqNbR6jgih6mxe1NrjPjLvSO522oBJeQz7SCOoQuk9KXNVrtR65DYu/geqsDy76SptcXLret&#10;jKMolVY3xB9q3eG8xvK4PVkF69XxLd6Z1Wb8tflezD6T5fxwXSp1fzfMXkEEHMJfGH7xGR0KZtq7&#10;ExkvWgXjNOUtgY1kkoDgRDJ54mOvIH6JE5BFLv9vKH4AAAD//wMAUEsBAi0AFAAGAAgAAAAhALaD&#10;OJL+AAAA4QEAABMAAAAAAAAAAAAAAAAAAAAAAFtDb250ZW50X1R5cGVzXS54bWxQSwECLQAUAAYA&#10;CAAAACEAOP0h/9YAAACUAQAACwAAAAAAAAAAAAAAAAAvAQAAX3JlbHMvLnJlbHNQSwECLQAUAAYA&#10;CAAAACEAi8cG0YcCAABdBQAADgAAAAAAAAAAAAAAAAAuAgAAZHJzL2Uyb0RvYy54bWxQSwECLQAU&#10;AAYACAAAACEALRmZruMAAAALAQAADwAAAAAAAAAAAAAAAADhBAAAZHJzL2Rvd25yZXYueG1sUEsF&#10;BgAAAAAEAAQA8wAAAPEFAAAAAA==&#10;" filled="f" strokecolor="#004f5b [1604]" strokeweight="2pt">
                <w10:wrap anchorx="margin"/>
              </v:shape>
            </w:pict>
          </mc:Fallback>
        </mc:AlternateContent>
      </w:r>
      <w:r w:rsidR="001429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9013A4" wp14:editId="0D4E3480">
                <wp:simplePos x="0" y="0"/>
                <wp:positionH relativeFrom="column">
                  <wp:posOffset>1133475</wp:posOffset>
                </wp:positionH>
                <wp:positionV relativeFrom="paragraph">
                  <wp:posOffset>1314450</wp:posOffset>
                </wp:positionV>
                <wp:extent cx="952500" cy="2857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1D" w:rsidRPr="00B52C64" w:rsidRDefault="00BE521D" w:rsidP="00BE521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t>ECB Consent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13A4" id="Text Box 51" o:spid="_x0000_s1042" type="#_x0000_t202" style="position:absolute;left:0;text-align:left;margin-left:89.25pt;margin-top:103.5pt;width:7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H8OAIAAHcEAAAOAAAAZHJzL2Uyb0RvYy54bWysVE1v2zAMvQ/YfxB0X5wESNcFdYqsRYcB&#10;QVsgGXpWZLkWIIuapMTufv2e5Djdup2GXWSKpPjxHumr67417Kh80GRLPptMOVNWUqXtc8m/7e4+&#10;XHIWorCVMGRVyV9U4Ner9++uOrdUc2rIVMozBLFh2bmSNzG6ZVEE2ahWhAk5ZWGsybci4uqfi8qL&#10;DtFbU8yn04uiI185T1KFAO3tYOSrHL+ulYwPdR1UZKbkqC3m0+dzn85idSWWz164RstTGeIfqmiF&#10;tkh6DnUromAHr/8I1WrpKVAdJ5LagupaS5V7QDez6Ztuto1wKvcCcII7wxT+X1h5f3z0TFclX8w4&#10;s6IFRzvVR/aZegYV8OlcWMJt6+AYe+jB86gPUKa2+9q36YuGGOxA+uWMboomofy0mC+msEiY5peL&#10;j4uMfvH62PkQvyhqWRJK7kFexlQcNyGiELiOLilXIKOrO21MuiTDjfHsKEB01+ioUol48ZuXscnX&#10;Uno1mAeNypNyypL6HfpKUuz3fcZndjE2vafqBVh4GqYpOHmnkX4jQnwUHuODJrES8QFHbagrOZ0k&#10;zhryP/6mT/5gFVbOOoxjycP3g/CKM/PVgu80u6PgR2E/CvbQ3hAaB4WoJot44KMZxdpT+4RNWacs&#10;MAkrkavkcRRv4rAU2DSp1uvshAl1Im7s1skUeoR51z8J704kRbB7T+OgiuUbrgbfAfT1IVKtM5EJ&#10;2AFFcJQumO7M1mkT0/r8es9er/+L1U8AAAD//wMAUEsDBBQABgAIAAAAIQA1grOl3wAAAAsBAAAP&#10;AAAAZHJzL2Rvd25yZXYueG1sTI/NTsMwEITvSLyDtUhcELUx6o9CnApauMGhperZjd0karyObKdJ&#10;357tiR5n9tPsTL4cXcvONsTGo4KXiQBmsfSmwUrB7vfreQEsJo1Gtx6tgouNsCzu73KdGT/gxp63&#10;qWIUgjHTCuqUuozzWNbW6TjxnUW6HX1wOpEMFTdBDxTuWi6FmHGnG6QPte7sqrblads7BbN16IcN&#10;rp7Wu89v/dNVcv9x2Sv1+DC+vwFLdkz/MFzrU3UoqNPB92gia0nPF1NCFUgxp1FEvMqrcyBnKgXw&#10;Iue3G4o/AAAA//8DAFBLAQItABQABgAIAAAAIQC2gziS/gAAAOEBAAATAAAAAAAAAAAAAAAAAAAA&#10;AABbQ29udGVudF9UeXBlc10ueG1sUEsBAi0AFAAGAAgAAAAhADj9If/WAAAAlAEAAAsAAAAAAAAA&#10;AAAAAAAALwEAAF9yZWxzLy5yZWxzUEsBAi0AFAAGAAgAAAAhAE5bofw4AgAAdwQAAA4AAAAAAAAA&#10;AAAAAAAALgIAAGRycy9lMm9Eb2MueG1sUEsBAi0AFAAGAAgAAAAhADWCs6XfAAAACwEAAA8AAAAA&#10;AAAAAAAAAAAAkgQAAGRycy9kb3ducmV2LnhtbFBLBQYAAAAABAAEAPMAAACeBQAAAAA=&#10;" stroked="f">
                <v:textbox inset="0,0,0,0">
                  <w:txbxContent>
                    <w:p w:rsidR="00BE521D" w:rsidRPr="00B52C64" w:rsidRDefault="00BE521D" w:rsidP="00BE521D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t>ECB Consent</w:t>
                      </w:r>
                    </w:p>
                  </w:txbxContent>
                </v:textbox>
              </v:shape>
            </w:pict>
          </mc:Fallback>
        </mc:AlternateContent>
      </w:r>
      <w:r w:rsidR="00BE52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C1BDA0" wp14:editId="1D9473AD">
                <wp:simplePos x="0" y="0"/>
                <wp:positionH relativeFrom="column">
                  <wp:posOffset>962025</wp:posOffset>
                </wp:positionH>
                <wp:positionV relativeFrom="paragraph">
                  <wp:posOffset>1190625</wp:posOffset>
                </wp:positionV>
                <wp:extent cx="1200150" cy="609600"/>
                <wp:effectExtent l="0" t="0" r="19050" b="1905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96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E793" id="Flowchart: Process 50" o:spid="_x0000_s1026" type="#_x0000_t109" style="position:absolute;margin-left:75.75pt;margin-top:93.75pt;width:94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3CggIAAFsFAAAOAAAAZHJzL2Uyb0RvYy54bWysVMFu2zAMvQ/YPwi6r7aDtluNOkWQIsOA&#10;og2aDj2rslQbkEWNUuJkXz9KdtyiLXYY5oMsiuQj+UTq8mrfGbZT6FuwFS9Ocs6UlVC39rniPx9W&#10;X75x5oOwtTBgVcUPyvOr+edPl70r1QwaMLVCRiDWl72reBOCK7PMy0Z1wp+AU5aUGrATgUR8zmoU&#10;PaF3Jpvl+XnWA9YOQSrv6fR6UPJ5wtdayXCntVeBmYpTbiGtmNanuGbzS1E+o3BNK8c0xD9k0YnW&#10;UtAJ6loEwbbYvoPqWongQYcTCV0GWrdSpRqomiJ/U82mEU6lWogc7yaa/P+Dlbe7NbK2rvgZ0WNF&#10;R3e0MtDLRmAo2XpglpGSmOqdL8lh49Y4Sp62sey9xi7+qSC2T+weJnbVPjBJhwXdVxGjSNKd5xfn&#10;eQLNXrwd+vBdQcfipuKa8ljGPMYsEsFid+MDRSe3o3kMbGHVGhPPY5JDWmkXDkZFA2PvlaZCKZFZ&#10;AkotppYG2U5QcwgplQ3FoGpErYbjs5y+WDvFmzySlAAjsqbAE/YIENv3PfYAM9pHV5U6dHLO/5bY&#10;4Dx5pMhgw+TctRbwIwBDVY2RB/sjSQM1kaUnqA/UBgjDfHgnVy1dwY3wYS2QBoJujYY83NESb6Xi&#10;MO44awB/f3Qe7alPSctZTwNWcf9rK1BxZn5Y6uCL4vQ0TmQSTs++zkjA15qn1xq77ZZA11TQc+Jk&#10;2kb7YI5bjdA90luwiFFJJayk2BWXAY/CMgyDT6+JVItFMqMpdCLc2I2TETyyGtvqYf8o0I19GKiD&#10;b+E4jKJ804KDbfS0sNgG0G3qzxdeR75pglPjjK9NfCJey8nq5U2c/wEAAP//AwBQSwMEFAAGAAgA&#10;AAAhABLJCMjgAAAACwEAAA8AAABkcnMvZG93bnJldi54bWxMj8FOwzAQRO9I/IO1SFxQ6zQlEIU4&#10;VYWEQFQcaHrguI1NEojXwXbb8PcsJ7jNaEezb8rVZAdxND70jhQs5gkIQ43TPbUKdvXDLAcRIpLG&#10;wZFR8G0CrKrzsxIL7U70ao7b2AouoVCggi7GsZAyNJ2xGOZuNMS3d+ctRra+ldrjicvtINMkuZEW&#10;e+IPHY7mvjPN5/ZgFXw9xc1j+yxr93Y1rjP9UvsUP5S6vJjWdyCimeJfGH7xGR0qZtq7A+kgBvbZ&#10;IuMoi/yWBSeW1wmLvYI0X2Ygq1L+31D9AAAA//8DAFBLAQItABQABgAIAAAAIQC2gziS/gAAAOEB&#10;AAATAAAAAAAAAAAAAAAAAAAAAABbQ29udGVudF9UeXBlc10ueG1sUEsBAi0AFAAGAAgAAAAhADj9&#10;If/WAAAAlAEAAAsAAAAAAAAAAAAAAAAALwEAAF9yZWxzLy5yZWxzUEsBAi0AFAAGAAgAAAAhAKOJ&#10;jcKCAgAAWwUAAA4AAAAAAAAAAAAAAAAALgIAAGRycy9lMm9Eb2MueG1sUEsBAi0AFAAGAAgAAAAh&#10;ABLJCMjgAAAACwEAAA8AAAAAAAAAAAAAAAAA3AQAAGRycy9kb3ducmV2LnhtbFBLBQYAAAAABAAE&#10;APMAAADpBQAAAAA=&#10;" filled="f" strokecolor="#004f5b [1604]" strokeweight="2pt"/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A9FFB" wp14:editId="59082B69">
                <wp:simplePos x="0" y="0"/>
                <wp:positionH relativeFrom="column">
                  <wp:posOffset>1571625</wp:posOffset>
                </wp:positionH>
                <wp:positionV relativeFrom="paragraph">
                  <wp:posOffset>581025</wp:posOffset>
                </wp:positionV>
                <wp:extent cx="819150" cy="3333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F9D" w:rsidRPr="00A1263B" w:rsidRDefault="00856F9D" w:rsidP="00856F9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Complete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9FFB" id="Text Box 36" o:spid="_x0000_s1043" type="#_x0000_t202" style="position:absolute;left:0;text-align:left;margin-left:123.75pt;margin-top:45.75pt;width:64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taNgIAAHcEAAAOAAAAZHJzL2Uyb0RvYy54bWysVE1vGyEQvVfqf0Dc6/UmytfK68h15KqS&#10;lUSyq5wxC14kYChg77q/vgPrTdq0p6o+4GFmePDezOzsvjeaHIUPCmxNy8mUEmE5NMrua/ptu/p0&#10;S0mIzDZMgxU1PYlA7+cfP8w6V4kLaEE3whMEsaHqXE3bGF1VFIG3wrAwAScsBiV4wyJu/b5oPOsQ&#10;3ejiYjq9LjrwjfPARQjofRiCdJ7xpRQ8PkkZRCS6pvi2mFef111ai/mMVXvPXKv4+RnsH15hmLJ4&#10;6SvUA4uMHLz6A8oo7iGAjBMOpgApFReZA7Ipp+/YbFrmROaC4gT3KlP4f7D88fjsiWpqenlNiWUG&#10;a7QVfSSfoSfoQn06FypM2zhMjD36sc6jP6Az0e6lN+kfCRGMo9KnV3UTGkfnbXlXXmGEY+gSfzdX&#10;CaV4O+x8iF8EGJKMmnosXtaUHdchDqljSrorgFbNSmmdNimw1J4cGRa6a1UUZ/DfsrRNuRbSqQFw&#10;8IjcKedbEt+BV7Jiv+uzPuXNSHoHzQm18DB0U3B8pfD6NQvxmXlsHySJIxGfcJEauprC2aKkBf/j&#10;b/6Uj1XFKCUdtmNNw/cD84IS/dVivVPvjoYfjd1o2INZAhIvcdgczyYe8FGPpvRgXnBSFukWDDHL&#10;8a6axtFcxmEocNK4WCxyEnaoY3FtN44n6FHmbf/CvDsXKWJ1H2FsVFa9q9WQO4i+OESQKhcyCTuo&#10;iA2QNtjduRXOk5jG59d9znr7Xsx/AgAA//8DAFBLAwQUAAYACAAAACEA73RRTN8AAAAKAQAADwAA&#10;AGRycy9kb3ducmV2LnhtbEyPwU7DMAyG70i8Q2QkLoilK6XbStMJNrjBYWPaOWtMW9E4VZOu3dtj&#10;TnCyLX/6/TlfT7YVZ+x940jBfBaBQCqdaahScPh8u1+C8EGT0a0jVHBBD+vi+irXmXEj7fC8D5Xg&#10;EPKZVlCH0GVS+rJGq/3MdUi8+3K91YHHvpKm1yOH21bGUZRKqxviC7XucFNj+b0frIJ02w/jjjZ3&#10;28Pru/7oqvj4cjkqdXszPT+BCDiFPxh+9VkdCnY6uYGMF62COFk8MqpgNefKwMMi5ebEZJJEIItc&#10;/n+h+AEAAP//AwBQSwECLQAUAAYACAAAACEAtoM4kv4AAADhAQAAEwAAAAAAAAAAAAAAAAAAAAAA&#10;W0NvbnRlbnRfVHlwZXNdLnhtbFBLAQItABQABgAIAAAAIQA4/SH/1gAAAJQBAAALAAAAAAAAAAAA&#10;AAAAAC8BAABfcmVscy8ucmVsc1BLAQItABQABgAIAAAAIQBkBBtaNgIAAHcEAAAOAAAAAAAAAAAA&#10;AAAAAC4CAABkcnMvZTJvRG9jLnhtbFBLAQItABQABgAIAAAAIQDvdFFM3wAAAAoBAAAPAAAAAAAA&#10;AAAAAAAAAJAEAABkcnMvZG93bnJldi54bWxQSwUGAAAAAAQABADzAAAAnAUAAAAA&#10;" stroked="f">
                <v:textbox inset="0,0,0,0">
                  <w:txbxContent>
                    <w:p w:rsidR="00856F9D" w:rsidRPr="00A1263B" w:rsidRDefault="00856F9D" w:rsidP="00856F9D">
                      <w:pPr>
                        <w:pStyle w:val="Caption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Complete data</w:t>
                      </w:r>
                    </w:p>
                  </w:txbxContent>
                </v:textbox>
              </v:shape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</wp:posOffset>
                </wp:positionV>
                <wp:extent cx="19050" cy="847725"/>
                <wp:effectExtent l="5715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6760B" id="Straight Arrow Connector 35" o:spid="_x0000_s1026" type="#_x0000_t32" style="position:absolute;margin-left:118.5pt;margin-top:25.5pt;width:1.5pt;height:6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93O2AEAAAUEAAAOAAAAZHJzL2Uyb0RvYy54bWysU9uO0zAQfUfiHyy/06SFZZeq6Qp1gRcE&#10;1S58gNcZN5Z803ho2r9n7LZZBEgIxMsktufMnHM8Xt0evBN7wGxj6OR81koBQcfehl0nv355/+JG&#10;ikwq9MrFAJ08Qpa36+fPVmNawiIO0fWAgouEvBxTJweitGyarAfwKs9igsCHJqJXxEvcNT2qkat7&#10;1yza9nUzRuwTRg058+7d6VCua31jQNNnYzKQcJ1kblQj1vhYYrNeqeUOVRqsPtNQ/8DCKxu46VTq&#10;TpES39D+UspbjTFHQzMdfRONsRqqBlYzb39S8zCoBFULm5PTZFP+f2X1p/0Whe07+fJKiqA839ED&#10;obK7gcRbxDiKTQyBfYwoOIX9GlNeMmwTtnhe5bTFIv5g0JcvyxKH6vFx8hgOJDRvzt+0V3wRmk9u&#10;Xl1fL2rJ5gmbMNMHiF6Un07mM5eJxLzarPYfM3F3Bl4ApbELJZKy7l3oBR0TqyG0KuwcFOqcXlKa&#10;IuFEuv7R0cEJfg+GzSg0a5s6hrBxKPaKB0hpDYHmUyXOLjBjnZuA7Z+B5/wChTqifwOeELVzDDSB&#10;vQ0Rf9edDhfK5pR/ceCku1jwGPtjvc5qDc9a9er8Lsow/7iu8KfXu/4OAAD//wMAUEsDBBQABgAI&#10;AAAAIQBaDb+83gAAAAoBAAAPAAAAZHJzL2Rvd25yZXYueG1sTI/NTsMwEITvSLyDtUjcqNMkhSrE&#10;qcqf1CO0vfTmxksSEa8j223N27Oc4LS7mtHsN/Uq2VGc0YfBkYL5LAOB1DozUKdgv3u7W4IIUZPR&#10;oyNU8I0BVs31Va0r4y70gedt7ASHUKi0gj7GqZIytD1aHWZuQmLt03mrI5++k8brC4fbUeZZdi+t&#10;Hog/9HrC5x7br+3JKnh639j1y8EnLIrXMqSdy6ndKHV7k9aPICKm+GeGX3xGh4aZju5EJohRQV48&#10;cJeoYDHnyYa8zHg5snNZLkA2tfxfofkBAAD//wMAUEsBAi0AFAAGAAgAAAAhALaDOJL+AAAA4QEA&#10;ABMAAAAAAAAAAAAAAAAAAAAAAFtDb250ZW50X1R5cGVzXS54bWxQSwECLQAUAAYACAAAACEAOP0h&#10;/9YAAACUAQAACwAAAAAAAAAAAAAAAAAvAQAAX3JlbHMvLnJlbHNQSwECLQAUAAYACAAAACEAa9Pd&#10;ztgBAAAFBAAADgAAAAAAAAAAAAAAAAAuAgAAZHJzL2Uyb0RvYy54bWxQSwECLQAUAAYACAAAACEA&#10;Wg2/vN4AAAAKAQAADwAAAAAAAAAAAAAAAAAyBAAAZHJzL2Rvd25yZXYueG1sUEsFBgAAAAAEAAQA&#10;8wAAAD0FAAAAAA==&#10;" strokecolor="#0097ae [3044]">
                <v:stroke endarrow="block"/>
              </v:shape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314325</wp:posOffset>
                </wp:positionV>
                <wp:extent cx="2095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F7A5F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24.75pt" to="119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eVuAEAAMQDAAAOAAAAZHJzL2Uyb0RvYy54bWysU8GOEzEMvSPxD1HudKZdFsGo0z10BRcE&#10;FQsfkM04nUhJHDmhnf49TtrOIkBCoL1k4tjP9nv2rO8m78QBKFkMvVwuWikgaBxs2Pfy29f3r95K&#10;kbIKg3IYoJcnSPJu8/LF+hg7WOGIbgASnCSk7hh7OeYcu6ZJegSv0gIjBHYaJK8ym7RvBlJHzu5d&#10;s2rbN80RaYiEGlLi1/uzU25qfmNA58/GJMjC9ZJ7y/Wkej6Ws9msVbcnFUerL22o/+jCKxu46Jzq&#10;XmUlvpP9LZW3mjChyQuNvkFjrIbKgdks21/YPIwqQuXC4qQ4y5SeL63+dNiRsEMvb15LEZTnGT1k&#10;UnY/ZrHFEFhBJMFOVuoYU8eAbdjRxUpxR4X2ZMiXLxMSU1X3NKsLUxaaH1ftu9tbnoG+uponXKSU&#10;PwB6US69dDYU3qpTh48pcy0OvYawUfo4V663fHJQgl34Aoa5cK1lRdctgq0jcVA8f6U1hLwsTDhf&#10;jS4wY52bge3fgZf4AoW6Yf8CnhG1MoY8g70NSH+qnqdry+Ycf1XgzLtI8IjDqc6kSsOrUhle1rrs&#10;4s92hT/9fJsfAAAA//8DAFBLAwQUAAYACAAAACEA0Nn3Ud8AAAAJAQAADwAAAGRycy9kb3ducmV2&#10;LnhtbEyP3U6DQBCF7018h82YeGPaRSwGkaVRk6YXaoylD7BlRyCys4RdKPXpHeOFXs3fyTnf5OvZ&#10;dmLCwbeOFFwvIxBIlTMt1Qr25WaRgvBBk9GdI1RwQg/r4vws15lxR3rHaRdqwSbkM62gCaHPpPRV&#10;g1b7peuR+PbhBqsDj0MtzaCPbG47GUfRrbS6JU5odI9PDVafu9Eq2G4e8Tk5jfXKJNvyaipfXr/e&#10;UqUuL+aHexAB5/Anhh98RoeCmQ5uJONFpyCOkoSlClZ3XFkQ36TcHH4Xssjl/w+KbwAAAP//AwBQ&#10;SwECLQAUAAYACAAAACEAtoM4kv4AAADhAQAAEwAAAAAAAAAAAAAAAAAAAAAAW0NvbnRlbnRfVHlw&#10;ZXNdLnhtbFBLAQItABQABgAIAAAAIQA4/SH/1gAAAJQBAAALAAAAAAAAAAAAAAAAAC8BAABfcmVs&#10;cy8ucmVsc1BLAQItABQABgAIAAAAIQDxJEeVuAEAAMQDAAAOAAAAAAAAAAAAAAAAAC4CAABkcnMv&#10;ZTJvRG9jLnhtbFBLAQItABQABgAIAAAAIQDQ2fdR3wAAAAkBAAAPAAAAAAAAAAAAAAAAABIEAABk&#10;cnMvZG93bnJldi54bWxQSwUGAAAAAAQABADzAAAAHgUAAAAA&#10;" strokecolor="#0097ae [3044]"/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543E75" wp14:editId="19ECFA54">
                <wp:simplePos x="0" y="0"/>
                <wp:positionH relativeFrom="leftMargin">
                  <wp:align>right</wp:align>
                </wp:positionH>
                <wp:positionV relativeFrom="paragraph">
                  <wp:posOffset>1457325</wp:posOffset>
                </wp:positionV>
                <wp:extent cx="361950" cy="2952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F9D" w:rsidRPr="00856F9D" w:rsidRDefault="00856F9D" w:rsidP="00856F9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18"/>
                              </w:rPr>
                            </w:pPr>
                            <w:r w:rsidRPr="00856F9D">
                              <w:rPr>
                                <w:sz w:val="18"/>
                              </w:rPr>
                              <w:t>WAS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3E75" id="Text Box 32" o:spid="_x0000_s1044" type="#_x0000_t202" style="position:absolute;left:0;text-align:left;margin-left:-22.7pt;margin-top:114.75pt;width:28.5pt;height:23.25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d4NwIAAHcEAAAOAAAAZHJzL2Uyb0RvYy54bWysVMFuGjEQvVfqP1i+lwUi0mTFElEiqkoo&#10;iQRVzsZrs5Zsj2sbdunXd+xlkzTtqerFjGfGb/a9mWF+1xlNTsIHBbaik9GYEmE51MoeKvp9t/50&#10;Q0mIzNZMgxUVPYtA7xYfP8xbV4opNKBr4QmC2FC2rqJNjK4sisAbYVgYgRMWgxK8YRGv/lDUnrWI&#10;bnQxHY+vixZ87TxwEQJ67/sgXWR8KQWPj1IGEYmuKH5bzKfP5z6dxWLOyoNnrlH88hnsH77CMGWx&#10;6AvUPYuMHL36A8oo7iGAjCMOpgApFReZA7KZjN+x2TbMicwFxQnuRabw/2D5w+nJE1VX9GpKiWUG&#10;e7QTXSRfoCPoQn1aF0pM2zpMjB36sc+DP6Az0e6kN+kXCRGMo9LnF3UTGkfn1fXkdoYRjqHp7Wz6&#10;eZZQitfHzof4VYAhyaiox+ZlTdlpE2KfOqSkWgG0qtdK63RJgZX25MSw0W2joriA/5albcq1kF71&#10;gL1H5Em5VEl8e17Jit2+y/pMbgbSe6jPqIWHfpqC42uF5TcsxCfmcXyQJK5EfMRDamgrCheLkgb8&#10;z7/5Uz52FaOUtDiOFQ0/jswLSvQ3i/1OszsYfjD2g2GPZgVIfILL5ng28YGPejClB/OMm7JMVTDE&#10;LMdaFY2DuYr9UuCmcbFc5iScUMfixm4dT9CDzLvumXl3aVLE7j7AMKisfNerPrcXfXmMIFVuZBK2&#10;VxEHIF1wuvMoXDYxrc/be856/b9Y/AIAAP//AwBQSwMEFAAGAAgAAAAhACmZK5HdAAAABwEAAA8A&#10;AABkcnMvZG93bnJldi54bWxMj8FOwzAQRO9I/IO1SFwQdYjUlKZxKmjhBoeWqmc3XpKIeB3ZTpP+&#10;PcuJHmdmNfO2WE+2E2f0oXWk4GmWgECqnGmpVnD4en98BhGiJqM7R6jgggHW5e1NoXPjRtrheR9r&#10;wSUUcq2gibHPpQxVg1aHmeuROPt23urI0tfSeD1yue1kmiSZtLolXmh0j5sGq5/9YBVkWz+MO9o8&#10;bA9vH/qzr9Pj6+Wo1P3d9LICEXGK/8fwh8/oUDLTyQ1kgugU8CNRQZou5yA4ni/YOLGxyBKQZSGv&#10;+ctfAAAA//8DAFBLAQItABQABgAIAAAAIQC2gziS/gAAAOEBAAATAAAAAAAAAAAAAAAAAAAAAABb&#10;Q29udGVudF9UeXBlc10ueG1sUEsBAi0AFAAGAAgAAAAhADj9If/WAAAAlAEAAAsAAAAAAAAAAAAA&#10;AAAALwEAAF9yZWxzLy5yZWxzUEsBAi0AFAAGAAgAAAAhAHk213g3AgAAdwQAAA4AAAAAAAAAAAAA&#10;AAAALgIAAGRycy9lMm9Eb2MueG1sUEsBAi0AFAAGAAgAAAAhACmZK5HdAAAABwEAAA8AAAAAAAAA&#10;AAAAAAAAkQQAAGRycy9kb3ducmV2LnhtbFBLBQYAAAAABAAEAPMAAACbBQAAAAA=&#10;" stroked="f">
                <v:textbox inset="0,0,0,0">
                  <w:txbxContent>
                    <w:p w:rsidR="00856F9D" w:rsidRPr="00856F9D" w:rsidRDefault="00856F9D" w:rsidP="00856F9D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18"/>
                        </w:rPr>
                      </w:pPr>
                      <w:r w:rsidRPr="00856F9D">
                        <w:rPr>
                          <w:sz w:val="18"/>
                        </w:rPr>
                        <w:t>WAS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1181100</wp:posOffset>
                </wp:positionV>
                <wp:extent cx="666750" cy="676275"/>
                <wp:effectExtent l="0" t="0" r="19050" b="28575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762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C79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1" o:spid="_x0000_s1026" type="#_x0000_t132" style="position:absolute;margin-left:-45pt;margin-top:93pt;width:52.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90jAIAAGUFAAAOAAAAZHJzL2Uyb0RvYy54bWysVMFuGyEQvVfqPyDuzdpubLerrCPLkatK&#10;aRI1qXImLHhRgaGAvXa/vgO7XkdJ1ENVH9bAzLx5M7zh4nJvNNkJHxTYio7PRpQIy6FWdlPRHw/r&#10;D58oCZHZmmmwoqIHEejl4v27i9aVYgIN6Fp4giA2lK2raBOjK4si8EYYFs7ACYtGCd6wiFu/KWrP&#10;WkQ3upiMRrOiBV87D1yEgKdXnZEuMr6UgsdbKYOIRFcUucX89fn7lL7F4oKVG89co3hPg/0DC8OU&#10;xaQD1BWLjGy9egVlFPcQQMYzDqYAKRUXuQasZjx6Uc19w5zItWBzghvaFP4fLL/Z3Xmi6op+HFNi&#10;mcE7WmtoecN8LMk3trEiYmuuVPhJ0AX71bpQYti9u/P9LuAyFb+X3qR/LIvsc48PQ4/FPhKOh7PZ&#10;bD7Fm+Boms1nk/k0YRanYOdD/CLAkLSoqEQyq0TmSCUxya1mu+sQu9hjTEpuYa20TueJaEctr+JB&#10;i+Sg7XchsWQkM8lAWWxipT3ZMZQJ41zYOO5MDatFdzwd4a/nOkRk5hkwIUtMPGD3AEnIr7E72r1/&#10;ChVZq0Pw6G/EuuAhImcGG4dgoyz4twA0VtVn7vyPTepak7r0BPUBBeGhm5Tg+FrhPVyzEO+Yx9HA&#10;q8Nxj7f4SVdTUehXlDTgf791nvxRsWilpMVRq2j4tWVeUKK/WtTy5/H5eZrNvDmfzie48c8tT88t&#10;dmtWgNeEckV2eZn8oz4upQfziK/CMmVFE7Mcc1eUR3/crGL3BOC7wsVymd1wHh2L1/be8QSeuppk&#10;9bB/ZN71Yoyo4hs4jiUrX0iw802RFpbbCFJlfZ762vcbZzkLp3930mPxfJ+9Tq/j4g8AAAD//wMA&#10;UEsDBBQABgAIAAAAIQB5vvON4AAAAAoBAAAPAAAAZHJzL2Rvd25yZXYueG1sTI9Ba8JAEIXvhf6H&#10;ZYReim4aMNU0GxFBKD20qL30NiZjEszOhuxq4r/veGpPM8N7vPlethptq67U+8axgZdZBIq4cGXD&#10;lYHvw3a6AOUDcomtYzJwIw+r/PEhw7R0A+/oug+VkhD2KRqoQ+hSrX1Rk0U/cx2xaCfXWwxy9pUu&#10;exwk3LY6jqJEW2xYPtTY0aam4ry/WAN684U/yeH99tz47Uf3WqzPw2dlzNNkXL+BCjSGPzPc8QUd&#10;cmE6uguXXrUGpstIugQRFoksd8dc5tFAvIznoPNM/6+Q/wIAAP//AwBQSwECLQAUAAYACAAAACEA&#10;toM4kv4AAADhAQAAEwAAAAAAAAAAAAAAAAAAAAAAW0NvbnRlbnRfVHlwZXNdLnhtbFBLAQItABQA&#10;BgAIAAAAIQA4/SH/1gAAAJQBAAALAAAAAAAAAAAAAAAAAC8BAABfcmVscy8ucmVsc1BLAQItABQA&#10;BgAIAAAAIQD4EE90jAIAAGUFAAAOAAAAAAAAAAAAAAAAAC4CAABkcnMvZTJvRG9jLnhtbFBLAQIt&#10;ABQABgAIAAAAIQB5vvON4AAAAAoBAAAPAAAAAAAAAAAAAAAAAOYEAABkcnMvZG93bnJldi54bWxQ&#10;SwUGAAAAAAQABADzAAAA8wUAAAAA&#10;" filled="f" strokecolor="#004f5b [1604]" strokeweight="2pt"/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2EB26" wp14:editId="5DB3C04F">
                <wp:simplePos x="0" y="0"/>
                <wp:positionH relativeFrom="leftMargin">
                  <wp:posOffset>885825</wp:posOffset>
                </wp:positionH>
                <wp:positionV relativeFrom="paragraph">
                  <wp:posOffset>638175</wp:posOffset>
                </wp:positionV>
                <wp:extent cx="581025" cy="2857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F9D" w:rsidRPr="00856F9D" w:rsidRDefault="00856F9D" w:rsidP="00856F9D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18"/>
                              </w:rPr>
                            </w:pPr>
                            <w:r w:rsidRPr="00856F9D">
                              <w:rPr>
                                <w:sz w:val="18"/>
                              </w:rPr>
                              <w:t>Incomplete Data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EB26" id="Text Box 30" o:spid="_x0000_s1045" type="#_x0000_t202" style="position:absolute;left:0;text-align:left;margin-left:69.75pt;margin-top:50.25pt;width:45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LeOQIAAHcEAAAOAAAAZHJzL2Uyb0RvYy54bWysVN9v0zAQfkfif7D8ztIWFUbVdCqdipCm&#10;bVKH9uw6TmPJ8RnbbTL+ej47zQaDJ8SLc74734/vu8vyqm8NOykfNNmSTy8mnCkrqdL2UPJvD9t3&#10;l5yFKGwlDFlV8icV+NXq7Ztl5xZqRg2ZSnmGIDYsOlfyJka3KIogG9WKcEFOWRhr8q2IuPpDUXnR&#10;IXpritlk8qHoyFfOk1QhQHs9GPkqx69rJeNdXQcVmSk5aov59Pncp7NYLcXi4IVrtDyXIf6hilZo&#10;i6TPoa5FFOzo9R+hWi09BarjhaS2oLrWUuUe0M108qqbXSOcyr0AnOCeYQr/L6y8Pd17pquSvwc8&#10;VrTg6EH1kX2mnkEFfDoXFnDbOTjGHnrwPOoDlKntvvZt+qIhBjtCPT2jm6JJKOeX08lszpmEaXY5&#10;/zjP0YuXx86H+EVRy5JQcg/yMqbidBMiCoHr6JJyBTK62mpj0iUZNsazkwDRXaOjSiXixW9exiZf&#10;S+nVYB40Kk/KOUvqd+grSbHf9xmf6aex6T1VT8DC0zBNwcmtRvobEeK98BgftI+ViHc4akNdyeks&#10;cdaQ//E3ffIHq7By1mEcSx6+H4VXnJmvFnyn2R0FPwr7UbDHdkNofIplczKLeOCjGcXaU/uITVmn&#10;LDAJK5Gr5HEUN3FYCmyaVOt1dsKEOhFv7M7JFHqE+aF/FN6dSYpg95bGQRWLV1wNvgPo62OkWmci&#10;E7ADiuAoXTDdma3zJqb1+fWevV7+F6ufAAAA//8DAFBLAwQUAAYACAAAACEA5S0Yad4AAAALAQAA&#10;DwAAAGRycy9kb3ducmV2LnhtbExPQU7DMBC8I/EHa5G4IGo3JRWEOBW0cCuHlqrnbWySiHgdxU6T&#10;/p7lBLeZndHsTL6aXCvOtg+NJw3zmQJhqfSmoUrD4fP9/hFEiEgGW09Ww8UGWBXXVzlmxo+0s+d9&#10;rASHUMhQQx1jl0kZyto6DDPfWWLty/cOI9O+kqbHkcNdKxOlltJhQ/yhxs6ua1t+7wenYbnph3FH&#10;67vN4W2LH12VHF8vR61vb6aXZxDRTvHPDL/1uToU3OnkBzJBtMwXTylbGSjFgB3JYs7rTnx5SFOQ&#10;RS7/byh+AAAA//8DAFBLAQItABQABgAIAAAAIQC2gziS/gAAAOEBAAATAAAAAAAAAAAAAAAAAAAA&#10;AABbQ29udGVudF9UeXBlc10ueG1sUEsBAi0AFAAGAAgAAAAhADj9If/WAAAAlAEAAAsAAAAAAAAA&#10;AAAAAAAALwEAAF9yZWxzLy5yZWxzUEsBAi0AFAAGAAgAAAAhAEEx4t45AgAAdwQAAA4AAAAAAAAA&#10;AAAAAAAALgIAAGRycy9lMm9Eb2MueG1sUEsBAi0AFAAGAAgAAAAhAOUtGGneAAAACwEAAA8AAAAA&#10;AAAAAAAAAAAAkwQAAGRycy9kb3ducmV2LnhtbFBLBQYAAAAABAAEAPMAAACeBQAAAAA=&#10;" stroked="f">
                <v:textbox inset="0,0,0,0">
                  <w:txbxContent>
                    <w:p w:rsidR="00856F9D" w:rsidRPr="00856F9D" w:rsidRDefault="00856F9D" w:rsidP="00856F9D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18"/>
                        </w:rPr>
                      </w:pPr>
                      <w:r w:rsidRPr="00856F9D">
                        <w:rPr>
                          <w:sz w:val="18"/>
                        </w:rPr>
                        <w:t>Incomplete Data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323850</wp:posOffset>
                </wp:positionV>
                <wp:extent cx="9525" cy="8001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577B7" id="Straight Arrow Connector 29" o:spid="_x0000_s1026" type="#_x0000_t32" style="position:absolute;margin-left:-23.25pt;margin-top:25.5pt;width:.75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Mw22AEAAAQEAAAOAAAAZHJzL2Uyb0RvYy54bWysU9uO0zAQfUfiHyy/06SVFu1WTVeoC7wg&#10;qFj4AK8zbiz5pvHQtH/P2GmzCBASiJdJbM+ZOed4vLk/eSeOgNnG0MnlopUCgo69DYdOfv3y7tWt&#10;FJlU6JWLATp5hizvty9fbMa0hlUcousBBRcJeT2mTg5Ead00WQ/gVV7EBIEPTUSviJd4aHpUI1f3&#10;rlm17etmjNgnjBpy5t2H6VBua31jQNMnYzKQcJ1kblQj1vhUYrPdqPUBVRqsvtBQ/8DCKxu46Vzq&#10;QZES39D+UspbjTFHQwsdfRONsRqqBlazbH9S8zioBFULm5PTbFP+f2X1x+Mehe07ubqTIijPd/RI&#10;qOxhIPEGMY5iF0NgHyMKTmG/xpTXDNuFPV5WOe2xiD8Z9OXLssSpenyePYYTCc2bdzerGyk0H9y2&#10;rLjeQPMMTZjpPUQvyk8n84XKzGFZXVbHD5m4OQOvgNLXhRJJWfc29ILOicUQWhUODgpzTi8pTVEw&#10;ca5/dHYwwT+DYS+Y5dSmTiHsHIqj4vlRWkOg5VyJswvMWOdmYFv5/RF4yS9QqBP6N+AZUTvHQDPY&#10;2xDxd93pdKVspvyrA5PuYsFT7M/1Nqs1PGrVq8uzKLP847rCnx/v9jsAAAD//wMAUEsDBBQABgAI&#10;AAAAIQD/oYv13gAAAAoBAAAPAAAAZHJzL2Rvd25yZXYueG1sTI9NT8MwDIbvSPyHyEjcunRbu6HS&#10;dBpf0o6wceGWNaataJwqybbw7zEnuNnyo9fPW2+SHcUZfRgcKZjPchBIrTMDdQreDy/ZHYgQNRk9&#10;OkIF3xhg01xf1boy7kJveN7HTnAIhUor6GOcKilD26PVYeYmJL59Om915NV30nh94XA7ykWer6TV&#10;A/GHXk/42GP7tT9ZBQ+vO7t9+vAJl8vnIqSDW1C7U+r2Jm3vQURM8Q+GX31Wh4adju5EJohRQVas&#10;SkYVlHPuxEBWlDwcmVyvc5BNLf9XaH4AAAD//wMAUEsBAi0AFAAGAAgAAAAhALaDOJL+AAAA4QEA&#10;ABMAAAAAAAAAAAAAAAAAAAAAAFtDb250ZW50X1R5cGVzXS54bWxQSwECLQAUAAYACAAAACEAOP0h&#10;/9YAAACUAQAACwAAAAAAAAAAAAAAAAAvAQAAX3JlbHMvLnJlbHNQSwECLQAUAAYACAAAACEAORTM&#10;NtgBAAAEBAAADgAAAAAAAAAAAAAAAAAuAgAAZHJzL2Uyb0RvYy54bWxQSwECLQAUAAYACAAAACEA&#10;/6GL9d4AAAAKAQAADwAAAAAAAAAAAAAAAAAyBAAAZHJzL2Rvd25yZXYueG1sUEsFBgAAAAAEAAQA&#10;8wAAAD0FAAAAAA==&#10;" strokecolor="#0097ae [3044]">
                <v:stroke endarrow="block"/>
              </v:shape>
            </w:pict>
          </mc:Fallback>
        </mc:AlternateContent>
      </w:r>
      <w:r w:rsidR="00856F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323850</wp:posOffset>
                </wp:positionV>
                <wp:extent cx="3143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E766E" id="Straight Connector 2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5.5pt" to="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3bwgEAAM4DAAAOAAAAZHJzL2Uyb0RvYy54bWysU8GO0zAQvSPxD5bvNG0XEIqa7qEr4ICg&#10;YpcP8DrjxpLtscamTf+esdMGBAiJ1V6sjGfem3nPk83t6J04AiWLoZOrxVIKCBp7Gw6d/Pbw/tU7&#10;KVJWoVcOA3TyDEnebl++2JxiC2sc0PVAgklCak+xk0POsW2apAfwKi0wQuCkQfIqc0iHpid1Ynbv&#10;mvVy+bY5IfWRUENKfHs3JeW28hsDOn8xJkEWrpM8W64n1fOxnM12o9oDqThYfRlDPWEKr2zgpjPV&#10;ncpKfCf7B5W3mjChyQuNvkFjrIaqgdWslr+puR9UhKqFzUlxtik9H63+fNyTsH0n1/xSQXl+o/tM&#10;yh6GLHYYAjuIJDjJTp1iahmwC3u6RCnuqcgeDXlhnI0feQmqESxNjNXn8+wzjFlovrxZvb5Zv5FC&#10;X1PNxFCYIqX8AdCL8tFJZ0NxQLXq+Cll7sql1xIOykTTDPUrnx2UYhe+gmFV3Guapu4T7ByJo+JN&#10;UFpDyKuiiflqdYEZ69wMXNa2/wRe6gsU6q79D3hG1M4Y8gz2NiD9rXseryObqf7qwKS7WPCI/bm+&#10;TrWGl6YqvCx42cpf4wr/+RtufwAAAP//AwBQSwMEFAAGAAgAAAAhAB0uycHaAAAABwEAAA8AAABk&#10;cnMvZG93bnJldi54bWxMj8FuwjAQRO+V+AdrkXoDJwgqlMZBqJRzVdpKPZp4m6TY68g2kPx9F/XQ&#10;nkajGc2+LTeDs+KCIXaeFOTzDARS7U1HjYL3t/1sDSImTUZbT6hgxAibanJX6sL4K73i5ZAawSMU&#10;C62gTakvpIx1i07Hue+ROPvywenENjTSBH3lcWflIssepNMd8YVW9/jUYn06nJ2CaJvn7/Fj9LuF&#10;CeNuHz/xJV8qdT8dto8gEg7prww3fEaHipmO/kwmCqtgtlzzL0nBKme9FVYgjr9WVqX8z1/9AAAA&#10;//8DAFBLAQItABQABgAIAAAAIQC2gziS/gAAAOEBAAATAAAAAAAAAAAAAAAAAAAAAABbQ29udGVu&#10;dF9UeXBlc10ueG1sUEsBAi0AFAAGAAgAAAAhADj9If/WAAAAlAEAAAsAAAAAAAAAAAAAAAAALwEA&#10;AF9yZWxzLy5yZWxzUEsBAi0AFAAGAAgAAAAhALIlLdvCAQAAzgMAAA4AAAAAAAAAAAAAAAAALgIA&#10;AGRycy9lMm9Eb2MueG1sUEsBAi0AFAAGAAgAAAAhAB0uycHaAAAABwEAAA8AAAAAAAAAAAAAAAAA&#10;HAQAAGRycy9kb3ducmV2LnhtbFBLBQYAAAAABAAEAPMAAAAjBQAAAAA=&#10;" strokecolor="#0097ae [3044]"/>
            </w:pict>
          </mc:Fallback>
        </mc:AlternateContent>
      </w:r>
      <w:r w:rsidR="003B0D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9DEBD" wp14:editId="3162E90E">
                <wp:simplePos x="0" y="0"/>
                <wp:positionH relativeFrom="column">
                  <wp:posOffset>390525</wp:posOffset>
                </wp:positionH>
                <wp:positionV relativeFrom="paragraph">
                  <wp:posOffset>38101</wp:posOffset>
                </wp:positionV>
                <wp:extent cx="514350" cy="5524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0DEE" w:rsidRPr="003B0DEE" w:rsidRDefault="003B0DEE" w:rsidP="003B0DEE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3B0DEE">
                              <w:rPr>
                                <w:sz w:val="16"/>
                                <w:szCs w:val="16"/>
                              </w:rPr>
                              <w:t>Check complete or incomplete Lead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DEBD" id="Text Box 24" o:spid="_x0000_s1046" type="#_x0000_t202" style="position:absolute;left:0;text-align:left;margin-left:30.75pt;margin-top:3pt;width:40.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6nNAIAAHcEAAAOAAAAZHJzL2Uyb0RvYy54bWysVMGO2jAQvVfqP1i+lwCFqooIK8qKqhLa&#10;XQmqPRvHJpZsj2sbku3Xd+wQ2G57qnox45nJG8+bNyzuOqPJWfigwFZ0MhpTIiyHWtljRb/vNx8+&#10;UxIiszXTYEVFX0Sgd8v37xatK8UUGtC18ARBbChbV9EmRlcWReCNMCyMwAmLQQnesIhXfyxqz1pE&#10;N7qYjsefihZ87TxwEQJ67/sgXWZ8KQWPj1IGEYmuKL4t5tPn85DOYrlg5dEz1yh+eQb7h1cYpiwW&#10;vULds8jIyas/oIziHgLIOOJgCpBScZF7wG4m4zfd7BrmRO4FyQnuSlP4f7D84fzkiaorOp1RYpnB&#10;Ge1FF8kX6Ai6kJ/WhRLTdg4TY4d+nPPgD+hMbXfSm/SLDRGMI9MvV3YTGkfnfDL7OMcIx9B8Pp2h&#10;jejF7WPnQ/wqwJBkVNTj8DKn7LwNsU8dUlKtAFrVG6V1uqTAWntyZjjotlFRXMB/y9I25VpIX/WA&#10;vUdkpVyqpH77vpIVu0PX85Ofm1wHqF+QCw+9moLjG4XltyzEJ+ZRPtgkrkR8xENqaCsKF4uSBvzP&#10;v/lTPk4Vo5S0KMeKhh8n5gUl+pvFeSftDoYfjMNg2JNZAzY+wWVzPJv4gY96MKUH84ybskpVMMQs&#10;x1oVjYO5jv1S4KZxsVrlJFSoY3Frd44n6IHmfffMvLsMKeJ0H2AQKivfzKrP7UlfnSJIlQd5YxEF&#10;kC6o7iyFyyam9Xl9z1m3/4vlLwAAAP//AwBQSwMEFAAGAAgAAAAhAG+rirXcAAAABwEAAA8AAABk&#10;cnMvZG93bnJldi54bWxMj8FOwzAQRO9I/IO1SFwQdRqgghCnghZucGipet7GSxIRr6PYadK/Z3uC&#10;02o0o9k3+XJyrTpSHxrPBuazBBRx6W3DlYHd1/vtI6gQkS22nsnAiQIsi8uLHDPrR97QcRsrJSUc&#10;MjRQx9hlWoeyJodh5jti8b597zCK7Cttexyl3LU6TZKFdtiwfKixo1VN5c92cAYW634YN7y6We/e&#10;PvCzq9L962lvzPXV9PIMKtIU/8Jwxhd0KITp4Ae2QbXSMX+QpFxZdLbvU9EHA093Cegi1//5i18A&#10;AAD//wMAUEsBAi0AFAAGAAgAAAAhALaDOJL+AAAA4QEAABMAAAAAAAAAAAAAAAAAAAAAAFtDb250&#10;ZW50X1R5cGVzXS54bWxQSwECLQAUAAYACAAAACEAOP0h/9YAAACUAQAACwAAAAAAAAAAAAAAAAAv&#10;AQAAX3JlbHMvLnJlbHNQSwECLQAUAAYACAAAACEAxkB+pzQCAAB3BAAADgAAAAAAAAAAAAAAAAAu&#10;AgAAZHJzL2Uyb0RvYy54bWxQSwECLQAUAAYACAAAACEAb6uKtdwAAAAHAQAADwAAAAAAAAAAAAAA&#10;AACOBAAAZHJzL2Rvd25yZXYueG1sUEsFBgAAAAAEAAQA8wAAAJcFAAAAAA==&#10;" stroked="f">
                <v:textbox inset="0,0,0,0">
                  <w:txbxContent>
                    <w:p w:rsidR="003B0DEE" w:rsidRPr="003B0DEE" w:rsidRDefault="003B0DEE" w:rsidP="003B0DEE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3B0DEE">
                        <w:rPr>
                          <w:sz w:val="16"/>
                          <w:szCs w:val="16"/>
                        </w:rPr>
                        <w:t>Check complete or incomplete Lead data</w:t>
                      </w:r>
                    </w:p>
                  </w:txbxContent>
                </v:textbox>
              </v:shape>
            </w:pict>
          </mc:Fallback>
        </mc:AlternateContent>
      </w:r>
      <w:r w:rsidR="00856F9D">
        <w:t xml:space="preserve">                                                      </w:t>
      </w: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D60203" w:rsidP="00856F9D">
      <w:pPr>
        <w:ind w:left="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CD7C6F" wp14:editId="6E2B6E89">
                <wp:simplePos x="0" y="0"/>
                <wp:positionH relativeFrom="column">
                  <wp:posOffset>3124200</wp:posOffset>
                </wp:positionH>
                <wp:positionV relativeFrom="paragraph">
                  <wp:posOffset>522605</wp:posOffset>
                </wp:positionV>
                <wp:extent cx="581025" cy="123825"/>
                <wp:effectExtent l="0" t="0" r="9525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0203" w:rsidRPr="00D60203" w:rsidRDefault="00D60203" w:rsidP="00D60203">
                            <w:pPr>
                              <w:pStyle w:val="Caption"/>
                              <w:rPr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60203">
                              <w:rPr>
                                <w:sz w:val="20"/>
                                <w:szCs w:val="20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7C6F" id="Text Box 109" o:spid="_x0000_s1047" type="#_x0000_t202" style="position:absolute;left:0;text-align:left;margin-left:246pt;margin-top:41.15pt;width:45.75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diNgIAAHkEAAAOAAAAZHJzL2Uyb0RvYy54bWysVMFu2zAMvQ/YPwi6L3YydOiMOEWWIsOA&#10;oC2QDD0rshQLkERNUmJnXz9KjtOu22nYRaHIp0fzkcz8rjeanIQPCmxNp5OSEmE5NMoeavp9t/5w&#10;S0mIzDZMgxU1PYtA7xbv3807V4kZtKAb4QmS2FB1rqZtjK4qisBbYViYgBMWgxK8YRGv/lA0nnXI&#10;bnQxK8tPRQe+cR64CAG990OQLjK/lILHRymDiETXFL8t5tPnc5/OYjFn1cEz1yp++Qz2D19hmLKY&#10;9Ep1zyIjR6/+oDKKewgg44SDKUBKxUWuAauZlm+q2bbMiVwLihPcVabw/2j5w+nJE9Vg78rPlFhm&#10;sEk70UfyBXqSfKhQ50KFwK1DaOwxgOjRH9CZCu+lN+kXSyIYR63PV30THUfnze20nN1QwjE0nX28&#10;RRvZi5fHzof4VYAhyaipx/ZlVdlpE+IAHSEpVwCtmrXSOl1SYKU9OTFsddeqKC7kv6G0TVgL6dVA&#10;OHhEnpVLllTvUFeyYr/vs0Kza9F7aM6ohYdhnoLja4XpNyzEJ+ZxgLB8XIr4iIfU0NUULhYlLfif&#10;f/MnPPYVo5R0OJA1DT+OzAtK9DeLHU/TOxp+NPajYY9mBVj4FNfN8WziAx/1aEoP5hl3ZZmyYIhZ&#10;jrlqGkdzFYe1wF3jYrnMIJxRx+LGbh1P1KPMu/6ZeXdpUsTuPsA4qqx606sBO4i+PEaQKjcyCTuo&#10;iAOQLjjfeRQuu5gW6PU9o17+MRa/AAAA//8DAFBLAwQUAAYACAAAACEAGdvsKOAAAAAKAQAADwAA&#10;AGRycy9kb3ducmV2LnhtbEyPwU7DMBBE70j8g7VIXBB1mtIqhDgVtHCDQ0vV8zZekoh4HdlOk/49&#10;5gTH1T7NvCnWk+nEmZxvLSuYzxIQxJXVLdcKDp9v9xkIH5A1dpZJwYU8rMvrqwJzbUfe0XkfahFD&#10;2OeooAmhz6X0VUMG/cz2xPH3ZZ3BEE9XS+1wjOGmk2mSrKTBlmNDgz1tGqq+94NRsNq6Ydzx5m57&#10;eH3Hj75Ojy+Xo1K3N9PzE4hAU/iD4Vc/qkMZnU52YO1Fp+DhMY1bgoIsXYCIwDJbLEGcIpnMM5Bl&#10;If9PKH8AAAD//wMAUEsBAi0AFAAGAAgAAAAhALaDOJL+AAAA4QEAABMAAAAAAAAAAAAAAAAAAAAA&#10;AFtDb250ZW50X1R5cGVzXS54bWxQSwECLQAUAAYACAAAACEAOP0h/9YAAACUAQAACwAAAAAAAAAA&#10;AAAAAAAvAQAAX3JlbHMvLnJlbHNQSwECLQAUAAYACAAAACEA1GcHYjYCAAB5BAAADgAAAAAAAAAA&#10;AAAAAAAuAgAAZHJzL2Uyb0RvYy54bWxQSwECLQAUAAYACAAAACEAGdvsKOAAAAAKAQAADwAAAAAA&#10;AAAAAAAAAACQBAAAZHJzL2Rvd25yZXYueG1sUEsFBgAAAAAEAAQA8wAAAJ0FAAAAAA==&#10;" stroked="f">
                <v:textbox inset="0,0,0,0">
                  <w:txbxContent>
                    <w:p w:rsidR="00D60203" w:rsidRPr="00D60203" w:rsidRDefault="00D60203" w:rsidP="00D60203">
                      <w:pPr>
                        <w:pStyle w:val="Caption"/>
                        <w:rPr>
                          <w:noProof/>
                          <w:color w:val="595959" w:themeColor="text1" w:themeTint="A6"/>
                          <w:sz w:val="20"/>
                          <w:szCs w:val="20"/>
                          <w:u w:val="single"/>
                        </w:rPr>
                      </w:pPr>
                      <w:r w:rsidRPr="00D60203">
                        <w:rPr>
                          <w:sz w:val="20"/>
                          <w:szCs w:val="20"/>
                        </w:rP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337393" w:rsidRPr="00337393" w:rsidRDefault="00337393" w:rsidP="00337393">
      <w:pPr>
        <w:pStyle w:val="ListParagraph"/>
        <w:numPr>
          <w:ilvl w:val="1"/>
          <w:numId w:val="20"/>
        </w:numPr>
        <w:rPr>
          <w:sz w:val="44"/>
          <w:szCs w:val="44"/>
        </w:rPr>
      </w:pPr>
      <w:r w:rsidRPr="00337393">
        <w:rPr>
          <w:sz w:val="44"/>
          <w:szCs w:val="44"/>
        </w:rPr>
        <w:lastRenderedPageBreak/>
        <w:t>Application Module</w:t>
      </w:r>
    </w:p>
    <w:p w:rsidR="00337393" w:rsidRDefault="00373632" w:rsidP="00337393">
      <w:pPr>
        <w:rPr>
          <w:sz w:val="32"/>
          <w:szCs w:val="32"/>
        </w:rPr>
      </w:pPr>
      <w:r>
        <w:rPr>
          <w:sz w:val="44"/>
          <w:szCs w:val="44"/>
        </w:rPr>
        <w:t xml:space="preserve"> </w:t>
      </w:r>
      <w:r w:rsidR="00337393" w:rsidRPr="00337393">
        <w:rPr>
          <w:sz w:val="32"/>
          <w:szCs w:val="32"/>
          <w:u w:val="single"/>
        </w:rPr>
        <w:t xml:space="preserve">2.2.1   </w:t>
      </w:r>
      <w:r w:rsidR="007D26AD" w:rsidRPr="00337393">
        <w:rPr>
          <w:sz w:val="32"/>
          <w:szCs w:val="32"/>
          <w:u w:val="single"/>
        </w:rPr>
        <w:t>Login</w:t>
      </w:r>
      <w:r w:rsidR="007D26AD">
        <w:rPr>
          <w:sz w:val="32"/>
          <w:szCs w:val="32"/>
          <w:u w:val="single"/>
        </w:rPr>
        <w:t>:</w:t>
      </w:r>
    </w:p>
    <w:p w:rsidR="007D26AD" w:rsidRDefault="00337393" w:rsidP="0033739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7D26AD">
        <w:rPr>
          <w:sz w:val="32"/>
          <w:szCs w:val="32"/>
        </w:rPr>
        <w:t xml:space="preserve">  </w:t>
      </w:r>
      <w:r w:rsidR="000A3755">
        <w:rPr>
          <w:sz w:val="32"/>
          <w:szCs w:val="32"/>
        </w:rPr>
        <w:t xml:space="preserve"> </w:t>
      </w:r>
      <w:r w:rsidR="007D26AD">
        <w:rPr>
          <w:sz w:val="32"/>
          <w:szCs w:val="32"/>
        </w:rPr>
        <w:t xml:space="preserve">In this screen DSA will login through user Id and password, after entering user Id and password, DSA will receive </w:t>
      </w:r>
      <w:r w:rsidR="00BA6A3F">
        <w:rPr>
          <w:sz w:val="32"/>
          <w:szCs w:val="32"/>
        </w:rPr>
        <w:t>OTP (</w:t>
      </w:r>
      <w:r w:rsidR="007D26AD">
        <w:rPr>
          <w:sz w:val="32"/>
          <w:szCs w:val="32"/>
        </w:rPr>
        <w:t xml:space="preserve">One time Password) message in </w:t>
      </w:r>
      <w:r w:rsidR="00902C9B">
        <w:rPr>
          <w:sz w:val="32"/>
          <w:szCs w:val="32"/>
        </w:rPr>
        <w:t xml:space="preserve">own </w:t>
      </w:r>
      <w:r w:rsidR="007D26AD">
        <w:rPr>
          <w:sz w:val="32"/>
          <w:szCs w:val="32"/>
        </w:rPr>
        <w:t>mobile, DSA will enter this OTP and will be verified. After successful login DSA will be navigate to Dash Board Screen.</w:t>
      </w:r>
    </w:p>
    <w:p w:rsidR="007D26AD" w:rsidRDefault="00373632" w:rsidP="007D26AD">
      <w:pPr>
        <w:rPr>
          <w:sz w:val="32"/>
          <w:szCs w:val="32"/>
        </w:rPr>
      </w:pPr>
      <w:r>
        <w:rPr>
          <w:sz w:val="44"/>
          <w:szCs w:val="44"/>
        </w:rPr>
        <w:t xml:space="preserve"> </w:t>
      </w:r>
      <w:r w:rsidR="007D26AD">
        <w:rPr>
          <w:sz w:val="32"/>
          <w:szCs w:val="32"/>
          <w:u w:val="single"/>
        </w:rPr>
        <w:t>2.2.2</w:t>
      </w:r>
      <w:r w:rsidR="007D26AD" w:rsidRPr="00337393">
        <w:rPr>
          <w:sz w:val="32"/>
          <w:szCs w:val="32"/>
          <w:u w:val="single"/>
        </w:rPr>
        <w:t xml:space="preserve">   </w:t>
      </w:r>
      <w:r w:rsidR="007D26AD">
        <w:rPr>
          <w:sz w:val="32"/>
          <w:szCs w:val="32"/>
          <w:u w:val="single"/>
        </w:rPr>
        <w:t>Dash Board</w:t>
      </w:r>
      <w:r w:rsidR="006A43F0">
        <w:rPr>
          <w:sz w:val="32"/>
          <w:szCs w:val="32"/>
          <w:u w:val="single"/>
        </w:rPr>
        <w:t>:</w:t>
      </w:r>
    </w:p>
    <w:p w:rsidR="00373632" w:rsidRDefault="007D26AD" w:rsidP="007D26AD">
      <w:pPr>
        <w:rPr>
          <w:sz w:val="32"/>
          <w:szCs w:val="32"/>
        </w:rPr>
      </w:pPr>
      <w:r>
        <w:rPr>
          <w:sz w:val="32"/>
          <w:szCs w:val="32"/>
        </w:rPr>
        <w:t xml:space="preserve">           In this screen </w:t>
      </w:r>
      <w:r w:rsidR="00CB411D">
        <w:rPr>
          <w:sz w:val="32"/>
          <w:szCs w:val="32"/>
        </w:rPr>
        <w:t xml:space="preserve">DSA can able to see PIE Chart, Bar Chart and List View in segment view. In this screen there will be hamburger menu which contains </w:t>
      </w:r>
      <w:r w:rsidR="00373632">
        <w:rPr>
          <w:sz w:val="32"/>
          <w:szCs w:val="32"/>
        </w:rPr>
        <w:t>following options:</w:t>
      </w:r>
    </w:p>
    <w:p w:rsidR="00373632" w:rsidRDefault="00CB411D" w:rsidP="00373632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73632">
        <w:rPr>
          <w:sz w:val="32"/>
          <w:szCs w:val="32"/>
        </w:rPr>
        <w:t>Create Lead,</w:t>
      </w:r>
    </w:p>
    <w:p w:rsidR="00373632" w:rsidRDefault="00CB411D" w:rsidP="007D26A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73632">
        <w:rPr>
          <w:sz w:val="32"/>
          <w:szCs w:val="32"/>
        </w:rPr>
        <w:t xml:space="preserve">My Lead, </w:t>
      </w:r>
    </w:p>
    <w:p w:rsidR="00373632" w:rsidRDefault="00CB411D" w:rsidP="007D26A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73632">
        <w:rPr>
          <w:sz w:val="32"/>
          <w:szCs w:val="32"/>
        </w:rPr>
        <w:t>Dash Board,</w:t>
      </w:r>
    </w:p>
    <w:p w:rsidR="00373632" w:rsidRDefault="00CB411D" w:rsidP="007D26A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73632">
        <w:rPr>
          <w:sz w:val="32"/>
          <w:szCs w:val="32"/>
        </w:rPr>
        <w:t xml:space="preserve">About Us </w:t>
      </w:r>
    </w:p>
    <w:p w:rsidR="00373632" w:rsidRDefault="00CB411D" w:rsidP="007D26AD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73632">
        <w:rPr>
          <w:sz w:val="32"/>
          <w:szCs w:val="32"/>
        </w:rPr>
        <w:t>Log Out.</w:t>
      </w:r>
    </w:p>
    <w:p w:rsidR="006A43F0" w:rsidRPr="00373632" w:rsidRDefault="00CB411D" w:rsidP="00373632">
      <w:pPr>
        <w:ind w:left="360"/>
        <w:rPr>
          <w:sz w:val="32"/>
          <w:szCs w:val="32"/>
        </w:rPr>
      </w:pPr>
      <w:r w:rsidRPr="00373632">
        <w:rPr>
          <w:sz w:val="32"/>
          <w:szCs w:val="32"/>
        </w:rPr>
        <w:t xml:space="preserve"> On tapping any of this option DSA will be navigated to equivalent screen.</w:t>
      </w:r>
    </w:p>
    <w:p w:rsidR="007D26AD" w:rsidRDefault="00CB411D" w:rsidP="007D26AD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6A43F0">
        <w:rPr>
          <w:sz w:val="32"/>
          <w:szCs w:val="32"/>
          <w:u w:val="single"/>
        </w:rPr>
        <w:t>2.2.</w:t>
      </w:r>
      <w:r w:rsidR="00373632">
        <w:rPr>
          <w:sz w:val="32"/>
          <w:szCs w:val="32"/>
          <w:u w:val="single"/>
        </w:rPr>
        <w:t>3</w:t>
      </w:r>
      <w:r w:rsidR="006A43F0" w:rsidRPr="00337393">
        <w:rPr>
          <w:sz w:val="32"/>
          <w:szCs w:val="32"/>
          <w:u w:val="single"/>
        </w:rPr>
        <w:t xml:space="preserve">   </w:t>
      </w:r>
      <w:r w:rsidR="006A43F0">
        <w:rPr>
          <w:sz w:val="32"/>
          <w:szCs w:val="32"/>
          <w:u w:val="single"/>
        </w:rPr>
        <w:t xml:space="preserve">Create Lead: </w:t>
      </w:r>
    </w:p>
    <w:p w:rsidR="000A3755" w:rsidRPr="000A3755" w:rsidRDefault="000A3755" w:rsidP="007D26AD">
      <w:pPr>
        <w:rPr>
          <w:sz w:val="32"/>
          <w:szCs w:val="32"/>
        </w:rPr>
      </w:pPr>
      <w:r>
        <w:rPr>
          <w:sz w:val="32"/>
          <w:szCs w:val="32"/>
        </w:rPr>
        <w:t xml:space="preserve">           In this screen is used by DSA for creating </w:t>
      </w:r>
      <w:r w:rsidR="00BA6A3F">
        <w:rPr>
          <w:sz w:val="32"/>
          <w:szCs w:val="32"/>
        </w:rPr>
        <w:t>Lead (</w:t>
      </w:r>
      <w:r>
        <w:rPr>
          <w:sz w:val="32"/>
          <w:szCs w:val="32"/>
        </w:rPr>
        <w:t xml:space="preserve">Customer Information).DSA will enter customer information by taking it from customer. If customer will not be able to provide some information then it can be saved. This Saved </w:t>
      </w:r>
      <w:r w:rsidR="00BA6A3F">
        <w:rPr>
          <w:sz w:val="32"/>
          <w:szCs w:val="32"/>
        </w:rPr>
        <w:t>Lead (</w:t>
      </w:r>
      <w:r>
        <w:rPr>
          <w:sz w:val="32"/>
          <w:szCs w:val="32"/>
        </w:rPr>
        <w:t xml:space="preserve">Incomplete Lead) will be saved into WAS Layer. If all information is taken from customer then after completing </w:t>
      </w:r>
      <w:r>
        <w:rPr>
          <w:sz w:val="32"/>
          <w:szCs w:val="32"/>
        </w:rPr>
        <w:lastRenderedPageBreak/>
        <w:t>this form DSA will be navigated to ECB Consent page. In Consent page customer will agree to share information and will enter OTP received by own mobile. After this Lead</w:t>
      </w:r>
      <w:r w:rsidR="00373632">
        <w:rPr>
          <w:sz w:val="32"/>
          <w:szCs w:val="32"/>
        </w:rPr>
        <w:t xml:space="preserve"> will be </w:t>
      </w:r>
      <w:r w:rsidR="001930C9">
        <w:rPr>
          <w:sz w:val="32"/>
          <w:szCs w:val="32"/>
        </w:rPr>
        <w:t>submitted</w:t>
      </w:r>
      <w:r w:rsidR="00373632">
        <w:rPr>
          <w:sz w:val="32"/>
          <w:szCs w:val="32"/>
        </w:rPr>
        <w:t>.</w:t>
      </w:r>
    </w:p>
    <w:p w:rsidR="007D26AD" w:rsidRDefault="00373632" w:rsidP="00337393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2.2.3</w:t>
      </w:r>
      <w:r w:rsidRPr="00337393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My Lead:</w:t>
      </w:r>
    </w:p>
    <w:p w:rsidR="00257323" w:rsidRDefault="00373632" w:rsidP="00337393">
      <w:pPr>
        <w:rPr>
          <w:sz w:val="32"/>
          <w:szCs w:val="32"/>
        </w:rPr>
      </w:pPr>
      <w:r>
        <w:rPr>
          <w:sz w:val="32"/>
          <w:szCs w:val="32"/>
        </w:rPr>
        <w:t xml:space="preserve">          In this screen </w:t>
      </w:r>
      <w:r w:rsidR="00257323">
        <w:rPr>
          <w:sz w:val="32"/>
          <w:szCs w:val="32"/>
        </w:rPr>
        <w:t>following options will be available for Lead:</w:t>
      </w:r>
    </w:p>
    <w:p w:rsidR="00373632" w:rsidRDefault="00257323" w:rsidP="0025732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Submitted</w:t>
      </w:r>
    </w:p>
    <w:p w:rsidR="00257323" w:rsidRDefault="00257323" w:rsidP="0025732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Assigned</w:t>
      </w:r>
    </w:p>
    <w:p w:rsidR="00257323" w:rsidRDefault="00257323" w:rsidP="00257323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Saved</w:t>
      </w:r>
    </w:p>
    <w:p w:rsidR="00257323" w:rsidRDefault="00257323" w:rsidP="00257323">
      <w:pPr>
        <w:pStyle w:val="ListParagraph"/>
        <w:ind w:left="1770"/>
        <w:rPr>
          <w:sz w:val="32"/>
          <w:szCs w:val="32"/>
        </w:rPr>
      </w:pPr>
    </w:p>
    <w:p w:rsidR="00257323" w:rsidRDefault="00257323" w:rsidP="00257323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57323">
        <w:rPr>
          <w:sz w:val="32"/>
          <w:szCs w:val="32"/>
          <w:u w:val="single"/>
        </w:rPr>
        <w:t>Submitted Lead</w:t>
      </w:r>
      <w:r>
        <w:rPr>
          <w:sz w:val="32"/>
          <w:szCs w:val="32"/>
        </w:rPr>
        <w:t xml:space="preserve"> :</w:t>
      </w:r>
    </w:p>
    <w:p w:rsidR="00257323" w:rsidRDefault="00257323" w:rsidP="002573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DSA can able view which leads are submitted and what</w:t>
      </w:r>
      <w:r w:rsidR="005C58CE">
        <w:rPr>
          <w:sz w:val="32"/>
          <w:szCs w:val="32"/>
        </w:rPr>
        <w:t xml:space="preserve"> is the status of that</w:t>
      </w:r>
      <w:r>
        <w:rPr>
          <w:sz w:val="32"/>
          <w:szCs w:val="32"/>
        </w:rPr>
        <w:t xml:space="preserve"> Lead.</w:t>
      </w:r>
    </w:p>
    <w:p w:rsidR="00257323" w:rsidRDefault="00257323" w:rsidP="00257323">
      <w:pPr>
        <w:pStyle w:val="ListParagraph"/>
        <w:rPr>
          <w:sz w:val="32"/>
          <w:szCs w:val="32"/>
        </w:rPr>
      </w:pPr>
    </w:p>
    <w:p w:rsidR="00257323" w:rsidRDefault="00257323" w:rsidP="00257323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257323">
        <w:rPr>
          <w:sz w:val="32"/>
          <w:szCs w:val="32"/>
          <w:u w:val="single"/>
        </w:rPr>
        <w:t>Assigned Lead</w:t>
      </w:r>
      <w:r>
        <w:rPr>
          <w:sz w:val="32"/>
          <w:szCs w:val="32"/>
        </w:rPr>
        <w:t xml:space="preserve"> :</w:t>
      </w:r>
    </w:p>
    <w:p w:rsidR="00257323" w:rsidRDefault="00257323" w:rsidP="002573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DSA will be assigned some Lead which are incomplete and DSA </w:t>
      </w:r>
      <w:r w:rsidR="003F3B65">
        <w:rPr>
          <w:sz w:val="32"/>
          <w:szCs w:val="32"/>
        </w:rPr>
        <w:t>has to complete Lead and submit</w:t>
      </w:r>
      <w:r>
        <w:rPr>
          <w:sz w:val="32"/>
          <w:szCs w:val="32"/>
        </w:rPr>
        <w:t>. For example, customer from Abu Dhabi is in Dubai and creating account through DSA of Dubai then this Lead will be send to Abu Dhabi DSA as Assigned Lead.</w:t>
      </w:r>
      <w:r w:rsidR="001930C9">
        <w:rPr>
          <w:sz w:val="32"/>
          <w:szCs w:val="32"/>
        </w:rPr>
        <w:t xml:space="preserve"> Then Abu Dhabi DSA</w:t>
      </w:r>
      <w:r w:rsidR="003F3B65">
        <w:rPr>
          <w:sz w:val="32"/>
          <w:szCs w:val="32"/>
        </w:rPr>
        <w:t xml:space="preserve"> will complete Lead and submit.</w:t>
      </w:r>
    </w:p>
    <w:p w:rsidR="00CA1317" w:rsidRDefault="00CA1317" w:rsidP="00257323">
      <w:pPr>
        <w:pStyle w:val="ListParagraph"/>
        <w:rPr>
          <w:sz w:val="32"/>
          <w:szCs w:val="32"/>
        </w:rPr>
      </w:pPr>
    </w:p>
    <w:p w:rsidR="00CA1317" w:rsidRDefault="00CA1317" w:rsidP="00CA131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CA1317">
        <w:rPr>
          <w:sz w:val="32"/>
          <w:szCs w:val="32"/>
          <w:u w:val="single"/>
        </w:rPr>
        <w:t>Saved Lead</w:t>
      </w:r>
      <w:r>
        <w:rPr>
          <w:sz w:val="32"/>
          <w:szCs w:val="32"/>
        </w:rPr>
        <w:t xml:space="preserve"> :</w:t>
      </w:r>
    </w:p>
    <w:p w:rsidR="00CA1317" w:rsidRPr="00CA1317" w:rsidRDefault="00CA1317" w:rsidP="00CA13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While creating Lead, some Lead are not submitted and saved due to lack of information. Later DSA</w:t>
      </w:r>
      <w:r w:rsidR="00A7644C">
        <w:rPr>
          <w:sz w:val="32"/>
          <w:szCs w:val="32"/>
        </w:rPr>
        <w:t xml:space="preserve"> can see those</w:t>
      </w:r>
      <w:r>
        <w:rPr>
          <w:sz w:val="32"/>
          <w:szCs w:val="32"/>
        </w:rPr>
        <w:t xml:space="preserve"> saved Lead and </w:t>
      </w:r>
      <w:r w:rsidR="00FB29A5">
        <w:rPr>
          <w:sz w:val="32"/>
          <w:szCs w:val="32"/>
        </w:rPr>
        <w:t xml:space="preserve">can </w:t>
      </w:r>
      <w:r>
        <w:rPr>
          <w:sz w:val="32"/>
          <w:szCs w:val="32"/>
        </w:rPr>
        <w:t xml:space="preserve">complete Lead by </w:t>
      </w:r>
      <w:r>
        <w:rPr>
          <w:sz w:val="32"/>
          <w:szCs w:val="32"/>
        </w:rPr>
        <w:lastRenderedPageBreak/>
        <w:t>taking missing information from customer.</w:t>
      </w:r>
      <w:r w:rsidR="00173F0C">
        <w:rPr>
          <w:sz w:val="32"/>
          <w:szCs w:val="32"/>
        </w:rPr>
        <w:t xml:space="preserve"> After completing Lead DSA will submit.</w:t>
      </w:r>
    </w:p>
    <w:p w:rsidR="00257323" w:rsidRPr="00257323" w:rsidRDefault="00257323" w:rsidP="002573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:rsidR="00F860E6" w:rsidRDefault="00F860E6" w:rsidP="00F860E6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2.2.</w:t>
      </w:r>
      <w:r w:rsidR="000D691F">
        <w:rPr>
          <w:sz w:val="32"/>
          <w:szCs w:val="32"/>
          <w:u w:val="single"/>
        </w:rPr>
        <w:t>4</w:t>
      </w:r>
      <w:r w:rsidRPr="00337393">
        <w:rPr>
          <w:sz w:val="32"/>
          <w:szCs w:val="32"/>
          <w:u w:val="single"/>
        </w:rPr>
        <w:t xml:space="preserve">   </w:t>
      </w:r>
      <w:bookmarkStart w:id="5" w:name="_GoBack"/>
      <w:bookmarkEnd w:id="5"/>
      <w:r w:rsidR="00FA2BC3">
        <w:rPr>
          <w:sz w:val="32"/>
          <w:szCs w:val="32"/>
          <w:u w:val="single"/>
        </w:rPr>
        <w:t>about</w:t>
      </w:r>
      <w:r w:rsidR="000D691F">
        <w:rPr>
          <w:sz w:val="32"/>
          <w:szCs w:val="32"/>
          <w:u w:val="single"/>
        </w:rPr>
        <w:t xml:space="preserve"> Us</w:t>
      </w:r>
      <w:r>
        <w:rPr>
          <w:sz w:val="32"/>
          <w:szCs w:val="32"/>
          <w:u w:val="single"/>
        </w:rPr>
        <w:t>:</w:t>
      </w:r>
    </w:p>
    <w:p w:rsidR="000D691F" w:rsidRDefault="00490ECE" w:rsidP="00F860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This screen Contains Information of Bank.</w:t>
      </w:r>
    </w:p>
    <w:p w:rsidR="00490ECE" w:rsidRDefault="00490ECE" w:rsidP="00F860E6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2.2.5</w:t>
      </w:r>
      <w:r w:rsidRPr="00337393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Log Out:</w:t>
      </w:r>
    </w:p>
    <w:p w:rsidR="00490ECE" w:rsidRPr="00490ECE" w:rsidRDefault="00490ECE" w:rsidP="00F860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DSA can Log Out from application from tapping Log Out from hamburger menu.</w:t>
      </w:r>
    </w:p>
    <w:p w:rsidR="00490ECE" w:rsidRPr="00490ECE" w:rsidRDefault="00490ECE" w:rsidP="00F860E6">
      <w:pPr>
        <w:rPr>
          <w:sz w:val="32"/>
          <w:szCs w:val="32"/>
        </w:rPr>
      </w:pPr>
    </w:p>
    <w:p w:rsidR="00373632" w:rsidRDefault="00373632" w:rsidP="00337393">
      <w:pPr>
        <w:rPr>
          <w:sz w:val="32"/>
          <w:szCs w:val="32"/>
        </w:rPr>
      </w:pPr>
    </w:p>
    <w:p w:rsidR="00337393" w:rsidRDefault="007D26AD" w:rsidP="0033739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37393" w:rsidRDefault="00337393" w:rsidP="00337393">
      <w:pPr>
        <w:rPr>
          <w:sz w:val="32"/>
          <w:szCs w:val="32"/>
        </w:rPr>
      </w:pPr>
    </w:p>
    <w:p w:rsidR="00337393" w:rsidRPr="00337393" w:rsidRDefault="00337393" w:rsidP="00337393">
      <w:pPr>
        <w:rPr>
          <w:sz w:val="32"/>
          <w:szCs w:val="32"/>
        </w:rPr>
      </w:pPr>
    </w:p>
    <w:p w:rsidR="00337393" w:rsidRPr="00337393" w:rsidRDefault="00337393" w:rsidP="00337393">
      <w:pPr>
        <w:ind w:left="180"/>
        <w:rPr>
          <w:sz w:val="44"/>
          <w:szCs w:val="44"/>
        </w:rPr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337393" w:rsidRDefault="00337393" w:rsidP="00856F9D">
      <w:pPr>
        <w:ind w:left="1350"/>
      </w:pPr>
    </w:p>
    <w:p w:rsidR="00B31F42" w:rsidRDefault="00856F9D" w:rsidP="00856F9D">
      <w:pPr>
        <w:ind w:left="1350"/>
      </w:pPr>
      <w:r>
        <w:t xml:space="preserve">                           </w:t>
      </w:r>
    </w:p>
    <w:sectPr w:rsidR="00B31F42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FE7" w:rsidRDefault="00864FE7" w:rsidP="00C6554A">
      <w:pPr>
        <w:spacing w:before="0" w:after="0" w:line="240" w:lineRule="auto"/>
      </w:pPr>
      <w:r>
        <w:separator/>
      </w:r>
    </w:p>
  </w:endnote>
  <w:endnote w:type="continuationSeparator" w:id="0">
    <w:p w:rsidR="00864FE7" w:rsidRDefault="00864FE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A2BC3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FE7" w:rsidRDefault="00864FE7" w:rsidP="00C6554A">
      <w:pPr>
        <w:spacing w:before="0" w:after="0" w:line="240" w:lineRule="auto"/>
      </w:pPr>
      <w:r>
        <w:separator/>
      </w:r>
    </w:p>
  </w:footnote>
  <w:footnote w:type="continuationSeparator" w:id="0">
    <w:p w:rsidR="00864FE7" w:rsidRDefault="00864FE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403D0A"/>
    <w:multiLevelType w:val="hybridMultilevel"/>
    <w:tmpl w:val="8E9EB2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B12B42"/>
    <w:multiLevelType w:val="hybridMultilevel"/>
    <w:tmpl w:val="63E24F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C36425"/>
    <w:multiLevelType w:val="hybridMultilevel"/>
    <w:tmpl w:val="4232C63A"/>
    <w:lvl w:ilvl="0" w:tplc="46708A9C">
      <w:start w:val="1"/>
      <w:numFmt w:val="bullet"/>
      <w:lvlText w:val=""/>
      <w:lvlJc w:val="left"/>
      <w:pPr>
        <w:ind w:left="2520" w:hanging="360"/>
      </w:pPr>
      <w:rPr>
        <w:rFonts w:ascii="Webdings" w:hAnsi="Webdings" w:hint="default"/>
        <w:sz w:val="144"/>
        <w:szCs w:val="14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5E73DC"/>
    <w:multiLevelType w:val="multilevel"/>
    <w:tmpl w:val="B5282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880"/>
      </w:pPr>
      <w:rPr>
        <w:rFonts w:hint="default"/>
      </w:rPr>
    </w:lvl>
  </w:abstractNum>
  <w:abstractNum w:abstractNumId="16" w15:restartNumberingAfterBreak="0">
    <w:nsid w:val="29B07FEB"/>
    <w:multiLevelType w:val="hybridMultilevel"/>
    <w:tmpl w:val="13F6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508AC"/>
    <w:multiLevelType w:val="hybridMultilevel"/>
    <w:tmpl w:val="DCFEB70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7F3721"/>
    <w:multiLevelType w:val="hybridMultilevel"/>
    <w:tmpl w:val="6ADE5A5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 w15:restartNumberingAfterBreak="0">
    <w:nsid w:val="4C4D763A"/>
    <w:multiLevelType w:val="hybridMultilevel"/>
    <w:tmpl w:val="E26267F6"/>
    <w:lvl w:ilvl="0" w:tplc="73DC6156">
      <w:start w:val="1"/>
      <w:numFmt w:val="bullet"/>
      <w:lvlText w:val=""/>
      <w:lvlJc w:val="left"/>
      <w:pPr>
        <w:ind w:left="2160" w:hanging="360"/>
      </w:pPr>
      <w:rPr>
        <w:rFonts w:ascii="Webdings" w:hAnsi="Webdings" w:hint="default"/>
        <w:sz w:val="144"/>
        <w:szCs w:val="1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C8722EF"/>
    <w:multiLevelType w:val="multilevel"/>
    <w:tmpl w:val="9C387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305" w:hanging="112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180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700" w:hanging="216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3600" w:hanging="28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4500" w:hanging="360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5040" w:hanging="396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5940" w:hanging="468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6840" w:hanging="5400"/>
      </w:pPr>
      <w:rPr>
        <w:rFonts w:hint="default"/>
        <w:u w:val="single"/>
      </w:rPr>
    </w:lvl>
  </w:abstractNum>
  <w:abstractNum w:abstractNumId="22" w15:restartNumberingAfterBreak="0">
    <w:nsid w:val="51D7692D"/>
    <w:multiLevelType w:val="hybridMultilevel"/>
    <w:tmpl w:val="E1D09228"/>
    <w:lvl w:ilvl="0" w:tplc="96526E36">
      <w:start w:val="1"/>
      <w:numFmt w:val="bullet"/>
      <w:lvlText w:val=""/>
      <w:lvlJc w:val="left"/>
      <w:pPr>
        <w:ind w:left="720" w:hanging="360"/>
      </w:pPr>
      <w:rPr>
        <w:rFonts w:ascii="Webdings" w:hAnsi="Webdings" w:hint="default"/>
      </w:rPr>
    </w:lvl>
    <w:lvl w:ilvl="1" w:tplc="96526E36">
      <w:start w:val="1"/>
      <w:numFmt w:val="bullet"/>
      <w:lvlText w:val=""/>
      <w:lvlJc w:val="left"/>
      <w:pPr>
        <w:ind w:left="1440" w:hanging="360"/>
      </w:pPr>
      <w:rPr>
        <w:rFonts w:ascii="Webdings" w:hAnsi="Webdings" w:hint="default"/>
        <w:sz w:val="144"/>
        <w:szCs w:val="14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240E4"/>
    <w:multiLevelType w:val="hybridMultilevel"/>
    <w:tmpl w:val="9EC0D94E"/>
    <w:lvl w:ilvl="0" w:tplc="46708A9C">
      <w:start w:val="1"/>
      <w:numFmt w:val="bullet"/>
      <w:lvlText w:val=""/>
      <w:lvlJc w:val="left"/>
      <w:pPr>
        <w:ind w:left="1710" w:hanging="360"/>
      </w:pPr>
      <w:rPr>
        <w:rFonts w:ascii="Webdings" w:hAnsi="Webdings" w:hint="default"/>
        <w:sz w:val="144"/>
        <w:szCs w:val="14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63B029A4"/>
    <w:multiLevelType w:val="hybridMultilevel"/>
    <w:tmpl w:val="18D85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E147A"/>
    <w:multiLevelType w:val="hybridMultilevel"/>
    <w:tmpl w:val="EE70BFD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DE1941"/>
    <w:multiLevelType w:val="hybridMultilevel"/>
    <w:tmpl w:val="3494602C"/>
    <w:lvl w:ilvl="0" w:tplc="46708A9C">
      <w:start w:val="1"/>
      <w:numFmt w:val="bullet"/>
      <w:lvlText w:val=""/>
      <w:lvlJc w:val="left"/>
      <w:pPr>
        <w:ind w:left="1440" w:hanging="360"/>
      </w:pPr>
      <w:rPr>
        <w:rFonts w:ascii="Webdings" w:hAnsi="Webdings" w:hint="default"/>
        <w:sz w:val="144"/>
        <w:szCs w:val="1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89AEE">
      <w:start w:val="1"/>
      <w:numFmt w:val="bullet"/>
      <w:lvlText w:val=""/>
      <w:lvlJc w:val="left"/>
      <w:pPr>
        <w:ind w:left="2160" w:hanging="360"/>
      </w:pPr>
      <w:rPr>
        <w:rFonts w:ascii="Webdings" w:hAnsi="Webdings" w:hint="default"/>
        <w:sz w:val="144"/>
        <w:szCs w:val="14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25"/>
  </w:num>
  <w:num w:numId="19">
    <w:abstractNumId w:val="17"/>
  </w:num>
  <w:num w:numId="20">
    <w:abstractNumId w:val="21"/>
  </w:num>
  <w:num w:numId="21">
    <w:abstractNumId w:val="13"/>
  </w:num>
  <w:num w:numId="22">
    <w:abstractNumId w:val="24"/>
  </w:num>
  <w:num w:numId="23">
    <w:abstractNumId w:val="22"/>
  </w:num>
  <w:num w:numId="24">
    <w:abstractNumId w:val="26"/>
  </w:num>
  <w:num w:numId="25">
    <w:abstractNumId w:val="14"/>
  </w:num>
  <w:num w:numId="26">
    <w:abstractNumId w:val="23"/>
  </w:num>
  <w:num w:numId="27">
    <w:abstractNumId w:val="20"/>
  </w:num>
  <w:num w:numId="28">
    <w:abstractNumId w:val="1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F2"/>
    <w:rsid w:val="00003F6A"/>
    <w:rsid w:val="000A3755"/>
    <w:rsid w:val="000B65F1"/>
    <w:rsid w:val="000D691F"/>
    <w:rsid w:val="00100D7C"/>
    <w:rsid w:val="00125580"/>
    <w:rsid w:val="00142922"/>
    <w:rsid w:val="00173F0C"/>
    <w:rsid w:val="00192FB7"/>
    <w:rsid w:val="001930C9"/>
    <w:rsid w:val="001C61AC"/>
    <w:rsid w:val="001C7C8D"/>
    <w:rsid w:val="001F7ABD"/>
    <w:rsid w:val="002554CD"/>
    <w:rsid w:val="00257323"/>
    <w:rsid w:val="00293B83"/>
    <w:rsid w:val="002B4294"/>
    <w:rsid w:val="002E67D7"/>
    <w:rsid w:val="00327EDE"/>
    <w:rsid w:val="00333D0D"/>
    <w:rsid w:val="00337393"/>
    <w:rsid w:val="00373632"/>
    <w:rsid w:val="003929C0"/>
    <w:rsid w:val="003B0DEE"/>
    <w:rsid w:val="003C788D"/>
    <w:rsid w:val="003E41CB"/>
    <w:rsid w:val="003F3B65"/>
    <w:rsid w:val="00490ECE"/>
    <w:rsid w:val="00493024"/>
    <w:rsid w:val="004C049F"/>
    <w:rsid w:val="004D066C"/>
    <w:rsid w:val="005000E2"/>
    <w:rsid w:val="0050431A"/>
    <w:rsid w:val="005B4823"/>
    <w:rsid w:val="005B7060"/>
    <w:rsid w:val="005C58CE"/>
    <w:rsid w:val="00641E6F"/>
    <w:rsid w:val="006A3CE7"/>
    <w:rsid w:val="006A43F0"/>
    <w:rsid w:val="006A628D"/>
    <w:rsid w:val="006B70FC"/>
    <w:rsid w:val="006E688E"/>
    <w:rsid w:val="00722D7C"/>
    <w:rsid w:val="007D26AD"/>
    <w:rsid w:val="007D3EFD"/>
    <w:rsid w:val="008072F2"/>
    <w:rsid w:val="00856F9D"/>
    <w:rsid w:val="00864FE7"/>
    <w:rsid w:val="00902C9B"/>
    <w:rsid w:val="0091584B"/>
    <w:rsid w:val="00920D04"/>
    <w:rsid w:val="00927F2D"/>
    <w:rsid w:val="0094056B"/>
    <w:rsid w:val="009973F5"/>
    <w:rsid w:val="009B0EAC"/>
    <w:rsid w:val="00A06BE8"/>
    <w:rsid w:val="00A7644C"/>
    <w:rsid w:val="00A768AC"/>
    <w:rsid w:val="00AE6C2C"/>
    <w:rsid w:val="00B17C8A"/>
    <w:rsid w:val="00B31F42"/>
    <w:rsid w:val="00B36083"/>
    <w:rsid w:val="00B46358"/>
    <w:rsid w:val="00BA6A3F"/>
    <w:rsid w:val="00BA74BB"/>
    <w:rsid w:val="00BE521D"/>
    <w:rsid w:val="00C6554A"/>
    <w:rsid w:val="00CA1317"/>
    <w:rsid w:val="00CB411D"/>
    <w:rsid w:val="00D60203"/>
    <w:rsid w:val="00D7498B"/>
    <w:rsid w:val="00E801D7"/>
    <w:rsid w:val="00E813AA"/>
    <w:rsid w:val="00E964F1"/>
    <w:rsid w:val="00E96717"/>
    <w:rsid w:val="00ED7C44"/>
    <w:rsid w:val="00F31AA9"/>
    <w:rsid w:val="00F61430"/>
    <w:rsid w:val="00F860E6"/>
    <w:rsid w:val="00FA2BC3"/>
    <w:rsid w:val="00FB29A5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00EC8-F6B7-4394-B169-4869E599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003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19904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9D58-8576-4D41-9C67-986F9DCD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</TotalTime>
  <Pages>9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Mehta, Mayur Vijay (Cognizant)</cp:lastModifiedBy>
  <cp:revision>9</cp:revision>
  <dcterms:created xsi:type="dcterms:W3CDTF">2017-04-03T14:58:00Z</dcterms:created>
  <dcterms:modified xsi:type="dcterms:W3CDTF">2017-04-03T15:01:00Z</dcterms:modified>
</cp:coreProperties>
</file>